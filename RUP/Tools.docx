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Pr="00651387" w:rsidRDefault="00651387" w:rsidP="00D7253C">
      <w:pPr>
        <w:pStyle w:val="a3"/>
        <w:jc w:val="right"/>
      </w:pPr>
      <w:r>
        <w:t>Tools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654CC2">
        <w:rPr>
          <w:sz w:val="28"/>
        </w:rPr>
        <w:t>0.1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53"/>
        <w:gridCol w:w="883"/>
        <w:gridCol w:w="5846"/>
        <w:gridCol w:w="1694"/>
      </w:tblGrid>
      <w:tr w:rsidR="00D7253C" w:rsidTr="00654CC2">
        <w:tc>
          <w:tcPr>
            <w:tcW w:w="600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0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054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86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654CC2">
        <w:tc>
          <w:tcPr>
            <w:tcW w:w="600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20</w:t>
            </w:r>
            <w:r>
              <w:t>/</w:t>
            </w:r>
            <w:r>
              <w:rPr>
                <w:lang w:val="ru-RU"/>
              </w:rPr>
              <w:t>03/14</w:t>
            </w:r>
            <w:r>
              <w:t>&gt;</w:t>
            </w:r>
          </w:p>
        </w:tc>
        <w:tc>
          <w:tcPr>
            <w:tcW w:w="460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3054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886" w:type="pct"/>
          </w:tcPr>
          <w:p w:rsidR="00D7253C" w:rsidRPr="00654CC2" w:rsidRDefault="00654CC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4D2C24" w:rsidRPr="004D2C24" w:rsidRDefault="004D2C24" w:rsidP="00D7253C">
      <w:pPr>
        <w:pStyle w:val="a3"/>
        <w:rPr>
          <w:lang w:val="ru-RU"/>
        </w:rPr>
      </w:pPr>
    </w:p>
    <w:p w:rsidR="004D2C24" w:rsidRPr="004D2C24" w:rsidRDefault="004D2C24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r w:rsidRPr="004D2C24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5D02B1" w:rsidRDefault="00D7253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5D02B1">
        <w:rPr>
          <w:noProof/>
        </w:rPr>
        <w:t>1.</w:t>
      </w:r>
      <w:r w:rsidR="005D02B1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5D02B1">
        <w:rPr>
          <w:noProof/>
        </w:rPr>
        <w:t>Introduction</w:t>
      </w:r>
      <w:r w:rsidR="005D02B1">
        <w:rPr>
          <w:noProof/>
        </w:rPr>
        <w:tab/>
      </w:r>
      <w:r w:rsidR="005D02B1">
        <w:rPr>
          <w:noProof/>
        </w:rPr>
        <w:fldChar w:fldCharType="begin"/>
      </w:r>
      <w:r w:rsidR="005D02B1">
        <w:rPr>
          <w:noProof/>
        </w:rPr>
        <w:instrText xml:space="preserve"> PAGEREF _Toc391345846 \h </w:instrText>
      </w:r>
      <w:r w:rsidR="005D02B1">
        <w:rPr>
          <w:noProof/>
        </w:rPr>
      </w:r>
      <w:r w:rsidR="005D02B1">
        <w:rPr>
          <w:noProof/>
        </w:rPr>
        <w:fldChar w:fldCharType="separate"/>
      </w:r>
      <w:r w:rsidR="005D02B1">
        <w:rPr>
          <w:noProof/>
        </w:rPr>
        <w:t>4</w:t>
      </w:r>
      <w:r w:rsidR="005D02B1">
        <w:rPr>
          <w:noProof/>
        </w:rPr>
        <w:fldChar w:fldCharType="end"/>
      </w:r>
    </w:p>
    <w:p w:rsidR="005D02B1" w:rsidRDefault="005D02B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_Toc391345847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02B1" w:rsidRDefault="005D02B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A07F3F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_Toc391345848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02B1" w:rsidRPr="005D02B1" w:rsidRDefault="005D02B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 w:rsidRPr="005D02B1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Tools for managing process and writing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_Toc391345849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02B1" w:rsidRPr="005D02B1" w:rsidRDefault="005D02B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 w:rsidRPr="005D02B1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Tools for develop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_Toc391345850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02B1" w:rsidRPr="005D02B1" w:rsidRDefault="005D02B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 w:rsidRPr="005D02B1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Tools for testing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_Toc391345851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1968" w:rsidRPr="00047533" w:rsidRDefault="00D7253C" w:rsidP="00654CC2">
      <w:pPr>
        <w:pStyle w:val="a3"/>
      </w:pPr>
      <w:r>
        <w:fldChar w:fldCharType="end"/>
      </w:r>
    </w:p>
    <w:p w:rsidR="00654CC2" w:rsidRPr="00047533" w:rsidRDefault="00654CC2">
      <w:pPr>
        <w:widowControl/>
        <w:spacing w:line="240" w:lineRule="auto"/>
      </w:pPr>
      <w:r w:rsidRPr="00047533">
        <w:br w:type="page"/>
      </w:r>
      <w:bookmarkStart w:id="0" w:name="_GoBack"/>
      <w:bookmarkEnd w:id="0"/>
    </w:p>
    <w:p w:rsidR="00F4016F" w:rsidRDefault="00651387" w:rsidP="00F4016F">
      <w:pPr>
        <w:pStyle w:val="a3"/>
      </w:pPr>
      <w:r>
        <w:lastRenderedPageBreak/>
        <w:t>Tools</w:t>
      </w:r>
    </w:p>
    <w:p w:rsidR="00CD0E40" w:rsidRDefault="00CD0E40" w:rsidP="00CD0E40">
      <w:pPr>
        <w:pStyle w:val="1"/>
      </w:pPr>
      <w:bookmarkStart w:id="1" w:name="_Toc391345846"/>
      <w:r>
        <w:t>Introduction</w:t>
      </w:r>
      <w:bookmarkEnd w:id="1"/>
    </w:p>
    <w:p w:rsidR="0056421C" w:rsidRDefault="0056421C" w:rsidP="00CD0E40">
      <w:pPr>
        <w:pStyle w:val="2"/>
      </w:pPr>
      <w:bookmarkStart w:id="2" w:name="_Toc391345847"/>
      <w:r>
        <w:t>Purpose</w:t>
      </w:r>
      <w:bookmarkEnd w:id="2"/>
    </w:p>
    <w:p w:rsidR="0056421C" w:rsidRPr="0056421C" w:rsidRDefault="009F11BB" w:rsidP="0056421C">
      <w:pPr>
        <w:ind w:left="720"/>
        <w:rPr>
          <w:lang w:val="ru-RU"/>
        </w:rPr>
      </w:pPr>
      <w:r>
        <w:rPr>
          <w:lang w:val="ru-RU"/>
        </w:rPr>
        <w:t>Целью данного документа является краткое описание использованных в процессе создания продукта программ.</w:t>
      </w:r>
    </w:p>
    <w:p w:rsidR="00CD0E40" w:rsidRDefault="00CD0E40" w:rsidP="00CD0E40">
      <w:pPr>
        <w:pStyle w:val="2"/>
        <w:rPr>
          <w:lang w:val="ru-RU"/>
        </w:rPr>
      </w:pPr>
      <w:bookmarkStart w:id="3" w:name="_Toc391345848"/>
      <w:r>
        <w:t>Overview</w:t>
      </w:r>
      <w:bookmarkEnd w:id="3"/>
    </w:p>
    <w:p w:rsidR="0056421C" w:rsidRPr="0056421C" w:rsidRDefault="0056421C" w:rsidP="0056421C">
      <w:pPr>
        <w:ind w:left="720"/>
        <w:rPr>
          <w:lang w:val="ru-RU"/>
        </w:rPr>
      </w:pPr>
      <w:r>
        <w:rPr>
          <w:lang w:val="ru-RU"/>
        </w:rPr>
        <w:t xml:space="preserve">Данный документ кратко описывает все использованные в процессе тестирования, разработки, управления проектом, подготовки к развертыванию и других вариантах использования программы. </w:t>
      </w:r>
    </w:p>
    <w:p w:rsidR="0056421C" w:rsidRPr="0056421C" w:rsidRDefault="0056421C" w:rsidP="0056421C">
      <w:pPr>
        <w:ind w:left="720"/>
        <w:rPr>
          <w:lang w:val="ru-RU"/>
        </w:rPr>
      </w:pPr>
      <w:r>
        <w:rPr>
          <w:lang w:val="ru-RU"/>
        </w:rPr>
        <w:t>Содержание данного документа представляет ценность с точки зрения обеспечения поддержки разработанного продукта в дальнейшем, а также для оценки технических затрат для разработки  подобных систем.</w:t>
      </w:r>
    </w:p>
    <w:p w:rsidR="00832983" w:rsidRDefault="00832983" w:rsidP="00832983">
      <w:pPr>
        <w:pStyle w:val="1"/>
      </w:pPr>
      <w:bookmarkStart w:id="4" w:name="_Toc391345849"/>
      <w:r>
        <w:t>Tools for managing process</w:t>
      </w:r>
      <w:r w:rsidR="008F6005" w:rsidRPr="008F6005">
        <w:t xml:space="preserve"> </w:t>
      </w:r>
      <w:r w:rsidR="008F6005">
        <w:t>and writing documentation</w:t>
      </w:r>
      <w:bookmarkEnd w:id="4"/>
    </w:p>
    <w:p w:rsidR="00832983" w:rsidRDefault="008F6005" w:rsidP="00832983">
      <w:pPr>
        <w:ind w:left="720"/>
      </w:pPr>
      <w:r>
        <w:t>Microsoft Word</w:t>
      </w:r>
      <w:r>
        <w:tab/>
      </w:r>
      <w:r>
        <w:tab/>
      </w:r>
      <w:r w:rsidR="002B5E5A">
        <w:tab/>
      </w:r>
      <w:r w:rsidR="002B5E5A">
        <w:tab/>
      </w:r>
      <w:r>
        <w:t>2013</w:t>
      </w:r>
    </w:p>
    <w:p w:rsidR="008F6005" w:rsidRPr="008F6005" w:rsidRDefault="008F6005" w:rsidP="00832983">
      <w:pPr>
        <w:ind w:left="720"/>
      </w:pPr>
      <w:r>
        <w:t xml:space="preserve">Google </w:t>
      </w:r>
      <w:r>
        <w:rPr>
          <w:lang w:val="ru-RU"/>
        </w:rPr>
        <w:t>Таблицы</w:t>
      </w:r>
      <w:r w:rsidRPr="008F6005">
        <w:tab/>
      </w:r>
      <w:r w:rsidRPr="008F6005">
        <w:tab/>
      </w:r>
      <w:r w:rsidR="002B5E5A">
        <w:tab/>
      </w:r>
      <w:r w:rsidR="002B5E5A">
        <w:tab/>
      </w:r>
      <w:r w:rsidRPr="008F6005">
        <w:t>2014</w:t>
      </w:r>
    </w:p>
    <w:p w:rsidR="008F6005" w:rsidRDefault="008F6005" w:rsidP="00832983">
      <w:pPr>
        <w:ind w:left="720"/>
      </w:pPr>
      <w:r>
        <w:t>Team Viewer</w:t>
      </w:r>
      <w:r>
        <w:tab/>
      </w:r>
      <w:r>
        <w:tab/>
      </w:r>
      <w:r w:rsidR="002B5E5A">
        <w:tab/>
      </w:r>
      <w:r w:rsidR="002B5E5A">
        <w:tab/>
      </w:r>
      <w:r>
        <w:t>9</w:t>
      </w:r>
    </w:p>
    <w:p w:rsidR="008F6005" w:rsidRDefault="008F6005" w:rsidP="00832983">
      <w:pPr>
        <w:ind w:left="720"/>
      </w:pPr>
      <w:r>
        <w:t xml:space="preserve">Skype </w:t>
      </w:r>
      <w:r>
        <w:tab/>
      </w:r>
      <w:r>
        <w:tab/>
      </w:r>
      <w:r w:rsidR="002B5E5A">
        <w:tab/>
      </w:r>
      <w:r w:rsidR="002B5E5A">
        <w:tab/>
      </w:r>
      <w:r>
        <w:tab/>
        <w:t>6.16.66.105</w:t>
      </w:r>
    </w:p>
    <w:p w:rsidR="008F6005" w:rsidRPr="008F6005" w:rsidRDefault="008F6005" w:rsidP="00832983">
      <w:pPr>
        <w:ind w:left="720"/>
      </w:pPr>
      <w:proofErr w:type="spellStart"/>
      <w:r>
        <w:t>GitHub</w:t>
      </w:r>
      <w:proofErr w:type="spellEnd"/>
      <w:r>
        <w:t xml:space="preserve"> for Windows</w:t>
      </w:r>
      <w:r w:rsidR="002B5E5A">
        <w:tab/>
      </w:r>
      <w:r w:rsidR="002B5E5A">
        <w:tab/>
      </w:r>
      <w:r>
        <w:tab/>
        <w:t>2.0.6.0</w:t>
      </w:r>
    </w:p>
    <w:p w:rsidR="002B5E5A" w:rsidRDefault="002B5E5A" w:rsidP="00FC7D56">
      <w:pPr>
        <w:ind w:left="720"/>
      </w:pPr>
      <w:proofErr w:type="spellStart"/>
      <w:r>
        <w:t>Balsamiq</w:t>
      </w:r>
      <w:proofErr w:type="spellEnd"/>
      <w:r>
        <w:t xml:space="preserve"> Mockups Desktop</w:t>
      </w:r>
      <w:r>
        <w:tab/>
      </w:r>
      <w:r>
        <w:tab/>
        <w:t>2.2.22</w:t>
      </w:r>
    </w:p>
    <w:p w:rsidR="002B5E5A" w:rsidRDefault="002B5E5A" w:rsidP="00FC7D56">
      <w:pPr>
        <w:ind w:left="720"/>
      </w:pPr>
      <w:proofErr w:type="spellStart"/>
      <w:r>
        <w:t>AdobeAIR</w:t>
      </w:r>
      <w:proofErr w:type="spellEnd"/>
      <w:r>
        <w:t xml:space="preserve"> Player</w:t>
      </w:r>
      <w:r>
        <w:tab/>
      </w:r>
      <w:r>
        <w:tab/>
      </w:r>
      <w:r>
        <w:tab/>
      </w:r>
      <w:r>
        <w:tab/>
        <w:t>WIN 14.0.0.124</w:t>
      </w:r>
    </w:p>
    <w:p w:rsidR="002B5E5A" w:rsidRDefault="002B5E5A" w:rsidP="00FC7D56">
      <w:pPr>
        <w:ind w:left="720"/>
      </w:pPr>
      <w:r>
        <w:t>Google Chrome</w:t>
      </w:r>
      <w:r>
        <w:tab/>
      </w:r>
      <w:r>
        <w:tab/>
      </w:r>
      <w:r>
        <w:tab/>
      </w:r>
      <w:r>
        <w:tab/>
        <w:t>22.24.1</w:t>
      </w:r>
    </w:p>
    <w:p w:rsidR="009C5396" w:rsidRDefault="009C5396" w:rsidP="00FC7D56">
      <w:pPr>
        <w:ind w:left="720"/>
      </w:pPr>
      <w:r>
        <w:t>Visual Paradigm</w:t>
      </w:r>
      <w:r>
        <w:tab/>
      </w:r>
      <w:r>
        <w:tab/>
      </w:r>
      <w:r>
        <w:tab/>
      </w:r>
      <w:r>
        <w:tab/>
        <w:t>11.1</w:t>
      </w:r>
    </w:p>
    <w:p w:rsidR="00047533" w:rsidRDefault="00047533" w:rsidP="00047533">
      <w:pPr>
        <w:pStyle w:val="1"/>
      </w:pPr>
      <w:bookmarkStart w:id="5" w:name="_Toc391345850"/>
      <w:r>
        <w:t>Tools for develop product</w:t>
      </w:r>
      <w:bookmarkEnd w:id="5"/>
    </w:p>
    <w:p w:rsidR="005F560F" w:rsidRDefault="00322B78" w:rsidP="00322B78">
      <w:pPr>
        <w:ind w:left="720"/>
      </w:pPr>
      <w:proofErr w:type="spellStart"/>
      <w:r>
        <w:t>IntelliJ</w:t>
      </w:r>
      <w:proofErr w:type="spellEnd"/>
      <w:r>
        <w:t xml:space="preserve"> IDEA</w:t>
      </w:r>
      <w:r>
        <w:tab/>
      </w:r>
      <w:r>
        <w:tab/>
      </w:r>
      <w:r>
        <w:tab/>
      </w:r>
      <w:r>
        <w:tab/>
        <w:t>13.1.13</w:t>
      </w:r>
    </w:p>
    <w:p w:rsidR="00322B78" w:rsidRDefault="00322B78" w:rsidP="00322B78">
      <w:pPr>
        <w:ind w:left="720"/>
      </w:pPr>
      <w:proofErr w:type="spellStart"/>
      <w:r>
        <w:t>IntelliJ</w:t>
      </w:r>
      <w:proofErr w:type="spellEnd"/>
      <w:r>
        <w:t xml:space="preserve"> IDEA</w:t>
      </w:r>
      <w:r>
        <w:tab/>
      </w:r>
      <w:r>
        <w:tab/>
      </w:r>
      <w:r>
        <w:tab/>
      </w:r>
      <w:r>
        <w:tab/>
      </w:r>
      <w:r>
        <w:t>13.0.2</w:t>
      </w:r>
    </w:p>
    <w:p w:rsidR="00322B78" w:rsidRDefault="00322B78" w:rsidP="00322B78">
      <w:pPr>
        <w:ind w:left="720"/>
      </w:pPr>
      <w:r>
        <w:t>Java</w:t>
      </w:r>
      <w:r>
        <w:tab/>
      </w:r>
      <w:r>
        <w:tab/>
      </w:r>
      <w:r>
        <w:tab/>
      </w:r>
      <w:r>
        <w:tab/>
      </w:r>
      <w:r>
        <w:tab/>
        <w:t>7</w:t>
      </w:r>
    </w:p>
    <w:p w:rsidR="00322B78" w:rsidRDefault="00FB429D" w:rsidP="00322B78">
      <w:pPr>
        <w:ind w:left="720"/>
      </w:pPr>
      <w:r>
        <w:t xml:space="preserve">Oracle Database </w:t>
      </w:r>
      <w:r>
        <w:tab/>
      </w:r>
      <w:r>
        <w:tab/>
      </w:r>
      <w:r>
        <w:tab/>
      </w:r>
      <w:r>
        <w:tab/>
        <w:t>11g</w:t>
      </w:r>
    </w:p>
    <w:p w:rsidR="00FB429D" w:rsidRDefault="00FB429D" w:rsidP="00322B78">
      <w:pPr>
        <w:ind w:left="720"/>
      </w:pPr>
      <w:r>
        <w:t>Hibernate</w:t>
      </w:r>
      <w:r>
        <w:tab/>
      </w:r>
      <w:r>
        <w:tab/>
      </w:r>
      <w:r>
        <w:tab/>
      </w:r>
      <w:r>
        <w:tab/>
      </w:r>
    </w:p>
    <w:p w:rsidR="00FB429D" w:rsidRDefault="00FB429D" w:rsidP="00322B78">
      <w:pPr>
        <w:ind w:left="720"/>
      </w:pPr>
      <w:r>
        <w:t>Bootstrap</w:t>
      </w:r>
      <w:r>
        <w:tab/>
      </w:r>
      <w:r>
        <w:tab/>
      </w:r>
      <w:r>
        <w:tab/>
      </w:r>
      <w:r>
        <w:tab/>
        <w:t>3</w:t>
      </w:r>
    </w:p>
    <w:p w:rsidR="00FB429D" w:rsidRDefault="00FB429D" w:rsidP="00322B78">
      <w:pPr>
        <w:ind w:left="720"/>
      </w:pPr>
      <w:r>
        <w:t>HTML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FB429D" w:rsidRDefault="00FB429D" w:rsidP="00322B78">
      <w:pPr>
        <w:ind w:left="720"/>
      </w:pPr>
      <w:r>
        <w:t>CSS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9C5396" w:rsidRDefault="009C5396" w:rsidP="009C5396">
      <w:pPr>
        <w:ind w:left="720"/>
      </w:pPr>
      <w:r>
        <w:t>Visual Paradigm</w:t>
      </w:r>
      <w:r>
        <w:tab/>
      </w:r>
      <w:r>
        <w:tab/>
      </w:r>
      <w:r>
        <w:tab/>
      </w:r>
      <w:r>
        <w:tab/>
        <w:t>11.1</w:t>
      </w:r>
    </w:p>
    <w:p w:rsidR="00047533" w:rsidRDefault="00047533" w:rsidP="00047533">
      <w:pPr>
        <w:pStyle w:val="1"/>
      </w:pPr>
      <w:bookmarkStart w:id="6" w:name="_Toc391345851"/>
      <w:r>
        <w:t>Tools for testing product</w:t>
      </w:r>
      <w:bookmarkEnd w:id="6"/>
    </w:p>
    <w:p w:rsidR="00B77627" w:rsidRDefault="00B77627" w:rsidP="00B77627">
      <w:pPr>
        <w:ind w:left="720"/>
      </w:pPr>
      <w:r>
        <w:t>Java</w:t>
      </w:r>
      <w:r>
        <w:tab/>
      </w:r>
      <w:r>
        <w:tab/>
      </w:r>
      <w:r>
        <w:tab/>
      </w:r>
      <w:r>
        <w:tab/>
      </w:r>
      <w:r>
        <w:tab/>
        <w:t>7</w:t>
      </w:r>
    </w:p>
    <w:p w:rsidR="00B77627" w:rsidRDefault="00B77627" w:rsidP="00B77627">
      <w:pPr>
        <w:ind w:left="720"/>
      </w:pPr>
      <w:r>
        <w:t>Oracle Database</w:t>
      </w:r>
      <w:r>
        <w:tab/>
      </w:r>
      <w:r>
        <w:tab/>
      </w:r>
      <w:r>
        <w:tab/>
      </w:r>
      <w:r>
        <w:tab/>
        <w:t>11g</w:t>
      </w:r>
    </w:p>
    <w:p w:rsidR="00B77627" w:rsidRDefault="00B77627" w:rsidP="00B77627">
      <w:pPr>
        <w:ind w:left="720"/>
      </w:pPr>
      <w:proofErr w:type="spellStart"/>
      <w:r>
        <w:t>Selenuim</w:t>
      </w:r>
      <w:proofErr w:type="spellEnd"/>
      <w:r>
        <w:t xml:space="preserve"> Web Driver</w:t>
      </w:r>
      <w:r>
        <w:tab/>
      </w:r>
      <w:r>
        <w:tab/>
      </w:r>
      <w:r>
        <w:tab/>
        <w:t>2.42</w:t>
      </w:r>
    </w:p>
    <w:p w:rsidR="00041306" w:rsidRDefault="00041306" w:rsidP="00B77627">
      <w:pPr>
        <w:ind w:left="720"/>
      </w:pPr>
      <w:proofErr w:type="spellStart"/>
      <w:r>
        <w:t>JMeter</w:t>
      </w:r>
      <w:proofErr w:type="spellEnd"/>
      <w:r>
        <w:tab/>
      </w:r>
      <w:r>
        <w:tab/>
      </w:r>
      <w:r>
        <w:tab/>
      </w:r>
      <w:r>
        <w:tab/>
      </w:r>
      <w:r>
        <w:tab/>
        <w:t>2.11</w:t>
      </w:r>
    </w:p>
    <w:p w:rsidR="00041306" w:rsidRDefault="00041306" w:rsidP="00B77627">
      <w:pPr>
        <w:ind w:left="720"/>
      </w:pPr>
      <w:proofErr w:type="spellStart"/>
      <w:r>
        <w:t>JUnit</w:t>
      </w:r>
      <w:proofErr w:type="spellEnd"/>
      <w:r>
        <w:tab/>
      </w:r>
      <w:r>
        <w:tab/>
      </w:r>
      <w:r>
        <w:tab/>
      </w:r>
      <w:r>
        <w:tab/>
      </w:r>
      <w:r>
        <w:tab/>
        <w:t>4</w:t>
      </w:r>
    </w:p>
    <w:p w:rsidR="00041306" w:rsidRDefault="00041306" w:rsidP="00041306">
      <w:pPr>
        <w:ind w:left="720"/>
      </w:pPr>
      <w:r>
        <w:t>Microsoft Word</w:t>
      </w:r>
      <w:r>
        <w:tab/>
      </w:r>
      <w:r>
        <w:tab/>
      </w:r>
      <w:r>
        <w:tab/>
      </w:r>
      <w:r>
        <w:tab/>
        <w:t>2013</w:t>
      </w:r>
    </w:p>
    <w:p w:rsidR="00041306" w:rsidRPr="008F6005" w:rsidRDefault="00041306" w:rsidP="00041306">
      <w:pPr>
        <w:ind w:left="720"/>
      </w:pPr>
      <w:r>
        <w:t xml:space="preserve">Google </w:t>
      </w:r>
      <w:r>
        <w:rPr>
          <w:lang w:val="ru-RU"/>
        </w:rPr>
        <w:t>Таблицы</w:t>
      </w:r>
      <w:r w:rsidRPr="008F6005">
        <w:tab/>
      </w:r>
      <w:r w:rsidRPr="008F6005">
        <w:tab/>
      </w:r>
      <w:r>
        <w:tab/>
      </w:r>
      <w:r>
        <w:tab/>
      </w:r>
      <w:r w:rsidRPr="008F6005">
        <w:t>2014</w:t>
      </w:r>
    </w:p>
    <w:p w:rsidR="00041306" w:rsidRDefault="00041306" w:rsidP="00041306">
      <w:pPr>
        <w:ind w:left="720"/>
      </w:pPr>
      <w:r>
        <w:t>Team Viewer</w:t>
      </w:r>
      <w:r>
        <w:tab/>
      </w:r>
      <w:r>
        <w:tab/>
      </w:r>
      <w:r>
        <w:tab/>
      </w:r>
      <w:r>
        <w:tab/>
      </w:r>
      <w:r>
        <w:t>9</w:t>
      </w:r>
    </w:p>
    <w:p w:rsidR="00041306" w:rsidRDefault="00041306" w:rsidP="00041306">
      <w:pPr>
        <w:ind w:left="720"/>
      </w:pPr>
      <w:proofErr w:type="spellStart"/>
      <w:r>
        <w:t>GitHub</w:t>
      </w:r>
      <w:proofErr w:type="spellEnd"/>
      <w:r>
        <w:t xml:space="preserve"> for Windows</w:t>
      </w:r>
      <w:r>
        <w:tab/>
      </w:r>
      <w:r>
        <w:tab/>
      </w:r>
      <w:r>
        <w:tab/>
        <w:t>2.0.6.0</w:t>
      </w:r>
    </w:p>
    <w:p w:rsidR="002C629E" w:rsidRDefault="002C629E" w:rsidP="002C629E">
      <w:pPr>
        <w:ind w:left="720"/>
      </w:pPr>
      <w:r>
        <w:t>Google Chrome</w:t>
      </w:r>
      <w:r>
        <w:tab/>
      </w:r>
      <w:r>
        <w:tab/>
      </w:r>
      <w:r>
        <w:tab/>
      </w:r>
      <w:r>
        <w:tab/>
        <w:t>22.24.1</w:t>
      </w:r>
    </w:p>
    <w:p w:rsidR="002C629E" w:rsidRDefault="002C629E" w:rsidP="00041306">
      <w:pPr>
        <w:ind w:left="720"/>
      </w:pPr>
      <w:r>
        <w:t>Google Chromium</w:t>
      </w:r>
      <w:r>
        <w:tab/>
      </w:r>
      <w:r>
        <w:tab/>
      </w:r>
      <w:r>
        <w:tab/>
        <w:t>25</w:t>
      </w:r>
    </w:p>
    <w:p w:rsidR="00FD6832" w:rsidRDefault="00FD6832" w:rsidP="00041306">
      <w:pPr>
        <w:ind w:left="720"/>
      </w:pPr>
      <w:r>
        <w:t>Microsoft Windows</w:t>
      </w:r>
      <w:r>
        <w:tab/>
      </w:r>
      <w:r>
        <w:tab/>
      </w:r>
      <w:r>
        <w:tab/>
        <w:t>7/8</w:t>
      </w:r>
    </w:p>
    <w:p w:rsidR="00FC7D56" w:rsidRPr="00FC7D56" w:rsidRDefault="00FD6832" w:rsidP="009C5396">
      <w:pPr>
        <w:ind w:left="720"/>
      </w:pPr>
      <w:r>
        <w:t xml:space="preserve">Solaris </w:t>
      </w:r>
      <w:r>
        <w:tab/>
      </w:r>
      <w:r>
        <w:tab/>
      </w:r>
      <w:r>
        <w:tab/>
      </w:r>
      <w:r>
        <w:tab/>
      </w:r>
      <w:r>
        <w:tab/>
      </w:r>
      <w:r w:rsidR="009274C9">
        <w:t>10</w:t>
      </w:r>
    </w:p>
    <w:sectPr w:rsidR="00FC7D56" w:rsidRPr="00FC7D56" w:rsidSect="00654CC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86D" w:rsidRDefault="0087286D">
      <w:pPr>
        <w:spacing w:line="240" w:lineRule="auto"/>
      </w:pPr>
      <w:r>
        <w:separator/>
      </w:r>
    </w:p>
  </w:endnote>
  <w:endnote w:type="continuationSeparator" w:id="0">
    <w:p w:rsidR="0087286D" w:rsidRDefault="00872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56E09" w:rsidRDefault="00056E0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56E0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6E09" w:rsidRDefault="00056E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6E09" w:rsidRDefault="00056E0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1387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6E09" w:rsidRDefault="00056E0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D02B1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5D02B1" w:rsidRPr="005D02B1">
              <w:rPr>
                <w:rStyle w:val="a8"/>
                <w:noProof/>
              </w:rPr>
              <w:t>4</w:t>
            </w:r>
          </w:fldSimple>
        </w:p>
      </w:tc>
    </w:tr>
  </w:tbl>
  <w:p w:rsidR="00056E09" w:rsidRDefault="00056E0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86D" w:rsidRDefault="0087286D">
      <w:pPr>
        <w:spacing w:line="240" w:lineRule="auto"/>
      </w:pPr>
      <w:r>
        <w:separator/>
      </w:r>
    </w:p>
  </w:footnote>
  <w:footnote w:type="continuationSeparator" w:id="0">
    <w:p w:rsidR="0087286D" w:rsidRDefault="00872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rPr>
        <w:sz w:val="24"/>
      </w:rPr>
    </w:pPr>
  </w:p>
  <w:p w:rsidR="00056E09" w:rsidRDefault="00056E09">
    <w:pPr>
      <w:pBdr>
        <w:top w:val="single" w:sz="6" w:space="1" w:color="auto"/>
      </w:pBdr>
      <w:rPr>
        <w:sz w:val="24"/>
      </w:rPr>
    </w:pPr>
  </w:p>
  <w:p w:rsidR="00056E09" w:rsidRPr="00D1341E" w:rsidRDefault="00BF54BD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 w:rsidR="00056E09">
        <w:rPr>
          <w:rFonts w:ascii="Arial" w:hAnsi="Arial"/>
          <w:b/>
          <w:sz w:val="36"/>
        </w:rPr>
        <w:t>&lt;CRAFT-DEVELOPMENT&gt;</w:t>
      </w:r>
    </w:fldSimple>
  </w:p>
  <w:p w:rsidR="00056E09" w:rsidRDefault="00056E09">
    <w:pPr>
      <w:pBdr>
        <w:bottom w:val="single" w:sz="6" w:space="1" w:color="auto"/>
      </w:pBdr>
      <w:jc w:val="right"/>
      <w:rPr>
        <w:sz w:val="24"/>
      </w:rPr>
    </w:pPr>
  </w:p>
  <w:p w:rsidR="00056E09" w:rsidRDefault="00056E0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4C53F6"/>
    <w:multiLevelType w:val="hybridMultilevel"/>
    <w:tmpl w:val="A22016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D45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2837B8"/>
    <w:multiLevelType w:val="hybridMultilevel"/>
    <w:tmpl w:val="7EF4F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395DF1"/>
    <w:multiLevelType w:val="hybridMultilevel"/>
    <w:tmpl w:val="D472BA2A"/>
    <w:lvl w:ilvl="0" w:tplc="9342F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42B3A01"/>
    <w:multiLevelType w:val="multilevel"/>
    <w:tmpl w:val="D60E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59705573"/>
    <w:multiLevelType w:val="hybridMultilevel"/>
    <w:tmpl w:val="E7368D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B6F6863"/>
    <w:multiLevelType w:val="hybridMultilevel"/>
    <w:tmpl w:val="E1262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DAB501E"/>
    <w:multiLevelType w:val="hybridMultilevel"/>
    <w:tmpl w:val="9760B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19ABF1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8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7"/>
  </w:num>
  <w:num w:numId="9">
    <w:abstractNumId w:val="5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8"/>
  </w:num>
  <w:num w:numId="15">
    <w:abstractNumId w:val="25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4"/>
  </w:num>
  <w:num w:numId="22">
    <w:abstractNumId w:val="20"/>
  </w:num>
  <w:num w:numId="23">
    <w:abstractNumId w:val="3"/>
  </w:num>
  <w:num w:numId="24">
    <w:abstractNumId w:val="4"/>
  </w:num>
  <w:num w:numId="25">
    <w:abstractNumId w:val="13"/>
  </w:num>
  <w:num w:numId="26">
    <w:abstractNumId w:val="22"/>
  </w:num>
  <w:num w:numId="27">
    <w:abstractNumId w:val="7"/>
  </w:num>
  <w:num w:numId="28">
    <w:abstractNumId w:val="21"/>
  </w:num>
  <w:num w:numId="29">
    <w:abstractNumId w:val="29"/>
  </w:num>
  <w:num w:numId="30">
    <w:abstractNumId w:val="2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4BB8"/>
    <w:rsid w:val="00007E57"/>
    <w:rsid w:val="00015245"/>
    <w:rsid w:val="0002065E"/>
    <w:rsid w:val="00023282"/>
    <w:rsid w:val="00023675"/>
    <w:rsid w:val="00032CB4"/>
    <w:rsid w:val="00033F13"/>
    <w:rsid w:val="00037225"/>
    <w:rsid w:val="00041306"/>
    <w:rsid w:val="000426D3"/>
    <w:rsid w:val="00046885"/>
    <w:rsid w:val="00047533"/>
    <w:rsid w:val="000528C8"/>
    <w:rsid w:val="00056E09"/>
    <w:rsid w:val="000624E3"/>
    <w:rsid w:val="00084652"/>
    <w:rsid w:val="00085648"/>
    <w:rsid w:val="000A07EF"/>
    <w:rsid w:val="000A295D"/>
    <w:rsid w:val="000A7557"/>
    <w:rsid w:val="000B019E"/>
    <w:rsid w:val="000C07F6"/>
    <w:rsid w:val="000C19B7"/>
    <w:rsid w:val="000C769E"/>
    <w:rsid w:val="000C7C87"/>
    <w:rsid w:val="000D06A0"/>
    <w:rsid w:val="000E1968"/>
    <w:rsid w:val="000E32AC"/>
    <w:rsid w:val="00100B1B"/>
    <w:rsid w:val="001244B5"/>
    <w:rsid w:val="00131B59"/>
    <w:rsid w:val="00146F7A"/>
    <w:rsid w:val="00147CC7"/>
    <w:rsid w:val="00163237"/>
    <w:rsid w:val="00166847"/>
    <w:rsid w:val="00182EA5"/>
    <w:rsid w:val="00190B3A"/>
    <w:rsid w:val="00192ECD"/>
    <w:rsid w:val="001C2219"/>
    <w:rsid w:val="001C75C2"/>
    <w:rsid w:val="001F220E"/>
    <w:rsid w:val="001F78DA"/>
    <w:rsid w:val="00220620"/>
    <w:rsid w:val="00221821"/>
    <w:rsid w:val="002227BE"/>
    <w:rsid w:val="002368AD"/>
    <w:rsid w:val="002422A7"/>
    <w:rsid w:val="00245E2A"/>
    <w:rsid w:val="00262808"/>
    <w:rsid w:val="00273562"/>
    <w:rsid w:val="002910D6"/>
    <w:rsid w:val="00291E28"/>
    <w:rsid w:val="00293950"/>
    <w:rsid w:val="002B402F"/>
    <w:rsid w:val="002B5402"/>
    <w:rsid w:val="002B5E5A"/>
    <w:rsid w:val="002C54AE"/>
    <w:rsid w:val="002C629E"/>
    <w:rsid w:val="002D33B9"/>
    <w:rsid w:val="002E3D91"/>
    <w:rsid w:val="003043EA"/>
    <w:rsid w:val="00306393"/>
    <w:rsid w:val="0030793E"/>
    <w:rsid w:val="00322B78"/>
    <w:rsid w:val="00333F99"/>
    <w:rsid w:val="00344EFA"/>
    <w:rsid w:val="0034563C"/>
    <w:rsid w:val="00350113"/>
    <w:rsid w:val="00351F64"/>
    <w:rsid w:val="003527FB"/>
    <w:rsid w:val="003565AD"/>
    <w:rsid w:val="003640F5"/>
    <w:rsid w:val="003711AD"/>
    <w:rsid w:val="00385D06"/>
    <w:rsid w:val="00393A28"/>
    <w:rsid w:val="003A0199"/>
    <w:rsid w:val="003A3CD0"/>
    <w:rsid w:val="003A50F7"/>
    <w:rsid w:val="003B3DC3"/>
    <w:rsid w:val="003B7506"/>
    <w:rsid w:val="003C25DD"/>
    <w:rsid w:val="003C30DD"/>
    <w:rsid w:val="003C36EA"/>
    <w:rsid w:val="003E0A75"/>
    <w:rsid w:val="003E329F"/>
    <w:rsid w:val="003F1FD0"/>
    <w:rsid w:val="003F7312"/>
    <w:rsid w:val="003F760C"/>
    <w:rsid w:val="003F7BC5"/>
    <w:rsid w:val="00416AEB"/>
    <w:rsid w:val="004265DC"/>
    <w:rsid w:val="004346B4"/>
    <w:rsid w:val="004373EC"/>
    <w:rsid w:val="00442C98"/>
    <w:rsid w:val="00444012"/>
    <w:rsid w:val="00452AB5"/>
    <w:rsid w:val="004617A9"/>
    <w:rsid w:val="004658E2"/>
    <w:rsid w:val="00472080"/>
    <w:rsid w:val="00474B25"/>
    <w:rsid w:val="00483ABE"/>
    <w:rsid w:val="004A2B58"/>
    <w:rsid w:val="004A43A2"/>
    <w:rsid w:val="004B5E49"/>
    <w:rsid w:val="004C20AB"/>
    <w:rsid w:val="004C296A"/>
    <w:rsid w:val="004C4BBC"/>
    <w:rsid w:val="004D2C24"/>
    <w:rsid w:val="004E31AD"/>
    <w:rsid w:val="00505328"/>
    <w:rsid w:val="0050710F"/>
    <w:rsid w:val="005352ED"/>
    <w:rsid w:val="0053589A"/>
    <w:rsid w:val="005474C5"/>
    <w:rsid w:val="0055229A"/>
    <w:rsid w:val="0056421C"/>
    <w:rsid w:val="0056629B"/>
    <w:rsid w:val="00573C6E"/>
    <w:rsid w:val="005811F9"/>
    <w:rsid w:val="00581A66"/>
    <w:rsid w:val="00587B0B"/>
    <w:rsid w:val="005A096E"/>
    <w:rsid w:val="005A2959"/>
    <w:rsid w:val="005A3C9D"/>
    <w:rsid w:val="005A6072"/>
    <w:rsid w:val="005B338A"/>
    <w:rsid w:val="005B5E22"/>
    <w:rsid w:val="005B6BE1"/>
    <w:rsid w:val="005C3035"/>
    <w:rsid w:val="005D02B1"/>
    <w:rsid w:val="005F2BA3"/>
    <w:rsid w:val="005F560F"/>
    <w:rsid w:val="0061150C"/>
    <w:rsid w:val="00614373"/>
    <w:rsid w:val="0061508F"/>
    <w:rsid w:val="0062143C"/>
    <w:rsid w:val="00621E9E"/>
    <w:rsid w:val="00626372"/>
    <w:rsid w:val="00627750"/>
    <w:rsid w:val="006349C4"/>
    <w:rsid w:val="0064760E"/>
    <w:rsid w:val="00651387"/>
    <w:rsid w:val="00654CC2"/>
    <w:rsid w:val="00656E8E"/>
    <w:rsid w:val="0067371A"/>
    <w:rsid w:val="006745C4"/>
    <w:rsid w:val="00675936"/>
    <w:rsid w:val="006B124B"/>
    <w:rsid w:val="006D1642"/>
    <w:rsid w:val="006E5780"/>
    <w:rsid w:val="006F23C7"/>
    <w:rsid w:val="006F5B2E"/>
    <w:rsid w:val="00717366"/>
    <w:rsid w:val="00746FF6"/>
    <w:rsid w:val="00780658"/>
    <w:rsid w:val="00781B3F"/>
    <w:rsid w:val="007929A9"/>
    <w:rsid w:val="0079662C"/>
    <w:rsid w:val="007A3636"/>
    <w:rsid w:val="007B4155"/>
    <w:rsid w:val="007B4848"/>
    <w:rsid w:val="007B4AAA"/>
    <w:rsid w:val="007D4368"/>
    <w:rsid w:val="007D4D50"/>
    <w:rsid w:val="007E2306"/>
    <w:rsid w:val="007E7E9B"/>
    <w:rsid w:val="007F4918"/>
    <w:rsid w:val="00804E4C"/>
    <w:rsid w:val="00810146"/>
    <w:rsid w:val="008134A9"/>
    <w:rsid w:val="008169AA"/>
    <w:rsid w:val="00820693"/>
    <w:rsid w:val="008319C6"/>
    <w:rsid w:val="00832983"/>
    <w:rsid w:val="00833268"/>
    <w:rsid w:val="00836C28"/>
    <w:rsid w:val="00844F46"/>
    <w:rsid w:val="00850A6B"/>
    <w:rsid w:val="008511A5"/>
    <w:rsid w:val="00852464"/>
    <w:rsid w:val="008546B9"/>
    <w:rsid w:val="0087286D"/>
    <w:rsid w:val="008769CD"/>
    <w:rsid w:val="00880F71"/>
    <w:rsid w:val="008829BD"/>
    <w:rsid w:val="00893D64"/>
    <w:rsid w:val="008A1633"/>
    <w:rsid w:val="008A7925"/>
    <w:rsid w:val="008B3F46"/>
    <w:rsid w:val="008C3E66"/>
    <w:rsid w:val="008C4EA9"/>
    <w:rsid w:val="008C6A2E"/>
    <w:rsid w:val="008E1D29"/>
    <w:rsid w:val="008E3C7A"/>
    <w:rsid w:val="008E5E27"/>
    <w:rsid w:val="008E63C8"/>
    <w:rsid w:val="008F3CA1"/>
    <w:rsid w:val="008F6005"/>
    <w:rsid w:val="009015C3"/>
    <w:rsid w:val="00902330"/>
    <w:rsid w:val="00923F70"/>
    <w:rsid w:val="009274C9"/>
    <w:rsid w:val="009318A9"/>
    <w:rsid w:val="00933955"/>
    <w:rsid w:val="00945942"/>
    <w:rsid w:val="00946822"/>
    <w:rsid w:val="0094785D"/>
    <w:rsid w:val="00951F66"/>
    <w:rsid w:val="0095392F"/>
    <w:rsid w:val="00955006"/>
    <w:rsid w:val="00964D0D"/>
    <w:rsid w:val="00974D91"/>
    <w:rsid w:val="0098199F"/>
    <w:rsid w:val="00985B45"/>
    <w:rsid w:val="009904DB"/>
    <w:rsid w:val="0099778C"/>
    <w:rsid w:val="00997A9F"/>
    <w:rsid w:val="009A67A2"/>
    <w:rsid w:val="009B61D8"/>
    <w:rsid w:val="009C3478"/>
    <w:rsid w:val="009C4851"/>
    <w:rsid w:val="009C5396"/>
    <w:rsid w:val="009D3E96"/>
    <w:rsid w:val="009D641D"/>
    <w:rsid w:val="009E42EA"/>
    <w:rsid w:val="009F11BB"/>
    <w:rsid w:val="00A065B0"/>
    <w:rsid w:val="00A07F74"/>
    <w:rsid w:val="00A15DA7"/>
    <w:rsid w:val="00A23CFA"/>
    <w:rsid w:val="00A35998"/>
    <w:rsid w:val="00A37D82"/>
    <w:rsid w:val="00A47876"/>
    <w:rsid w:val="00A55348"/>
    <w:rsid w:val="00A56341"/>
    <w:rsid w:val="00A727B5"/>
    <w:rsid w:val="00A857A0"/>
    <w:rsid w:val="00A8792A"/>
    <w:rsid w:val="00A87FEB"/>
    <w:rsid w:val="00A92F4C"/>
    <w:rsid w:val="00A95186"/>
    <w:rsid w:val="00A963FD"/>
    <w:rsid w:val="00AA15FA"/>
    <w:rsid w:val="00AB1FCA"/>
    <w:rsid w:val="00AB2014"/>
    <w:rsid w:val="00AB3D88"/>
    <w:rsid w:val="00AB6195"/>
    <w:rsid w:val="00AC1363"/>
    <w:rsid w:val="00AC582A"/>
    <w:rsid w:val="00AC5E5D"/>
    <w:rsid w:val="00AC60B5"/>
    <w:rsid w:val="00AC677B"/>
    <w:rsid w:val="00AC6A57"/>
    <w:rsid w:val="00AD27A8"/>
    <w:rsid w:val="00AE1C72"/>
    <w:rsid w:val="00AE2C2C"/>
    <w:rsid w:val="00AE3ADE"/>
    <w:rsid w:val="00AF109E"/>
    <w:rsid w:val="00B2072C"/>
    <w:rsid w:val="00B33DFC"/>
    <w:rsid w:val="00B37726"/>
    <w:rsid w:val="00B53F72"/>
    <w:rsid w:val="00B5451B"/>
    <w:rsid w:val="00B57FAA"/>
    <w:rsid w:val="00B64A59"/>
    <w:rsid w:val="00B77627"/>
    <w:rsid w:val="00B8034A"/>
    <w:rsid w:val="00B86640"/>
    <w:rsid w:val="00B97901"/>
    <w:rsid w:val="00BA1224"/>
    <w:rsid w:val="00BA3CC8"/>
    <w:rsid w:val="00BA6015"/>
    <w:rsid w:val="00BB13B0"/>
    <w:rsid w:val="00BB1C26"/>
    <w:rsid w:val="00BB2619"/>
    <w:rsid w:val="00BC610D"/>
    <w:rsid w:val="00BC741E"/>
    <w:rsid w:val="00BD07BB"/>
    <w:rsid w:val="00BD4DB0"/>
    <w:rsid w:val="00BD6BA9"/>
    <w:rsid w:val="00BE2ABE"/>
    <w:rsid w:val="00BF3B35"/>
    <w:rsid w:val="00BF54BD"/>
    <w:rsid w:val="00C025A3"/>
    <w:rsid w:val="00C11807"/>
    <w:rsid w:val="00C1290D"/>
    <w:rsid w:val="00C328A0"/>
    <w:rsid w:val="00C3528D"/>
    <w:rsid w:val="00C41689"/>
    <w:rsid w:val="00C53F88"/>
    <w:rsid w:val="00C56817"/>
    <w:rsid w:val="00C62B00"/>
    <w:rsid w:val="00C63576"/>
    <w:rsid w:val="00C7781B"/>
    <w:rsid w:val="00C77E7D"/>
    <w:rsid w:val="00C831C5"/>
    <w:rsid w:val="00C87D76"/>
    <w:rsid w:val="00C90836"/>
    <w:rsid w:val="00C92425"/>
    <w:rsid w:val="00CA34E0"/>
    <w:rsid w:val="00CA6FD5"/>
    <w:rsid w:val="00CB7F89"/>
    <w:rsid w:val="00CC447C"/>
    <w:rsid w:val="00CD0E40"/>
    <w:rsid w:val="00CD2C91"/>
    <w:rsid w:val="00CD3B8C"/>
    <w:rsid w:val="00CE630F"/>
    <w:rsid w:val="00CF4C83"/>
    <w:rsid w:val="00D1341E"/>
    <w:rsid w:val="00D14055"/>
    <w:rsid w:val="00D15DD0"/>
    <w:rsid w:val="00D20510"/>
    <w:rsid w:val="00D20956"/>
    <w:rsid w:val="00D22A68"/>
    <w:rsid w:val="00D234E6"/>
    <w:rsid w:val="00D237EC"/>
    <w:rsid w:val="00D27B7E"/>
    <w:rsid w:val="00D350E1"/>
    <w:rsid w:val="00D37E35"/>
    <w:rsid w:val="00D4292B"/>
    <w:rsid w:val="00D45ACD"/>
    <w:rsid w:val="00D51687"/>
    <w:rsid w:val="00D7253C"/>
    <w:rsid w:val="00D74248"/>
    <w:rsid w:val="00D8261B"/>
    <w:rsid w:val="00D82C3D"/>
    <w:rsid w:val="00D84807"/>
    <w:rsid w:val="00D849B9"/>
    <w:rsid w:val="00D9014E"/>
    <w:rsid w:val="00D91431"/>
    <w:rsid w:val="00DB36D8"/>
    <w:rsid w:val="00DD29AE"/>
    <w:rsid w:val="00E019E4"/>
    <w:rsid w:val="00E01B3B"/>
    <w:rsid w:val="00E12B99"/>
    <w:rsid w:val="00E34BAA"/>
    <w:rsid w:val="00E47820"/>
    <w:rsid w:val="00E540BB"/>
    <w:rsid w:val="00E5436E"/>
    <w:rsid w:val="00E55138"/>
    <w:rsid w:val="00E5767A"/>
    <w:rsid w:val="00E6667E"/>
    <w:rsid w:val="00E84439"/>
    <w:rsid w:val="00E90576"/>
    <w:rsid w:val="00E968F5"/>
    <w:rsid w:val="00EA3333"/>
    <w:rsid w:val="00EA45F0"/>
    <w:rsid w:val="00EB4680"/>
    <w:rsid w:val="00EB6217"/>
    <w:rsid w:val="00EC6148"/>
    <w:rsid w:val="00EE6250"/>
    <w:rsid w:val="00EF1509"/>
    <w:rsid w:val="00EF254C"/>
    <w:rsid w:val="00EF62DE"/>
    <w:rsid w:val="00F028BF"/>
    <w:rsid w:val="00F03B01"/>
    <w:rsid w:val="00F13BF6"/>
    <w:rsid w:val="00F17FE3"/>
    <w:rsid w:val="00F274D9"/>
    <w:rsid w:val="00F4016F"/>
    <w:rsid w:val="00F63909"/>
    <w:rsid w:val="00F64A29"/>
    <w:rsid w:val="00F656BD"/>
    <w:rsid w:val="00F67F79"/>
    <w:rsid w:val="00F91C62"/>
    <w:rsid w:val="00F95BA0"/>
    <w:rsid w:val="00FA66D8"/>
    <w:rsid w:val="00FB429D"/>
    <w:rsid w:val="00FB47D5"/>
    <w:rsid w:val="00FC6D47"/>
    <w:rsid w:val="00FC7D56"/>
    <w:rsid w:val="00FD6832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0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1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semiHidden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rsid w:val="00E12B99"/>
    <w:rPr>
      <w:lang w:val="en-US" w:eastAsia="en-US"/>
    </w:rPr>
  </w:style>
  <w:style w:type="paragraph" w:customStyle="1" w:styleId="Blockquote">
    <w:name w:val="Blockquote"/>
    <w:basedOn w:val="a"/>
    <w:rsid w:val="00F4016F"/>
    <w:pPr>
      <w:widowControl/>
      <w:spacing w:before="100" w:after="100" w:line="240" w:lineRule="auto"/>
      <w:ind w:left="360" w:right="360"/>
    </w:pPr>
    <w:rPr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4968F-B542-4E2B-9AF8-FCF7186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885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241</cp:revision>
  <cp:lastPrinted>1900-12-31T20:00:00Z</cp:lastPrinted>
  <dcterms:created xsi:type="dcterms:W3CDTF">2014-06-11T04:23:00Z</dcterms:created>
  <dcterms:modified xsi:type="dcterms:W3CDTF">2014-06-24T00:02:00Z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