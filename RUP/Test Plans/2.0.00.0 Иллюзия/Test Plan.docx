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95D" w:rsidRDefault="000A295D" w:rsidP="00D7253C">
      <w:pPr>
        <w:spacing w:line="240" w:lineRule="auto"/>
        <w:jc w:val="right"/>
      </w:pPr>
    </w:p>
    <w:p w:rsidR="00D7253C" w:rsidRPr="000E1968" w:rsidRDefault="00D7253C" w:rsidP="00D7253C">
      <w:pPr>
        <w:spacing w:line="240" w:lineRule="auto"/>
        <w:jc w:val="right"/>
        <w:rPr>
          <w:b/>
          <w:sz w:val="28"/>
          <w:szCs w:val="28"/>
          <w:lang w:val="ru-RU"/>
        </w:rPr>
      </w:pPr>
      <w:r>
        <w:fldChar w:fldCharType="begin"/>
      </w:r>
      <w:r>
        <w:instrText>SUBJECT</w:instrText>
      </w:r>
      <w:r w:rsidRPr="00FE43A5">
        <w:rPr>
          <w:lang w:val="ru-RU"/>
        </w:rPr>
        <w:instrText xml:space="preserve">  \* </w:instrText>
      </w:r>
      <w:r>
        <w:instrText>MERGEFORMAT</w:instrText>
      </w:r>
      <w:r>
        <w:fldChar w:fldCharType="separate"/>
      </w:r>
      <w:r w:rsidRPr="000E1968">
        <w:rPr>
          <w:lang w:val="ru-RU"/>
        </w:rPr>
        <w:t>&lt;</w:t>
      </w:r>
      <w:r w:rsidRPr="000E1968">
        <w:rPr>
          <w:b/>
          <w:sz w:val="28"/>
          <w:szCs w:val="28"/>
          <w:lang w:val="ru-RU"/>
        </w:rPr>
        <w:t xml:space="preserve"> Межконтинентальный конвейер средств индивидуального перевоплощения «Иллюзия»</w:t>
      </w:r>
      <w:r w:rsidRPr="000E1968">
        <w:rPr>
          <w:lang w:val="ru-RU"/>
        </w:rPr>
        <w:t>&gt;</w:t>
      </w:r>
      <w:r>
        <w:rPr>
          <w:lang w:val="ru-RU"/>
        </w:rPr>
        <w:fldChar w:fldCharType="end"/>
      </w:r>
    </w:p>
    <w:p w:rsidR="00D7253C" w:rsidRDefault="00A04213" w:rsidP="00D7253C">
      <w:pPr>
        <w:pStyle w:val="a3"/>
        <w:jc w:val="right"/>
      </w:pPr>
      <w:r>
        <w:t>Test Plan</w:t>
      </w:r>
    </w:p>
    <w:p w:rsidR="00D7253C" w:rsidRDefault="00D7253C" w:rsidP="00D7253C">
      <w:pPr>
        <w:pStyle w:val="a3"/>
        <w:jc w:val="right"/>
      </w:pPr>
    </w:p>
    <w:p w:rsidR="00D7253C" w:rsidRDefault="00D7253C" w:rsidP="00D7253C">
      <w:pPr>
        <w:pStyle w:val="a3"/>
        <w:jc w:val="right"/>
        <w:rPr>
          <w:sz w:val="28"/>
        </w:rPr>
      </w:pPr>
      <w:r>
        <w:rPr>
          <w:sz w:val="28"/>
        </w:rPr>
        <w:t>Version &lt;</w:t>
      </w:r>
      <w:r w:rsidR="00073CE2">
        <w:rPr>
          <w:sz w:val="28"/>
        </w:rPr>
        <w:t>0.2</w:t>
      </w:r>
      <w:r>
        <w:rPr>
          <w:sz w:val="28"/>
        </w:rPr>
        <w:t>&gt;</w:t>
      </w:r>
    </w:p>
    <w:p w:rsidR="00D7253C" w:rsidRDefault="00D7253C" w:rsidP="00D7253C">
      <w:pPr>
        <w:pStyle w:val="InfoBlue"/>
      </w:pPr>
    </w:p>
    <w:p w:rsidR="00D7253C" w:rsidRDefault="00D7253C" w:rsidP="00D7253C">
      <w:pPr>
        <w:pStyle w:val="InfoBlue"/>
      </w:pPr>
    </w:p>
    <w:p w:rsidR="00D7253C" w:rsidRPr="008E3C7A" w:rsidRDefault="00D7253C" w:rsidP="00D7253C">
      <w:pPr>
        <w:pStyle w:val="a3"/>
        <w:rPr>
          <w:sz w:val="28"/>
        </w:rPr>
      </w:pPr>
    </w:p>
    <w:p w:rsidR="00D7253C" w:rsidRDefault="00D7253C" w:rsidP="00D7253C">
      <w:pPr>
        <w:sectPr w:rsidR="00D7253C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7253C" w:rsidRDefault="00D7253C" w:rsidP="00D7253C">
      <w:pPr>
        <w:pStyle w:val="a3"/>
      </w:pPr>
      <w:r>
        <w:lastRenderedPageBreak/>
        <w:t>Revision History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02"/>
        <w:gridCol w:w="1457"/>
        <w:gridCol w:w="3892"/>
        <w:gridCol w:w="2325"/>
      </w:tblGrid>
      <w:tr w:rsidR="00D7253C" w:rsidTr="00073CE2">
        <w:tc>
          <w:tcPr>
            <w:tcW w:w="993" w:type="pct"/>
          </w:tcPr>
          <w:p w:rsidR="00D7253C" w:rsidRDefault="00D7253C" w:rsidP="005352E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61" w:type="pct"/>
          </w:tcPr>
          <w:p w:rsidR="00D7253C" w:rsidRDefault="00D7253C" w:rsidP="005352E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032" w:type="pct"/>
          </w:tcPr>
          <w:p w:rsidR="00D7253C" w:rsidRDefault="00D7253C" w:rsidP="005352E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14" w:type="pct"/>
          </w:tcPr>
          <w:p w:rsidR="00D7253C" w:rsidRDefault="00D7253C" w:rsidP="00BB13B0">
            <w:pPr>
              <w:pStyle w:val="afc"/>
            </w:pPr>
            <w:r>
              <w:t>Author</w:t>
            </w:r>
          </w:p>
        </w:tc>
      </w:tr>
      <w:tr w:rsidR="00D7253C" w:rsidTr="00073CE2">
        <w:tc>
          <w:tcPr>
            <w:tcW w:w="993" w:type="pct"/>
          </w:tcPr>
          <w:p w:rsidR="00D7253C" w:rsidRDefault="00D7253C" w:rsidP="005352ED">
            <w:pPr>
              <w:pStyle w:val="Tabletext"/>
            </w:pPr>
            <w:r>
              <w:t>&lt;</w:t>
            </w:r>
            <w:r w:rsidR="00381911">
              <w:rPr>
                <w:lang w:val="ru-RU"/>
              </w:rPr>
              <w:t>15/06/14</w:t>
            </w:r>
            <w:r>
              <w:t>&gt;</w:t>
            </w:r>
          </w:p>
        </w:tc>
        <w:tc>
          <w:tcPr>
            <w:tcW w:w="761" w:type="pct"/>
          </w:tcPr>
          <w:p w:rsidR="00D7253C" w:rsidRDefault="00D7253C" w:rsidP="005352ED">
            <w:pPr>
              <w:pStyle w:val="Tabletext"/>
            </w:pPr>
            <w:r>
              <w:t>&lt;</w:t>
            </w:r>
            <w:r>
              <w:rPr>
                <w:lang w:val="ru-RU"/>
              </w:rPr>
              <w:t>0</w:t>
            </w:r>
            <w:r>
              <w:t>.</w:t>
            </w:r>
            <w:r>
              <w:rPr>
                <w:lang w:val="ru-RU"/>
              </w:rPr>
              <w:t>1</w:t>
            </w:r>
            <w:r>
              <w:t>&gt;</w:t>
            </w:r>
          </w:p>
        </w:tc>
        <w:tc>
          <w:tcPr>
            <w:tcW w:w="2032" w:type="pct"/>
          </w:tcPr>
          <w:p w:rsidR="00D7253C" w:rsidRPr="000E1968" w:rsidRDefault="00D7253C" w:rsidP="00AE1C72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>Создание документа</w:t>
            </w:r>
          </w:p>
        </w:tc>
        <w:tc>
          <w:tcPr>
            <w:tcW w:w="1214" w:type="pct"/>
          </w:tcPr>
          <w:p w:rsidR="00D7253C" w:rsidRPr="00381911" w:rsidRDefault="00381911" w:rsidP="00BB13B0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>Грудина А.М.</w:t>
            </w:r>
          </w:p>
        </w:tc>
      </w:tr>
      <w:tr w:rsidR="00073CE2" w:rsidTr="00073CE2">
        <w:tc>
          <w:tcPr>
            <w:tcW w:w="993" w:type="pct"/>
          </w:tcPr>
          <w:p w:rsidR="00073CE2" w:rsidRDefault="00073CE2" w:rsidP="005352ED">
            <w:pPr>
              <w:pStyle w:val="Tabletext"/>
            </w:pPr>
            <w:r>
              <w:t>&lt;18/06/14&gt;</w:t>
            </w:r>
          </w:p>
        </w:tc>
        <w:tc>
          <w:tcPr>
            <w:tcW w:w="761" w:type="pct"/>
          </w:tcPr>
          <w:p w:rsidR="00073CE2" w:rsidRDefault="00073CE2" w:rsidP="005352ED">
            <w:pPr>
              <w:pStyle w:val="Tabletext"/>
            </w:pPr>
            <w:r>
              <w:t>&lt;0.2&gt;</w:t>
            </w:r>
          </w:p>
        </w:tc>
        <w:tc>
          <w:tcPr>
            <w:tcW w:w="2032" w:type="pct"/>
          </w:tcPr>
          <w:p w:rsidR="00073CE2" w:rsidRPr="00073CE2" w:rsidRDefault="00073CE2" w:rsidP="00AE1C72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>Добавление информации</w:t>
            </w:r>
          </w:p>
        </w:tc>
        <w:tc>
          <w:tcPr>
            <w:tcW w:w="1214" w:type="pct"/>
          </w:tcPr>
          <w:p w:rsidR="00073CE2" w:rsidRDefault="00073CE2" w:rsidP="00BB13B0">
            <w:pPr>
              <w:pStyle w:val="afc"/>
              <w:rPr>
                <w:lang w:val="ru-RU"/>
              </w:rPr>
            </w:pPr>
            <w:r>
              <w:rPr>
                <w:lang w:val="ru-RU"/>
              </w:rPr>
              <w:t>Грудина А.М.</w:t>
            </w:r>
          </w:p>
        </w:tc>
      </w:tr>
    </w:tbl>
    <w:p w:rsidR="00D7253C" w:rsidRPr="00B64A59" w:rsidRDefault="00D7253C" w:rsidP="00D7253C">
      <w:pPr>
        <w:rPr>
          <w:lang w:val="ru-RU"/>
        </w:rPr>
      </w:pPr>
    </w:p>
    <w:p w:rsidR="00D7253C" w:rsidRPr="00B64A59" w:rsidRDefault="00D7253C" w:rsidP="00D7253C">
      <w:pPr>
        <w:widowControl/>
        <w:spacing w:line="240" w:lineRule="auto"/>
        <w:rPr>
          <w:lang w:val="ru-RU"/>
        </w:rPr>
      </w:pPr>
      <w:r w:rsidRPr="00B64A59">
        <w:rPr>
          <w:lang w:val="ru-RU"/>
        </w:rPr>
        <w:br w:type="page"/>
      </w:r>
    </w:p>
    <w:p w:rsidR="00D7253C" w:rsidRPr="00BB13B0" w:rsidRDefault="00D7253C" w:rsidP="00D7253C">
      <w:pPr>
        <w:pStyle w:val="a3"/>
      </w:pPr>
      <w:r>
        <w:lastRenderedPageBreak/>
        <w:t>Table</w:t>
      </w:r>
      <w:r w:rsidRPr="00BB13B0">
        <w:t xml:space="preserve"> </w:t>
      </w:r>
      <w:r>
        <w:t>of</w:t>
      </w:r>
      <w:r w:rsidRPr="00BB13B0">
        <w:t xml:space="preserve"> </w:t>
      </w:r>
      <w:r>
        <w:t>Contents</w:t>
      </w:r>
    </w:p>
    <w:p w:rsidR="00627A7A" w:rsidRPr="00627A7A" w:rsidRDefault="00D7253C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>TOC</w:instrText>
      </w:r>
      <w:r w:rsidRPr="00AB3D88">
        <w:instrText xml:space="preserve"> \</w:instrText>
      </w:r>
      <w:r>
        <w:instrText>o</w:instrText>
      </w:r>
      <w:r w:rsidRPr="00AB3D88">
        <w:instrText xml:space="preserve"> "1-3" </w:instrText>
      </w:r>
      <w:r>
        <w:fldChar w:fldCharType="separate"/>
      </w:r>
      <w:r w:rsidR="00627A7A">
        <w:rPr>
          <w:noProof/>
        </w:rPr>
        <w:t>1.</w:t>
      </w:r>
      <w:r w:rsidR="00627A7A"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="00627A7A">
        <w:rPr>
          <w:noProof/>
        </w:rPr>
        <w:t>Introduction</w:t>
      </w:r>
      <w:r w:rsidR="00627A7A">
        <w:rPr>
          <w:noProof/>
        </w:rPr>
        <w:tab/>
      </w:r>
      <w:r w:rsidR="00627A7A">
        <w:rPr>
          <w:noProof/>
        </w:rPr>
        <w:fldChar w:fldCharType="begin"/>
      </w:r>
      <w:r w:rsidR="00627A7A">
        <w:rPr>
          <w:noProof/>
        </w:rPr>
        <w:instrText xml:space="preserve"> PAGEREF _Toc390915526 \h </w:instrText>
      </w:r>
      <w:r w:rsidR="00627A7A">
        <w:rPr>
          <w:noProof/>
        </w:rPr>
      </w:r>
      <w:r w:rsidR="00627A7A">
        <w:rPr>
          <w:noProof/>
        </w:rPr>
        <w:fldChar w:fldCharType="separate"/>
      </w:r>
      <w:r w:rsidR="00627A7A">
        <w:rPr>
          <w:noProof/>
        </w:rPr>
        <w:t>5</w:t>
      </w:r>
      <w:r w:rsidR="00627A7A"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1.1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1.2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1.3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Intended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1.4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Document Terminology and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1.5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2.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Evaluation Mission and Test 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2.1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2.2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Evaluation 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2.3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Motivators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3.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Target Test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4.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Outline of Planned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4.1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Outline of Test Inclusions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5.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5.1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Testing Techniques and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5.1.1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Data and Database Integrity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5.1.2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Function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5.1.3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User Interface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5.1.4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Performance Profiling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5.1.5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Stress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5.1.6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Security and Access Control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5.1.7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Configuration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6.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Entry and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6.1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6.1.1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Plan Entry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6.1.2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Plan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6.1.3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Suspension and Resumption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7.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7.1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Test Evaluation Summaries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7.2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Incident Logs and Change Requests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8.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8.1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Base Software Elements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8.2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9.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Responsibilities, Staffing,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9.1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t>10.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Risks, Dependencies, Assumptions,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27A7A" w:rsidRPr="00627A7A" w:rsidRDefault="00627A7A">
      <w:pPr>
        <w:pStyle w:val="1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11.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Management Process and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627A7A">
        <w:rPr>
          <w:noProof/>
        </w:rPr>
        <w:lastRenderedPageBreak/>
        <w:t>11.1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Measuring and Assessing the Extent of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27A7A" w:rsidRPr="00627A7A" w:rsidRDefault="00627A7A">
      <w:pPr>
        <w:pStyle w:val="21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11.2</w:t>
      </w:r>
      <w:r w:rsidRPr="00627A7A"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Approval and Signoff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_Toc390915564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180FF3" w:rsidRPr="00F1383A" w:rsidRDefault="00D7253C" w:rsidP="00180FF3">
      <w:pPr>
        <w:pStyle w:val="maintitle0"/>
        <w:spacing w:before="480" w:beforeAutospacing="0" w:after="60" w:afterAutospacing="0"/>
        <w:ind w:left="450" w:firstLine="450"/>
        <w:jc w:val="center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>
        <w:fldChar w:fldCharType="end"/>
      </w:r>
      <w:r w:rsidRPr="00180FF3">
        <w:rPr>
          <w:lang w:val="en-US"/>
        </w:rPr>
        <w:br w:type="page"/>
      </w:r>
      <w:r w:rsidR="00180FF3" w:rsidRPr="00180FF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lastRenderedPageBreak/>
        <w:t>Test Plan</w:t>
      </w:r>
      <w:r w:rsidR="00F1383A" w:rsidRPr="00F1383A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 xml:space="preserve"> </w:t>
      </w:r>
      <w:r w:rsidR="00FA0A5F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&lt;</w:t>
      </w:r>
      <w:r w:rsidR="002769D4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Master</w:t>
      </w:r>
      <w:r w:rsidR="00F1383A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&gt;</w:t>
      </w:r>
    </w:p>
    <w:p w:rsidR="00180FF3" w:rsidRPr="008B17F7" w:rsidRDefault="00180FF3" w:rsidP="008B17F7">
      <w:pPr>
        <w:pStyle w:val="1"/>
      </w:pPr>
      <w:bookmarkStart w:id="0" w:name="1._____Introduction"/>
      <w:bookmarkStart w:id="1" w:name="_Toc390915526"/>
      <w:r w:rsidRPr="008B17F7">
        <w:t>Introduction</w:t>
      </w:r>
      <w:bookmarkEnd w:id="0"/>
      <w:bookmarkEnd w:id="1"/>
    </w:p>
    <w:p w:rsidR="00180FF3" w:rsidRDefault="00180FF3" w:rsidP="008B17F7">
      <w:pPr>
        <w:pStyle w:val="2"/>
        <w:rPr>
          <w:lang w:val="ru-RU"/>
        </w:rPr>
      </w:pPr>
      <w:bookmarkStart w:id="2" w:name="1.1_____Purpose"/>
      <w:bookmarkStart w:id="3" w:name="_Toc390915527"/>
      <w:r w:rsidRPr="008B17F7">
        <w:t>Purpose</w:t>
      </w:r>
      <w:bookmarkEnd w:id="2"/>
      <w:bookmarkEnd w:id="3"/>
    </w:p>
    <w:p w:rsidR="00F1383A" w:rsidRDefault="00F1383A" w:rsidP="00F1383A">
      <w:pPr>
        <w:ind w:left="720"/>
        <w:rPr>
          <w:lang w:val="ru-RU"/>
        </w:rPr>
      </w:pPr>
      <w:r>
        <w:rPr>
          <w:lang w:val="ru-RU"/>
        </w:rPr>
        <w:t xml:space="preserve">Цель тест плана – сбор всей необходимой информации для планирования и контроля над тестовой активностью для отдельно взятой итерации тестирования. </w:t>
      </w:r>
      <w:r w:rsidR="00D47C23">
        <w:rPr>
          <w:lang w:val="ru-RU"/>
        </w:rPr>
        <w:t>Он описывает подход к тестированию программного обеспечения и является планом верхнего уровня, сгенерированным и используемым менеджерами для управления тестовой активностью.</w:t>
      </w:r>
    </w:p>
    <w:p w:rsidR="00F20DCF" w:rsidRDefault="00F20DCF" w:rsidP="00F1383A">
      <w:pPr>
        <w:ind w:left="720"/>
        <w:rPr>
          <w:lang w:val="ru-RU"/>
        </w:rPr>
      </w:pPr>
      <w:r>
        <w:rPr>
          <w:lang w:val="ru-RU"/>
        </w:rPr>
        <w:t xml:space="preserve">Документ </w:t>
      </w:r>
      <w:r>
        <w:t>Test</w:t>
      </w:r>
      <w:r w:rsidRPr="00F20DCF">
        <w:rPr>
          <w:lang w:val="ru-RU"/>
        </w:rPr>
        <w:t xml:space="preserve"> </w:t>
      </w:r>
      <w:r>
        <w:t>Plan</w:t>
      </w:r>
      <w:r w:rsidRPr="00F20DCF">
        <w:rPr>
          <w:lang w:val="ru-RU"/>
        </w:rPr>
        <w:t xml:space="preserve"> </w:t>
      </w:r>
      <w:r>
        <w:rPr>
          <w:lang w:val="ru-RU"/>
        </w:rPr>
        <w:t>для проекта «Иллюзия» обеспечивает достижение следующих целей:</w:t>
      </w:r>
    </w:p>
    <w:p w:rsidR="0067687D" w:rsidRDefault="0067687D" w:rsidP="00345255">
      <w:pPr>
        <w:pStyle w:val="af7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Постановка целевых объектов тестирования;</w:t>
      </w:r>
    </w:p>
    <w:p w:rsidR="0067687D" w:rsidRDefault="0067687D" w:rsidP="00345255">
      <w:pPr>
        <w:pStyle w:val="af7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Поиск достаточн</w:t>
      </w:r>
      <w:r w:rsidR="008A6AC5">
        <w:rPr>
          <w:lang w:val="ru-RU"/>
        </w:rPr>
        <w:t>ого тестового покрытия;</w:t>
      </w:r>
    </w:p>
    <w:p w:rsidR="008A6AC5" w:rsidRDefault="008A6AC5" w:rsidP="00345255">
      <w:pPr>
        <w:pStyle w:val="af7"/>
        <w:numPr>
          <w:ilvl w:val="0"/>
          <w:numId w:val="4"/>
        </w:numPr>
        <w:rPr>
          <w:lang w:val="ru-RU"/>
        </w:rPr>
      </w:pPr>
      <w:r>
        <w:rPr>
          <w:lang w:val="ru-RU"/>
        </w:rPr>
        <w:t>Описание используемых подходов к тестированию;</w:t>
      </w:r>
    </w:p>
    <w:p w:rsidR="008A6AC5" w:rsidRDefault="008A6AC5" w:rsidP="00345255">
      <w:pPr>
        <w:pStyle w:val="af7"/>
        <w:numPr>
          <w:ilvl w:val="0"/>
          <w:numId w:val="4"/>
        </w:numPr>
        <w:rPr>
          <w:lang w:val="ru-RU"/>
        </w:rPr>
      </w:pPr>
      <w:r>
        <w:rPr>
          <w:lang w:val="ru-RU"/>
        </w:rPr>
        <w:t>Определение обязательных ресурсов и оценка времени на тестовую активность;</w:t>
      </w:r>
    </w:p>
    <w:p w:rsidR="008A6AC5" w:rsidRPr="0067687D" w:rsidRDefault="008A6AC5" w:rsidP="00345255">
      <w:pPr>
        <w:pStyle w:val="af7"/>
        <w:numPr>
          <w:ilvl w:val="0"/>
          <w:numId w:val="4"/>
        </w:numPr>
        <w:rPr>
          <w:lang w:val="ru-RU"/>
        </w:rPr>
      </w:pPr>
      <w:r>
        <w:rPr>
          <w:lang w:val="ru-RU"/>
        </w:rPr>
        <w:t>Список элементов тестового окружения.</w:t>
      </w:r>
    </w:p>
    <w:p w:rsidR="00180FF3" w:rsidRDefault="00180FF3" w:rsidP="008B17F7">
      <w:pPr>
        <w:pStyle w:val="2"/>
        <w:rPr>
          <w:lang w:val="ru-RU"/>
        </w:rPr>
      </w:pPr>
      <w:bookmarkStart w:id="4" w:name="1.2_____Scope"/>
      <w:bookmarkStart w:id="5" w:name="_Toc390915528"/>
      <w:r w:rsidRPr="008B17F7">
        <w:t>Scope</w:t>
      </w:r>
      <w:bookmarkEnd w:id="4"/>
      <w:bookmarkEnd w:id="5"/>
    </w:p>
    <w:p w:rsidR="005C0E4C" w:rsidRPr="005C0E4C" w:rsidRDefault="005C0E4C" w:rsidP="005C0E4C">
      <w:pPr>
        <w:ind w:left="450"/>
        <w:rPr>
          <w:lang w:val="ru-RU"/>
        </w:rPr>
      </w:pPr>
      <w:r>
        <w:rPr>
          <w:lang w:val="ru-RU"/>
        </w:rPr>
        <w:t>Данный документ описывает уровни тестирования и типы тестирования, применимые на каждом из них. Также документ определяет значимые области, которые могут быть исключены из общего описания, так как их наличие предполагается другими областями.</w:t>
      </w:r>
    </w:p>
    <w:p w:rsidR="00180FF3" w:rsidRDefault="00180FF3" w:rsidP="008B17F7">
      <w:pPr>
        <w:pStyle w:val="2"/>
        <w:rPr>
          <w:lang w:val="ru-RU"/>
        </w:rPr>
      </w:pPr>
      <w:bookmarkStart w:id="6" w:name="1.3_____Intended_Audience"/>
      <w:r>
        <w:rPr>
          <w:rStyle w:val="apple-converted-space"/>
          <w:b w:val="0"/>
          <w:bCs/>
          <w:color w:val="000000"/>
          <w:sz w:val="14"/>
          <w:szCs w:val="14"/>
        </w:rPr>
        <w:t> </w:t>
      </w:r>
      <w:bookmarkStart w:id="7" w:name="_Toc390915529"/>
      <w:r w:rsidRPr="008B17F7">
        <w:t>Intended Audience</w:t>
      </w:r>
      <w:bookmarkEnd w:id="6"/>
      <w:bookmarkEnd w:id="7"/>
    </w:p>
    <w:p w:rsidR="002D6D9C" w:rsidRPr="002D6D9C" w:rsidRDefault="002D6D9C" w:rsidP="002D6D9C">
      <w:pPr>
        <w:ind w:left="450"/>
        <w:rPr>
          <w:lang w:val="ru-RU"/>
        </w:rPr>
      </w:pPr>
      <w:r>
        <w:rPr>
          <w:lang w:val="ru-RU"/>
        </w:rPr>
        <w:t xml:space="preserve">Данный документ написан для команды тестирования, чтобы понимать нагрузку на команду и процесс тестирования приложения, и для менеджера проекта, который должен иметь общее представление о загрузке команды тестирования. Также данный документ является значимым для заказчиков проекта, как </w:t>
      </w:r>
      <w:r w:rsidR="00BB0C1A">
        <w:rPr>
          <w:lang w:val="ru-RU"/>
        </w:rPr>
        <w:t xml:space="preserve">гарантия </w:t>
      </w:r>
      <w:r>
        <w:rPr>
          <w:lang w:val="ru-RU"/>
        </w:rPr>
        <w:t xml:space="preserve"> качества выпускаемого продукта. </w:t>
      </w:r>
    </w:p>
    <w:p w:rsidR="00180FF3" w:rsidRDefault="00180FF3" w:rsidP="00E709CB">
      <w:pPr>
        <w:pStyle w:val="2"/>
        <w:rPr>
          <w:lang w:val="ru-RU"/>
        </w:rPr>
      </w:pPr>
      <w:bookmarkStart w:id="8" w:name="1.4_____Document_Terminology_and_Acronym"/>
      <w:bookmarkStart w:id="9" w:name="_Toc390915530"/>
      <w:r w:rsidRPr="008B17F7">
        <w:t>Document Terminology and Acronyms</w:t>
      </w:r>
      <w:bookmarkEnd w:id="8"/>
      <w:bookmarkEnd w:id="9"/>
    </w:p>
    <w:p w:rsidR="00E709CB" w:rsidRPr="00E709CB" w:rsidRDefault="00E709CB" w:rsidP="00E709CB">
      <w:pPr>
        <w:ind w:left="720"/>
        <w:rPr>
          <w:lang w:val="ru-RU"/>
        </w:rPr>
      </w:pPr>
      <w:r>
        <w:rPr>
          <w:lang w:val="ru-RU"/>
        </w:rPr>
        <w:t xml:space="preserve">Смотреть </w:t>
      </w:r>
      <w:r>
        <w:t>[Glossary]</w:t>
      </w:r>
      <w:r>
        <w:rPr>
          <w:lang w:val="ru-RU"/>
        </w:rPr>
        <w:t>.</w:t>
      </w:r>
    </w:p>
    <w:p w:rsidR="00180FF3" w:rsidRDefault="00180FF3" w:rsidP="00E709CB">
      <w:pPr>
        <w:pStyle w:val="2"/>
      </w:pPr>
      <w:bookmarkStart w:id="10" w:name="1.5_____References"/>
      <w:bookmarkStart w:id="11" w:name="_Toc390915531"/>
      <w:r w:rsidRPr="008B17F7">
        <w:t>References</w:t>
      </w:r>
      <w:bookmarkEnd w:id="10"/>
      <w:bookmarkEnd w:id="11"/>
    </w:p>
    <w:p w:rsidR="00E709CB" w:rsidRPr="00E709CB" w:rsidRDefault="00E709CB" w:rsidP="00E709CB">
      <w:pPr>
        <w:ind w:left="720"/>
        <w:rPr>
          <w:lang w:val="ru-RU"/>
        </w:rPr>
      </w:pPr>
      <w:r>
        <w:t>[Glossary]</w:t>
      </w:r>
      <w:r>
        <w:tab/>
      </w:r>
      <w:r>
        <w:rPr>
          <w:lang w:val="ru-RU"/>
        </w:rPr>
        <w:t>глоссарий проекта</w:t>
      </w:r>
    </w:p>
    <w:p w:rsidR="00E709CB" w:rsidRPr="00E709CB" w:rsidRDefault="00E709CB" w:rsidP="00E709CB">
      <w:pPr>
        <w:ind w:left="720"/>
        <w:rPr>
          <w:lang w:val="ru-RU"/>
        </w:rPr>
      </w:pPr>
      <w:r>
        <w:t>[SRS]</w:t>
      </w:r>
      <w:r>
        <w:tab/>
      </w:r>
      <w:r>
        <w:tab/>
      </w:r>
      <w:r>
        <w:rPr>
          <w:lang w:val="ru-RU"/>
        </w:rPr>
        <w:t>спецификация системных требований</w:t>
      </w:r>
    </w:p>
    <w:p w:rsidR="00E709CB" w:rsidRDefault="00E709CB" w:rsidP="00E709CB">
      <w:pPr>
        <w:ind w:left="720"/>
        <w:rPr>
          <w:lang w:val="ru-RU"/>
        </w:rPr>
      </w:pPr>
      <w:r>
        <w:t>[SAD]</w:t>
      </w:r>
      <w:r>
        <w:tab/>
      </w:r>
      <w:r>
        <w:tab/>
      </w:r>
      <w:r>
        <w:rPr>
          <w:lang w:val="ru-RU"/>
        </w:rPr>
        <w:t>документ, описывающий архитектуру приложения</w:t>
      </w:r>
    </w:p>
    <w:p w:rsidR="00904894" w:rsidRPr="00AA0FCF" w:rsidRDefault="00904894" w:rsidP="00904894">
      <w:pPr>
        <w:ind w:left="720"/>
        <w:rPr>
          <w:lang w:val="ru-RU"/>
        </w:rPr>
      </w:pPr>
      <w:r>
        <w:t>[Use case]</w:t>
      </w:r>
      <w:r>
        <w:tab/>
      </w:r>
      <w:r>
        <w:rPr>
          <w:lang w:val="ru-RU"/>
        </w:rPr>
        <w:t>варианты использования системы</w:t>
      </w:r>
    </w:p>
    <w:p w:rsidR="00904894" w:rsidRPr="00E709CB" w:rsidRDefault="00904894" w:rsidP="00E709CB">
      <w:pPr>
        <w:ind w:left="720"/>
        <w:rPr>
          <w:lang w:val="ru-RU"/>
        </w:rPr>
      </w:pPr>
    </w:p>
    <w:p w:rsidR="00180FF3" w:rsidRDefault="00180FF3" w:rsidP="008B17F7">
      <w:pPr>
        <w:pStyle w:val="1"/>
        <w:rPr>
          <w:lang w:val="ru-RU"/>
        </w:rPr>
      </w:pPr>
      <w:r>
        <w:rPr>
          <w:b w:val="0"/>
          <w:bCs/>
        </w:rPr>
        <w:br w:type="page"/>
      </w:r>
      <w:bookmarkStart w:id="12" w:name="2._____Evaluation_Mission_and_Test_Motiv"/>
      <w:bookmarkStart w:id="13" w:name="_Toc390915532"/>
      <w:r w:rsidRPr="008B17F7">
        <w:lastRenderedPageBreak/>
        <w:t>Evaluation Mission and Test Motivation</w:t>
      </w:r>
      <w:bookmarkEnd w:id="12"/>
      <w:bookmarkEnd w:id="13"/>
    </w:p>
    <w:p w:rsidR="00180FF3" w:rsidRDefault="00180FF3" w:rsidP="008B17F7">
      <w:pPr>
        <w:pStyle w:val="2"/>
        <w:rPr>
          <w:lang w:val="ru-RU"/>
        </w:rPr>
      </w:pPr>
      <w:bookmarkStart w:id="14" w:name="2.1_____Background"/>
      <w:bookmarkStart w:id="15" w:name="_Toc390915533"/>
      <w:r w:rsidRPr="008B17F7">
        <w:t>Background</w:t>
      </w:r>
      <w:bookmarkEnd w:id="14"/>
      <w:bookmarkEnd w:id="15"/>
    </w:p>
    <w:p w:rsidR="005D19A5" w:rsidRPr="00244E38" w:rsidRDefault="005D19A5" w:rsidP="005D19A5">
      <w:pPr>
        <w:ind w:left="450"/>
        <w:rPr>
          <w:lang w:val="ru-RU"/>
        </w:rPr>
      </w:pPr>
      <w:r>
        <w:rPr>
          <w:lang w:val="ru-RU"/>
        </w:rPr>
        <w:t>Целью для тестирования программного приложения является обеспечение требуемого уровня качества продукта и выявление как можно большего числа критических ошибок и ошибок, которые ведут к невозможности использования продукта в целом.</w:t>
      </w:r>
    </w:p>
    <w:p w:rsidR="009E3F00" w:rsidRPr="00EA2920" w:rsidRDefault="00EA2920" w:rsidP="005D19A5">
      <w:pPr>
        <w:ind w:left="450"/>
        <w:rPr>
          <w:lang w:val="ru-RU"/>
        </w:rPr>
      </w:pPr>
      <w:r>
        <w:rPr>
          <w:lang w:val="ru-RU"/>
        </w:rPr>
        <w:t xml:space="preserve">Запланированная тестовая активность является необходимой для проверки работоспособности системы с точки зрения функциональных и нефункциональных требований, описанных в </w:t>
      </w:r>
      <w:r w:rsidRPr="00EA2920">
        <w:rPr>
          <w:lang w:val="ru-RU"/>
        </w:rPr>
        <w:t>[</w:t>
      </w:r>
      <w:r>
        <w:t>SRS</w:t>
      </w:r>
      <w:r w:rsidRPr="00EA2920">
        <w:rPr>
          <w:lang w:val="ru-RU"/>
        </w:rPr>
        <w:t xml:space="preserve">] </w:t>
      </w:r>
      <w:r>
        <w:rPr>
          <w:lang w:val="ru-RU"/>
        </w:rPr>
        <w:t xml:space="preserve">и </w:t>
      </w:r>
      <w:r w:rsidRPr="00EA2920">
        <w:rPr>
          <w:lang w:val="ru-RU"/>
        </w:rPr>
        <w:t>[</w:t>
      </w:r>
      <w:r>
        <w:t>SAD</w:t>
      </w:r>
      <w:r w:rsidRPr="00EA2920">
        <w:rPr>
          <w:lang w:val="ru-RU"/>
        </w:rPr>
        <w:t>]</w:t>
      </w:r>
      <w:r>
        <w:rPr>
          <w:lang w:val="ru-RU"/>
        </w:rPr>
        <w:t>.</w:t>
      </w:r>
    </w:p>
    <w:p w:rsidR="00180FF3" w:rsidRDefault="00180FF3" w:rsidP="008B17F7">
      <w:pPr>
        <w:pStyle w:val="2"/>
        <w:rPr>
          <w:lang w:val="ru-RU"/>
        </w:rPr>
      </w:pPr>
      <w:bookmarkStart w:id="16" w:name="2.2_____Evaluation_Mission"/>
      <w:bookmarkStart w:id="17" w:name="_Toc390915534"/>
      <w:r w:rsidRPr="008B17F7">
        <w:t>Evaluation Mission</w:t>
      </w:r>
      <w:bookmarkEnd w:id="16"/>
      <w:bookmarkEnd w:id="17"/>
    </w:p>
    <w:p w:rsidR="003F2E55" w:rsidRDefault="003F2E55" w:rsidP="003F2E55">
      <w:pPr>
        <w:ind w:left="450"/>
        <w:rPr>
          <w:lang w:val="ru-RU"/>
        </w:rPr>
      </w:pPr>
      <w:r>
        <w:rPr>
          <w:lang w:val="ru-RU"/>
        </w:rPr>
        <w:t>Целью тестирования на данной итерации является:</w:t>
      </w:r>
    </w:p>
    <w:p w:rsidR="003F2E55" w:rsidRDefault="003F2E55" w:rsidP="00345255">
      <w:pPr>
        <w:pStyle w:val="af7"/>
        <w:numPr>
          <w:ilvl w:val="0"/>
          <w:numId w:val="5"/>
        </w:numPr>
        <w:rPr>
          <w:lang w:val="ru-RU"/>
        </w:rPr>
      </w:pPr>
      <w:r>
        <w:rPr>
          <w:lang w:val="ru-RU"/>
        </w:rPr>
        <w:t>Найти, как можно больше ошибок;</w:t>
      </w:r>
    </w:p>
    <w:p w:rsidR="003F2E55" w:rsidRDefault="003F2E55" w:rsidP="00345255">
      <w:pPr>
        <w:pStyle w:val="af7"/>
        <w:numPr>
          <w:ilvl w:val="0"/>
          <w:numId w:val="5"/>
        </w:numPr>
        <w:rPr>
          <w:lang w:val="ru-RU"/>
        </w:rPr>
      </w:pPr>
      <w:r>
        <w:rPr>
          <w:lang w:val="ru-RU"/>
        </w:rPr>
        <w:t>Выявить критические ошибки в работе системы;</w:t>
      </w:r>
    </w:p>
    <w:p w:rsidR="003F2E55" w:rsidRPr="00731362" w:rsidRDefault="00731362" w:rsidP="00345255">
      <w:pPr>
        <w:pStyle w:val="af7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Проверить обеспечение функциональных и нефункциональных требований, описанных в </w:t>
      </w:r>
      <w:r w:rsidRPr="00731362">
        <w:rPr>
          <w:lang w:val="ru-RU"/>
        </w:rPr>
        <w:t>[</w:t>
      </w:r>
      <w:r>
        <w:t>SRS</w:t>
      </w:r>
      <w:r w:rsidRPr="00731362">
        <w:rPr>
          <w:lang w:val="ru-RU"/>
        </w:rPr>
        <w:t>];</w:t>
      </w:r>
    </w:p>
    <w:p w:rsidR="00A96B7C" w:rsidRPr="006E4CF4" w:rsidRDefault="00A96B7C" w:rsidP="00345255">
      <w:pPr>
        <w:pStyle w:val="af7"/>
        <w:numPr>
          <w:ilvl w:val="0"/>
          <w:numId w:val="5"/>
        </w:numPr>
        <w:rPr>
          <w:lang w:val="ru-RU"/>
        </w:rPr>
      </w:pPr>
      <w:r>
        <w:rPr>
          <w:lang w:val="ru-RU"/>
        </w:rPr>
        <w:t>Убедить</w:t>
      </w:r>
      <w:r w:rsidR="006E4CF4">
        <w:rPr>
          <w:lang w:val="ru-RU"/>
        </w:rPr>
        <w:t xml:space="preserve"> заказчиков в качестве продукта.</w:t>
      </w:r>
    </w:p>
    <w:p w:rsidR="00180FF3" w:rsidRDefault="00180FF3" w:rsidP="008B17F7">
      <w:pPr>
        <w:pStyle w:val="2"/>
        <w:rPr>
          <w:lang w:val="ru-RU"/>
        </w:rPr>
      </w:pPr>
      <w:bookmarkStart w:id="18" w:name="2.3_____Test_Motivators"/>
      <w:bookmarkStart w:id="19" w:name="_Toc390915535"/>
      <w:r w:rsidRPr="008B17F7">
        <w:t>Test Motivators</w:t>
      </w:r>
      <w:bookmarkEnd w:id="18"/>
      <w:bookmarkEnd w:id="19"/>
    </w:p>
    <w:p w:rsidR="001926CD" w:rsidRPr="001926CD" w:rsidRDefault="001926CD" w:rsidP="001926CD">
      <w:pPr>
        <w:ind w:left="450"/>
        <w:rPr>
          <w:lang w:val="ru-RU"/>
        </w:rPr>
      </w:pPr>
      <w:r>
        <w:rPr>
          <w:lang w:val="ru-RU"/>
        </w:rPr>
        <w:t xml:space="preserve">Мотивацией для тестирования является проверка функциональных и нефункциональных требований и вариантов использования системы, описанных в </w:t>
      </w:r>
      <w:r w:rsidRPr="001926CD">
        <w:rPr>
          <w:lang w:val="ru-RU"/>
        </w:rPr>
        <w:t>[</w:t>
      </w:r>
      <w:r>
        <w:t>Use</w:t>
      </w:r>
      <w:r w:rsidRPr="001926CD">
        <w:rPr>
          <w:lang w:val="ru-RU"/>
        </w:rPr>
        <w:t xml:space="preserve"> </w:t>
      </w:r>
      <w:r>
        <w:t>case</w:t>
      </w:r>
      <w:r w:rsidRPr="001926CD">
        <w:rPr>
          <w:lang w:val="ru-RU"/>
        </w:rPr>
        <w:t>]</w:t>
      </w:r>
      <w:r>
        <w:rPr>
          <w:lang w:val="ru-RU"/>
        </w:rPr>
        <w:t>.</w:t>
      </w:r>
    </w:p>
    <w:p w:rsidR="003D66B6" w:rsidRDefault="00180FF3" w:rsidP="003D66B6">
      <w:pPr>
        <w:pStyle w:val="1"/>
        <w:rPr>
          <w:lang w:val="ru-RU"/>
        </w:rPr>
      </w:pPr>
      <w:r w:rsidRPr="00627A7A">
        <w:rPr>
          <w:b w:val="0"/>
          <w:bCs/>
          <w:lang w:val="ru-RU"/>
        </w:rPr>
        <w:br w:type="page"/>
      </w:r>
      <w:bookmarkStart w:id="20" w:name="3._____Target_Test_Items"/>
      <w:bookmarkStart w:id="21" w:name="_Toc390915536"/>
      <w:r w:rsidRPr="008B17F7">
        <w:lastRenderedPageBreak/>
        <w:t>Target Test Items</w:t>
      </w:r>
      <w:bookmarkEnd w:id="20"/>
      <w:bookmarkEnd w:id="21"/>
    </w:p>
    <w:p w:rsidR="003D66B6" w:rsidRDefault="003D66B6" w:rsidP="003D66B6">
      <w:pPr>
        <w:ind w:left="720"/>
        <w:rPr>
          <w:lang w:val="ru-RU"/>
        </w:rPr>
      </w:pPr>
      <w:r>
        <w:rPr>
          <w:lang w:val="ru-RU"/>
        </w:rPr>
        <w:t>Целевыми объектами тестирования являются:</w:t>
      </w:r>
    </w:p>
    <w:p w:rsidR="003D66B6" w:rsidRDefault="003D66B6" w:rsidP="00345255">
      <w:pPr>
        <w:pStyle w:val="af7"/>
        <w:numPr>
          <w:ilvl w:val="0"/>
          <w:numId w:val="6"/>
        </w:numPr>
        <w:rPr>
          <w:lang w:val="ru-RU"/>
        </w:rPr>
      </w:pPr>
      <w:r>
        <w:rPr>
          <w:lang w:val="ru-RU"/>
        </w:rPr>
        <w:t>Взаимодействие приложения с базой данных;</w:t>
      </w:r>
    </w:p>
    <w:p w:rsidR="003D66B6" w:rsidRDefault="00327C5A" w:rsidP="00345255">
      <w:pPr>
        <w:pStyle w:val="af7"/>
        <w:numPr>
          <w:ilvl w:val="0"/>
          <w:numId w:val="6"/>
        </w:numPr>
        <w:rPr>
          <w:lang w:val="ru-RU"/>
        </w:rPr>
      </w:pPr>
      <w:r>
        <w:rPr>
          <w:lang w:val="ru-RU"/>
        </w:rPr>
        <w:t>Функциональные требования, представленные в приложении, как уровень бизнес-логики;</w:t>
      </w:r>
    </w:p>
    <w:p w:rsidR="00327C5A" w:rsidRDefault="00327C5A" w:rsidP="00345255">
      <w:pPr>
        <w:pStyle w:val="af7"/>
        <w:numPr>
          <w:ilvl w:val="0"/>
          <w:numId w:val="6"/>
        </w:numPr>
        <w:rPr>
          <w:lang w:val="ru-RU"/>
        </w:rPr>
      </w:pPr>
      <w:r>
        <w:rPr>
          <w:lang w:val="ru-RU"/>
        </w:rPr>
        <w:t>Пользовательский интерфейс и его взаимодействие со всем приложением;</w:t>
      </w:r>
    </w:p>
    <w:p w:rsidR="00327C5A" w:rsidRDefault="00327C5A" w:rsidP="00345255">
      <w:pPr>
        <w:pStyle w:val="af7"/>
        <w:numPr>
          <w:ilvl w:val="0"/>
          <w:numId w:val="6"/>
        </w:numPr>
        <w:rPr>
          <w:lang w:val="ru-RU"/>
        </w:rPr>
      </w:pPr>
      <w:r>
        <w:rPr>
          <w:lang w:val="ru-RU"/>
        </w:rPr>
        <w:t>Работа приложения в условиях нагрузки;</w:t>
      </w:r>
    </w:p>
    <w:p w:rsidR="00327C5A" w:rsidRDefault="00327C5A" w:rsidP="00345255">
      <w:pPr>
        <w:pStyle w:val="af7"/>
        <w:numPr>
          <w:ilvl w:val="0"/>
          <w:numId w:val="6"/>
        </w:numPr>
        <w:rPr>
          <w:lang w:val="ru-RU"/>
        </w:rPr>
      </w:pPr>
      <w:r>
        <w:rPr>
          <w:lang w:val="ru-RU"/>
        </w:rPr>
        <w:t>Работа приложения на различных платформах (различное тестовое окружение);</w:t>
      </w:r>
    </w:p>
    <w:p w:rsidR="00327C5A" w:rsidRPr="00327C5A" w:rsidRDefault="00327C5A" w:rsidP="00345255">
      <w:pPr>
        <w:pStyle w:val="af7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Безопасность и политика разграничения прав пользователей. </w:t>
      </w:r>
    </w:p>
    <w:p w:rsidR="00180FF3" w:rsidRDefault="00180FF3" w:rsidP="008B17F7">
      <w:pPr>
        <w:pStyle w:val="1"/>
        <w:rPr>
          <w:lang w:val="ru-RU"/>
        </w:rPr>
      </w:pPr>
      <w:r w:rsidRPr="00627A7A">
        <w:rPr>
          <w:b w:val="0"/>
          <w:bCs/>
          <w:lang w:val="ru-RU"/>
        </w:rPr>
        <w:br w:type="page"/>
      </w:r>
      <w:bookmarkStart w:id="22" w:name="4._____Outline_of_Planned_Tests"/>
      <w:bookmarkStart w:id="23" w:name="_Toc390915537"/>
      <w:r w:rsidRPr="008B17F7">
        <w:lastRenderedPageBreak/>
        <w:t>Outline of Planned Tests</w:t>
      </w:r>
      <w:bookmarkEnd w:id="22"/>
      <w:bookmarkEnd w:id="23"/>
    </w:p>
    <w:p w:rsidR="00180FF3" w:rsidRPr="008B17F7" w:rsidRDefault="00180FF3" w:rsidP="008B17F7">
      <w:pPr>
        <w:pStyle w:val="2"/>
      </w:pPr>
      <w:bookmarkStart w:id="24" w:name="4.1_____Outline_of_Test_Inclusions"/>
      <w:bookmarkStart w:id="25" w:name="_Toc390915538"/>
      <w:r w:rsidRPr="008B17F7">
        <w:t>Outline of Test Inclusions</w:t>
      </w:r>
      <w:bookmarkEnd w:id="24"/>
      <w:bookmarkEnd w:id="25"/>
    </w:p>
    <w:p w:rsidR="009109AC" w:rsidRDefault="00B84023" w:rsidP="009109AC">
      <w:pPr>
        <w:ind w:left="720"/>
        <w:rPr>
          <w:lang w:val="ru-RU"/>
        </w:rPr>
      </w:pPr>
      <w:bookmarkStart w:id="26" w:name="4.2_____Outline_of_Other_Candidates_for_"/>
      <w:r>
        <w:rPr>
          <w:lang w:val="ru-RU"/>
        </w:rPr>
        <w:t>Процесс тестирования включает в себя следующие типы тестирования:</w:t>
      </w:r>
    </w:p>
    <w:p w:rsidR="00B84023" w:rsidRPr="00B84023" w:rsidRDefault="00B84023" w:rsidP="00345255">
      <w:pPr>
        <w:pStyle w:val="af7"/>
        <w:numPr>
          <w:ilvl w:val="0"/>
          <w:numId w:val="7"/>
        </w:numPr>
      </w:pPr>
      <w:r>
        <w:t>Data and Database Integrity Testing:</w:t>
      </w:r>
    </w:p>
    <w:p w:rsidR="00B84023" w:rsidRPr="00B84023" w:rsidRDefault="00B84023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наличия доступа к базе данных со стороны приложения;</w:t>
      </w:r>
    </w:p>
    <w:p w:rsidR="00B84023" w:rsidRDefault="00B84023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корректности сохранения, обновления и удаления данных;</w:t>
      </w:r>
    </w:p>
    <w:p w:rsidR="00B84023" w:rsidRDefault="00B84023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корректности обновления и удаления для связанных данных.</w:t>
      </w:r>
    </w:p>
    <w:p w:rsidR="00B84023" w:rsidRPr="00B84023" w:rsidRDefault="00B84023" w:rsidP="00345255">
      <w:pPr>
        <w:pStyle w:val="af7"/>
        <w:numPr>
          <w:ilvl w:val="0"/>
          <w:numId w:val="7"/>
        </w:numPr>
        <w:rPr>
          <w:lang w:val="ru-RU"/>
        </w:rPr>
      </w:pPr>
      <w:r>
        <w:t>Function Testing:</w:t>
      </w:r>
    </w:p>
    <w:p w:rsidR="00B84023" w:rsidRPr="00B84023" w:rsidRDefault="00840322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всех</w:t>
      </w:r>
      <w:r w:rsidR="00824DFA" w:rsidRPr="00824DFA">
        <w:rPr>
          <w:lang w:val="ru-RU"/>
        </w:rPr>
        <w:t xml:space="preserve"> </w:t>
      </w:r>
      <w:r w:rsidR="00824DFA">
        <w:rPr>
          <w:lang w:val="ru-RU"/>
        </w:rPr>
        <w:t>ключевых</w:t>
      </w:r>
      <w:r>
        <w:rPr>
          <w:lang w:val="ru-RU"/>
        </w:rPr>
        <w:t xml:space="preserve"> вариантов использования, описанных в </w:t>
      </w:r>
      <w:r w:rsidRPr="00840322">
        <w:rPr>
          <w:lang w:val="ru-RU"/>
        </w:rPr>
        <w:t>[</w:t>
      </w:r>
      <w:r>
        <w:t>Use</w:t>
      </w:r>
      <w:r w:rsidRPr="00840322">
        <w:rPr>
          <w:lang w:val="ru-RU"/>
        </w:rPr>
        <w:t xml:space="preserve"> </w:t>
      </w:r>
      <w:r>
        <w:t>Cases</w:t>
      </w:r>
      <w:r w:rsidRPr="00840322">
        <w:rPr>
          <w:lang w:val="ru-RU"/>
        </w:rPr>
        <w:t>]</w:t>
      </w:r>
      <w:r>
        <w:rPr>
          <w:lang w:val="ru-RU"/>
        </w:rPr>
        <w:t>.</w:t>
      </w:r>
    </w:p>
    <w:p w:rsidR="00B84023" w:rsidRPr="001C7385" w:rsidRDefault="00B84023" w:rsidP="00345255">
      <w:pPr>
        <w:pStyle w:val="af7"/>
        <w:numPr>
          <w:ilvl w:val="0"/>
          <w:numId w:val="7"/>
        </w:numPr>
        <w:rPr>
          <w:lang w:val="ru-RU"/>
        </w:rPr>
      </w:pPr>
      <w:r>
        <w:t>User Interface Testing:</w:t>
      </w:r>
    </w:p>
    <w:p w:rsidR="001C7385" w:rsidRDefault="00AF2368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корректности отображаемых данных;</w:t>
      </w:r>
    </w:p>
    <w:p w:rsidR="00AF2368" w:rsidRDefault="00AF2368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возможности навигации между всеми страницами приложения при различных вариантах использования.</w:t>
      </w:r>
    </w:p>
    <w:p w:rsidR="00D87426" w:rsidRDefault="001C7385" w:rsidP="00345255">
      <w:pPr>
        <w:pStyle w:val="af7"/>
        <w:numPr>
          <w:ilvl w:val="0"/>
          <w:numId w:val="7"/>
        </w:numPr>
        <w:rPr>
          <w:lang w:val="ru-RU"/>
        </w:rPr>
      </w:pPr>
      <w:r>
        <w:t>Performance Profiling:</w:t>
      </w:r>
    </w:p>
    <w:p w:rsidR="00AF2368" w:rsidRDefault="00D81B90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Измерение</w:t>
      </w:r>
      <w:r w:rsidR="00E938DF">
        <w:rPr>
          <w:lang w:val="ru-RU"/>
        </w:rPr>
        <w:t xml:space="preserve"> среднее время обращения к базе данных для выборки данных и при сохранении</w:t>
      </w:r>
      <w:r w:rsidR="00ED69C1">
        <w:rPr>
          <w:lang w:val="ru-RU"/>
        </w:rPr>
        <w:t xml:space="preserve"> различных</w:t>
      </w:r>
      <w:r w:rsidR="00E938DF">
        <w:rPr>
          <w:lang w:val="ru-RU"/>
        </w:rPr>
        <w:t xml:space="preserve"> данных в систему.</w:t>
      </w:r>
    </w:p>
    <w:p w:rsidR="00E938DF" w:rsidRDefault="00D81B90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Измерение</w:t>
      </w:r>
      <w:r w:rsidR="00E938DF">
        <w:rPr>
          <w:lang w:val="ru-RU"/>
        </w:rPr>
        <w:t xml:space="preserve"> максимально возможное количество транзакций в секунду;</w:t>
      </w:r>
    </w:p>
    <w:p w:rsidR="00E938DF" w:rsidRPr="001C7385" w:rsidRDefault="00E938DF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Измерение среднего времени при навигации между двумя соседними страницами приложения.</w:t>
      </w:r>
    </w:p>
    <w:p w:rsidR="001C7385" w:rsidRDefault="001C7385" w:rsidP="00345255">
      <w:pPr>
        <w:pStyle w:val="af7"/>
        <w:numPr>
          <w:ilvl w:val="0"/>
          <w:numId w:val="7"/>
        </w:numPr>
        <w:rPr>
          <w:lang w:val="ru-RU"/>
        </w:rPr>
      </w:pPr>
      <w:r>
        <w:t>Stress Testing:</w:t>
      </w:r>
    </w:p>
    <w:p w:rsidR="00E938DF" w:rsidRDefault="00D81B90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Проверка </w:t>
      </w:r>
      <w:r w:rsidR="0083398E">
        <w:rPr>
          <w:lang w:val="ru-RU"/>
        </w:rPr>
        <w:t>работы системы в условиях параллельной (одновременной) работы максимального числа пользователей (20);</w:t>
      </w:r>
    </w:p>
    <w:p w:rsidR="001C7385" w:rsidRPr="005C663E" w:rsidRDefault="001C7385" w:rsidP="00345255">
      <w:pPr>
        <w:pStyle w:val="af7"/>
        <w:numPr>
          <w:ilvl w:val="0"/>
          <w:numId w:val="7"/>
        </w:numPr>
      </w:pPr>
      <w:r>
        <w:t>Security and Access Control Testing:</w:t>
      </w:r>
    </w:p>
    <w:p w:rsidR="005C663E" w:rsidRPr="00074E91" w:rsidRDefault="009A29E4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невозможности пользователей системы обратиться к функциям, недоступным для их ролей.</w:t>
      </w:r>
    </w:p>
    <w:p w:rsidR="001C7385" w:rsidRPr="00074E91" w:rsidRDefault="001C7385" w:rsidP="00345255">
      <w:pPr>
        <w:pStyle w:val="af7"/>
        <w:numPr>
          <w:ilvl w:val="0"/>
          <w:numId w:val="7"/>
        </w:numPr>
      </w:pPr>
      <w:r>
        <w:t>Configuration Testing:</w:t>
      </w:r>
    </w:p>
    <w:p w:rsidR="00074E91" w:rsidRDefault="00D05143" w:rsidP="00345255">
      <w:pPr>
        <w:pStyle w:val="af7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Проверка работы системы на различных платформах (заявленных опе</w:t>
      </w:r>
      <w:r w:rsidR="00643EF4">
        <w:rPr>
          <w:lang w:val="ru-RU"/>
        </w:rPr>
        <w:t>рационных системах и браузерах)</w:t>
      </w:r>
      <w:r w:rsidR="00643EF4" w:rsidRPr="00643EF4">
        <w:rPr>
          <w:lang w:val="ru-RU"/>
        </w:rPr>
        <w:t>:</w:t>
      </w:r>
    </w:p>
    <w:p w:rsidR="00643EF4" w:rsidRPr="00841D9A" w:rsidRDefault="00841D9A" w:rsidP="00345255">
      <w:pPr>
        <w:pStyle w:val="af7"/>
        <w:numPr>
          <w:ilvl w:val="2"/>
          <w:numId w:val="7"/>
        </w:numPr>
        <w:rPr>
          <w:lang w:val="ru-RU"/>
        </w:rPr>
      </w:pPr>
      <w:r>
        <w:t>Windows 7/8, Chrome (latest);</w:t>
      </w:r>
    </w:p>
    <w:p w:rsidR="00841D9A" w:rsidRPr="007A18D9" w:rsidRDefault="00841D9A" w:rsidP="00345255">
      <w:pPr>
        <w:pStyle w:val="af7"/>
        <w:numPr>
          <w:ilvl w:val="2"/>
          <w:numId w:val="7"/>
        </w:numPr>
        <w:rPr>
          <w:lang w:val="ru-RU"/>
        </w:rPr>
      </w:pPr>
      <w:r>
        <w:t>Solaris OS 10, Chronium 25.</w:t>
      </w:r>
    </w:p>
    <w:bookmarkEnd w:id="26"/>
    <w:p w:rsidR="00180FF3" w:rsidRDefault="00180FF3" w:rsidP="008B17F7">
      <w:pPr>
        <w:pStyle w:val="1"/>
        <w:rPr>
          <w:lang w:val="ru-RU"/>
        </w:rPr>
      </w:pPr>
      <w:r w:rsidRPr="00643EF4">
        <w:rPr>
          <w:b w:val="0"/>
          <w:bCs/>
          <w:lang w:val="ru-RU"/>
        </w:rPr>
        <w:br w:type="page"/>
      </w:r>
      <w:bookmarkStart w:id="27" w:name="5._____Test_Approach"/>
      <w:bookmarkStart w:id="28" w:name="_Toc390915539"/>
      <w:r w:rsidRPr="008B17F7">
        <w:lastRenderedPageBreak/>
        <w:t>Test Approach</w:t>
      </w:r>
      <w:bookmarkEnd w:id="27"/>
      <w:bookmarkEnd w:id="28"/>
    </w:p>
    <w:p w:rsidR="00AE2D86" w:rsidRDefault="00544EBF" w:rsidP="00AE2D86">
      <w:pPr>
        <w:ind w:left="450"/>
        <w:rPr>
          <w:lang w:val="ru-RU"/>
        </w:rPr>
      </w:pPr>
      <w:r>
        <w:rPr>
          <w:lang w:val="ru-RU"/>
        </w:rPr>
        <w:t>Данный раздел представляет рекомендованные стратегии для разработки и выполнения обязательных тестов. Предыдущий раздел устанавливал, какие объекты будут протестированы и какие типы тестов будут проведены.</w:t>
      </w:r>
      <w:r w:rsidR="00770BE8">
        <w:rPr>
          <w:lang w:val="ru-RU"/>
        </w:rPr>
        <w:t xml:space="preserve"> Этот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раздел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описывает</w:t>
      </w:r>
      <w:r w:rsidR="00770BE8" w:rsidRPr="005A7B82">
        <w:rPr>
          <w:lang w:val="ru-RU"/>
        </w:rPr>
        <w:t xml:space="preserve">, </w:t>
      </w:r>
      <w:r w:rsidR="00770BE8">
        <w:rPr>
          <w:lang w:val="ru-RU"/>
        </w:rPr>
        <w:t>как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эти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тесты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будут</w:t>
      </w:r>
      <w:r w:rsidR="00770BE8" w:rsidRPr="005A7B82">
        <w:rPr>
          <w:lang w:val="ru-RU"/>
        </w:rPr>
        <w:t xml:space="preserve"> </w:t>
      </w:r>
      <w:r w:rsidR="00770BE8">
        <w:rPr>
          <w:lang w:val="ru-RU"/>
        </w:rPr>
        <w:t>реализованы</w:t>
      </w:r>
      <w:r w:rsidR="00770BE8" w:rsidRPr="005A7B82">
        <w:rPr>
          <w:lang w:val="ru-RU"/>
        </w:rPr>
        <w:t>.</w:t>
      </w:r>
    </w:p>
    <w:p w:rsidR="00AE2D86" w:rsidRPr="00AE2D86" w:rsidRDefault="005A7B82" w:rsidP="00AE2D86">
      <w:pPr>
        <w:ind w:left="450"/>
        <w:rPr>
          <w:lang w:val="ru-RU"/>
        </w:rPr>
      </w:pPr>
      <w:r>
        <w:rPr>
          <w:lang w:val="ru-RU"/>
        </w:rPr>
        <w:t xml:space="preserve">Тестовые подходы описываются техниками, которые будут внедрены. </w:t>
      </w:r>
    </w:p>
    <w:p w:rsidR="00180FF3" w:rsidRPr="008B17F7" w:rsidRDefault="00180FF3" w:rsidP="008B17F7">
      <w:pPr>
        <w:pStyle w:val="2"/>
      </w:pPr>
      <w:bookmarkStart w:id="29" w:name="5.2_____Testing_Techniques_and_Types"/>
      <w:bookmarkStart w:id="30" w:name="_Toc390915540"/>
      <w:r w:rsidRPr="008B17F7">
        <w:t>Testing Techniques and Types</w:t>
      </w:r>
      <w:bookmarkEnd w:id="29"/>
      <w:bookmarkEnd w:id="30"/>
    </w:p>
    <w:p w:rsidR="00180FF3" w:rsidRPr="00180FF3" w:rsidRDefault="00180FF3" w:rsidP="00180FF3">
      <w:pPr>
        <w:pStyle w:val="3"/>
      </w:pPr>
      <w:bookmarkStart w:id="31" w:name="5.2.1_____Data_and_Database_Integrity_Te"/>
      <w:bookmarkStart w:id="32" w:name="_Toc390915541"/>
      <w:r w:rsidRPr="00180FF3">
        <w:t>Data and Database Integrity Testing</w:t>
      </w:r>
      <w:bookmarkEnd w:id="31"/>
      <w:bookmarkEnd w:id="32"/>
    </w:p>
    <w:p w:rsidR="005D427B" w:rsidRDefault="000761FF" w:rsidP="005D427B">
      <w:pPr>
        <w:ind w:left="450"/>
        <w:rPr>
          <w:lang w:val="ru-RU"/>
        </w:rPr>
      </w:pPr>
      <w:r>
        <w:rPr>
          <w:lang w:val="ru-RU"/>
        </w:rPr>
        <w:t xml:space="preserve">База данных и процессы в ней должны быть протестированы, как независимая система. </w:t>
      </w:r>
      <w:r w:rsidR="00EF5D46">
        <w:rPr>
          <w:lang w:val="ru-RU"/>
        </w:rPr>
        <w:t>Данный тип тестирования должен</w:t>
      </w:r>
      <w:r>
        <w:rPr>
          <w:lang w:val="ru-RU"/>
        </w:rPr>
        <w:t xml:space="preserve"> проверить подсистему без использования пользовательского интерфейса, как интерфейса для работы с данными</w:t>
      </w:r>
      <w:r w:rsidR="00E474D2">
        <w:rPr>
          <w:lang w:val="ru-RU"/>
        </w:rPr>
        <w:t xml:space="preserve">, то есть он необходим для проверки самой базы данных и интеграции с ней приложения. 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9E6C75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11F88" w:rsidP="00041062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 xml:space="preserve">Цель </w:t>
            </w:r>
            <w:r w:rsidR="00041062">
              <w:rPr>
                <w:rFonts w:ascii="Arial" w:hAnsi="Arial" w:cs="Arial"/>
                <w:lang w:val="ru-RU"/>
              </w:rPr>
              <w:t>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C62A5D" w:rsidRDefault="00C62A5D" w:rsidP="00C62A5D">
            <w:pPr>
              <w:rPr>
                <w:lang w:val="ru-RU"/>
              </w:rPr>
            </w:pPr>
            <w:r>
              <w:rPr>
                <w:lang w:val="ru-RU"/>
              </w:rPr>
              <w:t>Проверить, что методы доступа к базе данных и процессы функционируют должным образом и без каких-либо повреждений данных.</w:t>
            </w:r>
          </w:p>
        </w:tc>
      </w:tr>
      <w:tr w:rsidR="00180FF3" w:rsidRPr="009E6C75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1715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666FEC">
              <w:rPr>
                <w:rFonts w:ascii="Arial" w:hAnsi="Arial" w:cs="Arial"/>
                <w:lang w:val="ru-RU"/>
              </w:rPr>
              <w:t xml:space="preserve">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0AAA" w:rsidRDefault="00334D7C" w:rsidP="00AA4988">
            <w:pPr>
              <w:rPr>
                <w:lang w:val="ru-RU"/>
              </w:rPr>
            </w:pPr>
            <w:r>
              <w:rPr>
                <w:lang w:val="ru-RU"/>
              </w:rPr>
              <w:t xml:space="preserve">Выполнить проверку всех </w:t>
            </w:r>
            <w:r>
              <w:t>SQL</w:t>
            </w:r>
            <w:r w:rsidRPr="00334D7C">
              <w:rPr>
                <w:lang w:val="ru-RU"/>
              </w:rPr>
              <w:t>-</w:t>
            </w:r>
            <w:r>
              <w:rPr>
                <w:lang w:val="ru-RU"/>
              </w:rPr>
              <w:t xml:space="preserve">команд приложения, каждый из которых будет представлять отдельный тестовый метод, включенный в тот или иной тестовый класс. </w:t>
            </w:r>
          </w:p>
          <w:p w:rsidR="00AA4988" w:rsidRPr="00E85C12" w:rsidRDefault="00334D7C" w:rsidP="00AA4988">
            <w:pPr>
              <w:rPr>
                <w:lang w:val="ru-RU"/>
              </w:rPr>
            </w:pPr>
            <w:r>
              <w:rPr>
                <w:lang w:val="ru-RU"/>
              </w:rPr>
              <w:t>Классы выделяют</w:t>
            </w:r>
            <w:r w:rsidR="00BC383D">
              <w:rPr>
                <w:lang w:val="ru-RU"/>
              </w:rPr>
              <w:t xml:space="preserve">ся исходя из таблиц базы данных и специфических проверок: </w:t>
            </w:r>
            <w:r w:rsidR="00BC383D">
              <w:t>Connection</w:t>
            </w:r>
            <w:r w:rsidR="00BC383D" w:rsidRPr="00BC383D">
              <w:rPr>
                <w:lang w:val="ru-RU"/>
              </w:rPr>
              <w:t xml:space="preserve"> (</w:t>
            </w:r>
            <w:r w:rsidR="00BC383D">
              <w:rPr>
                <w:lang w:val="ru-RU"/>
              </w:rPr>
              <w:t xml:space="preserve">проверка соединение с базой данных с различными правами доступа к БД), </w:t>
            </w:r>
            <w:r w:rsidR="00BC383D">
              <w:t>Order</w:t>
            </w:r>
            <w:r w:rsidR="00BC383D" w:rsidRPr="00BC383D">
              <w:rPr>
                <w:lang w:val="ru-RU"/>
              </w:rPr>
              <w:t xml:space="preserve"> (</w:t>
            </w:r>
            <w:r w:rsidR="00BC383D">
              <w:rPr>
                <w:lang w:val="ru-RU"/>
              </w:rPr>
              <w:t>проверка создания/изменения/удаление заказа) и т.д.</w:t>
            </w:r>
            <w:r w:rsidR="008B0E44">
              <w:rPr>
                <w:lang w:val="ru-RU"/>
              </w:rPr>
              <w:t xml:space="preserve"> </w:t>
            </w:r>
            <w:r w:rsidR="001E44AA" w:rsidRPr="001E44AA">
              <w:rPr>
                <w:lang w:val="ru-RU"/>
              </w:rPr>
              <w:t>[</w:t>
            </w:r>
            <w:r w:rsidR="001E44AA">
              <w:t>SAD</w:t>
            </w:r>
            <w:r w:rsidR="001E44AA" w:rsidRPr="001E44AA">
              <w:rPr>
                <w:lang w:val="ru-RU"/>
              </w:rPr>
              <w:t>]</w:t>
            </w:r>
          </w:p>
        </w:tc>
      </w:tr>
      <w:tr w:rsidR="00180FF3" w:rsidRPr="009E6C75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334D7C" w:rsidRDefault="00666FEC">
            <w:pPr>
              <w:rPr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 w:rsidRPr="00334D7C">
              <w:rPr>
                <w:rFonts w:ascii="Arial" w:hAnsi="Arial" w:cs="Arial"/>
                <w:lang w:val="ru-RU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B85D4C" w:rsidRDefault="00B85D4C" w:rsidP="00B85D4C">
            <w:pPr>
              <w:rPr>
                <w:lang w:val="ru-RU"/>
              </w:rPr>
            </w:pPr>
            <w:r>
              <w:t>SQL</w:t>
            </w:r>
            <w:r w:rsidRPr="00ED4E9B">
              <w:rPr>
                <w:lang w:val="ru-RU"/>
              </w:rPr>
              <w:t>-</w:t>
            </w:r>
            <w:r>
              <w:rPr>
                <w:lang w:val="ru-RU"/>
              </w:rPr>
              <w:t>команды</w:t>
            </w:r>
            <w:r w:rsidR="004566A1">
              <w:rPr>
                <w:lang w:val="ru-RU"/>
              </w:rPr>
              <w:t xml:space="preserve"> приложения, выполняющие соответствующие действия с базой данных.</w:t>
            </w:r>
          </w:p>
        </w:tc>
      </w:tr>
      <w:tr w:rsidR="00180FF3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F9678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</w:t>
            </w:r>
            <w:r w:rsidR="00666FEC">
              <w:rPr>
                <w:rFonts w:ascii="Arial" w:hAnsi="Arial" w:cs="Arial"/>
                <w:lang w:val="ru-RU"/>
              </w:rPr>
              <w:t>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108A3" w:rsidRDefault="00E108A3" w:rsidP="00E108A3">
            <w:r>
              <w:t>JUnit 4</w:t>
            </w:r>
          </w:p>
        </w:tc>
      </w:tr>
      <w:tr w:rsidR="00180FF3" w:rsidRPr="009E6C75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66FE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7B50CE" w:rsidP="007B50CE">
            <w:pPr>
              <w:rPr>
                <w:lang w:val="ru-RU"/>
              </w:rPr>
            </w:pPr>
            <w:r>
              <w:rPr>
                <w:lang w:val="ru-RU"/>
              </w:rPr>
              <w:t>Подключение к базе данных работает;</w:t>
            </w:r>
          </w:p>
          <w:p w:rsidR="007B50CE" w:rsidRDefault="007B50CE" w:rsidP="007B50CE">
            <w:pPr>
              <w:rPr>
                <w:lang w:val="ru-RU"/>
              </w:rPr>
            </w:pPr>
            <w:r>
              <w:rPr>
                <w:lang w:val="ru-RU"/>
              </w:rPr>
              <w:t>Данные записываются в базу данных без потерь;</w:t>
            </w:r>
          </w:p>
          <w:p w:rsidR="007B50CE" w:rsidRDefault="007B50CE" w:rsidP="007B50CE">
            <w:pPr>
              <w:rPr>
                <w:lang w:val="ru-RU"/>
              </w:rPr>
            </w:pPr>
            <w:r>
              <w:rPr>
                <w:lang w:val="ru-RU"/>
              </w:rPr>
              <w:t>Данные считываются из базы данных без ошибок и искажений;</w:t>
            </w:r>
          </w:p>
          <w:p w:rsidR="007B50CE" w:rsidRPr="007B50CE" w:rsidRDefault="007B50CE" w:rsidP="007B50CE">
            <w:pPr>
              <w:rPr>
                <w:lang w:val="ru-RU"/>
              </w:rPr>
            </w:pPr>
            <w:r>
              <w:rPr>
                <w:lang w:val="ru-RU"/>
              </w:rPr>
              <w:t xml:space="preserve">При удалении </w:t>
            </w:r>
            <w:r w:rsidR="006C3C78">
              <w:rPr>
                <w:lang w:val="ru-RU"/>
              </w:rPr>
              <w:t>данных из базы остальные</w:t>
            </w:r>
            <w:r w:rsidR="00F52F49">
              <w:rPr>
                <w:lang w:val="ru-RU"/>
              </w:rPr>
              <w:t xml:space="preserve"> (связанные)</w:t>
            </w:r>
            <w:r w:rsidR="006C3C78">
              <w:rPr>
                <w:lang w:val="ru-RU"/>
              </w:rPr>
              <w:t xml:space="preserve"> данные не искажаются.</w:t>
            </w:r>
          </w:p>
        </w:tc>
      </w:tr>
      <w:tr w:rsidR="00180FF3" w:rsidRPr="009E6C75" w:rsidTr="00EE6538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66FEC" w:rsidP="004E43B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 xml:space="preserve">Специальные </w:t>
            </w:r>
            <w:r w:rsidR="004E43BA">
              <w:rPr>
                <w:rFonts w:ascii="Arial" w:hAnsi="Arial" w:cs="Arial"/>
                <w:lang w:val="ru-RU"/>
              </w:rPr>
              <w:t>условия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4E43BA" w:rsidP="004E43BA">
            <w:pPr>
              <w:rPr>
                <w:lang w:val="ru-RU"/>
              </w:rPr>
            </w:pPr>
            <w:r>
              <w:rPr>
                <w:lang w:val="ru-RU"/>
              </w:rPr>
              <w:t>Тестирование</w:t>
            </w:r>
            <w:r w:rsidRPr="004E43BA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проводится</w:t>
            </w:r>
            <w:r w:rsidRPr="004E43BA">
              <w:rPr>
                <w:lang w:val="ru-RU"/>
              </w:rPr>
              <w:t xml:space="preserve"> </w:t>
            </w:r>
            <w:r>
              <w:rPr>
                <w:lang w:val="ru-RU"/>
              </w:rPr>
              <w:t>автоматизировано.</w:t>
            </w:r>
          </w:p>
          <w:p w:rsidR="004E43BA" w:rsidRPr="004E43BA" w:rsidRDefault="004E43BA" w:rsidP="004E43BA">
            <w:pPr>
              <w:rPr>
                <w:lang w:val="ru-RU"/>
              </w:rPr>
            </w:pPr>
            <w:r>
              <w:rPr>
                <w:lang w:val="ru-RU"/>
              </w:rPr>
              <w:t>Тестирование выполняется на отдельной (чистой) базе данных</w:t>
            </w:r>
            <w:r w:rsidR="00ED4E9B">
              <w:rPr>
                <w:lang w:val="ru-RU"/>
              </w:rPr>
              <w:t xml:space="preserve"> небольшого размера</w:t>
            </w:r>
            <w:r>
              <w:rPr>
                <w:lang w:val="ru-RU"/>
              </w:rPr>
              <w:t>.</w:t>
            </w:r>
          </w:p>
        </w:tc>
      </w:tr>
    </w:tbl>
    <w:p w:rsidR="00180FF3" w:rsidRDefault="00180FF3" w:rsidP="00C021BD">
      <w:pPr>
        <w:pStyle w:val="3"/>
      </w:pPr>
      <w:bookmarkStart w:id="33" w:name="5.2.2_____Function_Testing"/>
      <w:bookmarkStart w:id="34" w:name="_Toc390915542"/>
      <w:r w:rsidRPr="00C021BD">
        <w:t>Function Testing</w:t>
      </w:r>
      <w:bookmarkEnd w:id="33"/>
      <w:bookmarkEnd w:id="34"/>
    </w:p>
    <w:p w:rsidR="00761199" w:rsidRPr="00B26C83" w:rsidRDefault="00761199" w:rsidP="00761199">
      <w:pPr>
        <w:ind w:left="450"/>
        <w:rPr>
          <w:lang w:val="ru-RU"/>
        </w:rPr>
      </w:pPr>
      <w:r>
        <w:rPr>
          <w:lang w:val="ru-RU"/>
        </w:rPr>
        <w:t xml:space="preserve">Данный тип тестирования должен быть нацелен на проверку функциональных требований и бизнес-функций приложения. Функциональные требования описаны в </w:t>
      </w:r>
      <w:r w:rsidRPr="00761199">
        <w:rPr>
          <w:lang w:val="ru-RU"/>
        </w:rPr>
        <w:t>[</w:t>
      </w:r>
      <w:r>
        <w:t>SRS</w:t>
      </w:r>
      <w:r w:rsidRPr="00761199">
        <w:rPr>
          <w:lang w:val="ru-RU"/>
        </w:rPr>
        <w:t>]</w:t>
      </w:r>
      <w:r>
        <w:rPr>
          <w:lang w:val="ru-RU"/>
        </w:rPr>
        <w:t xml:space="preserve">. Целью проведения таких тестов является проверка приема, обработки и извлечения данных и надлежащее исполнение бизнес-функций. </w:t>
      </w:r>
      <w:r w:rsidR="00B26C83">
        <w:rPr>
          <w:lang w:val="ru-RU"/>
        </w:rPr>
        <w:t>Этот тип тестирования основан на методе черного ящика, то есть проверка приложения и его внутренних процессов производится через пользовательский интерфейс (</w:t>
      </w:r>
      <w:r w:rsidR="00B26C83">
        <w:t>GUI</w:t>
      </w:r>
      <w:r w:rsidR="00B26C83" w:rsidRPr="00B26C83">
        <w:rPr>
          <w:lang w:val="ru-RU"/>
        </w:rPr>
        <w:t>)</w:t>
      </w:r>
      <w:r w:rsidR="00B26C83">
        <w:rPr>
          <w:lang w:val="ru-RU"/>
        </w:rPr>
        <w:t xml:space="preserve"> и последующий анализ результатов выполнения тех или иных функций и отображения данных. 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9E6C75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1062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F560C" w:rsidRDefault="002F560C" w:rsidP="002F560C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Проверить систему на соответствие заявленным функциональным </w:t>
            </w:r>
            <w:r w:rsidR="00AA4988">
              <w:rPr>
                <w:lang w:val="ru-RU"/>
              </w:rPr>
              <w:t>требованиям</w:t>
            </w:r>
            <w:r>
              <w:rPr>
                <w:lang w:val="ru-RU"/>
              </w:rPr>
              <w:t>.</w:t>
            </w:r>
          </w:p>
        </w:tc>
      </w:tr>
      <w:tr w:rsidR="00180FF3" w:rsidRPr="009E6C75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1062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1236" w:rsidRDefault="00495E2B" w:rsidP="00AC66D6">
            <w:pPr>
              <w:rPr>
                <w:lang w:val="ru-RU"/>
              </w:rPr>
            </w:pPr>
            <w:r>
              <w:rPr>
                <w:lang w:val="ru-RU"/>
              </w:rPr>
              <w:t xml:space="preserve">Выполнение каждого варианта использования </w:t>
            </w:r>
            <w:r w:rsidR="0022464C">
              <w:rPr>
                <w:lang w:val="ru-RU"/>
              </w:rPr>
              <w:t xml:space="preserve">поочередно и </w:t>
            </w:r>
            <w:r>
              <w:rPr>
                <w:lang w:val="ru-RU"/>
              </w:rPr>
              <w:t>пошагово с использованием валидных и не валидных данных</w:t>
            </w:r>
            <w:r w:rsidR="00B81236">
              <w:rPr>
                <w:lang w:val="ru-RU"/>
              </w:rPr>
              <w:t>.</w:t>
            </w:r>
          </w:p>
          <w:p w:rsidR="00AC66D6" w:rsidRDefault="00B81236" w:rsidP="00AC66D6">
            <w:pPr>
              <w:rPr>
                <w:lang w:val="ru-RU"/>
              </w:rPr>
            </w:pPr>
            <w:r>
              <w:rPr>
                <w:lang w:val="ru-RU"/>
              </w:rPr>
              <w:t>Перед началом прохождения варианты использования</w:t>
            </w:r>
            <w:r w:rsidR="001B5EA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должны быть </w:t>
            </w:r>
            <w:r w:rsidR="001B5EAA">
              <w:rPr>
                <w:lang w:val="ru-RU"/>
              </w:rPr>
              <w:t>описаны</w:t>
            </w:r>
            <w:r w:rsidR="00EA3508">
              <w:rPr>
                <w:lang w:val="ru-RU"/>
              </w:rPr>
              <w:t xml:space="preserve"> соответствующими </w:t>
            </w:r>
            <w:r>
              <w:rPr>
                <w:lang w:val="ru-RU"/>
              </w:rPr>
              <w:t xml:space="preserve">тестовыми сценариями, </w:t>
            </w:r>
            <w:r>
              <w:rPr>
                <w:lang w:val="ru-RU"/>
              </w:rPr>
              <w:lastRenderedPageBreak/>
              <w:t>сгруппированные по тестовым наборам</w:t>
            </w:r>
            <w:r w:rsidR="000A3825">
              <w:rPr>
                <w:lang w:val="ru-RU"/>
              </w:rPr>
              <w:t>, с целью проверить</w:t>
            </w:r>
            <w:r w:rsidR="00495E2B">
              <w:rPr>
                <w:lang w:val="ru-RU"/>
              </w:rPr>
              <w:t>:</w:t>
            </w:r>
          </w:p>
          <w:p w:rsidR="00495E2B" w:rsidRDefault="00495E2B" w:rsidP="00345255">
            <w:pPr>
              <w:pStyle w:val="af7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Что ожидаемый результат получен при использовании валидных данных;</w:t>
            </w:r>
          </w:p>
          <w:p w:rsidR="00495E2B" w:rsidRDefault="00495E2B" w:rsidP="00345255">
            <w:pPr>
              <w:pStyle w:val="af7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Соответствующие сообщения об ошибках и предупреждения выводятся при использовании не валидных данных;</w:t>
            </w:r>
          </w:p>
          <w:p w:rsidR="003B63FE" w:rsidRPr="00E26AF8" w:rsidRDefault="00484FBC" w:rsidP="00345255">
            <w:pPr>
              <w:pStyle w:val="af7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Каждое бизнес правило добавлено в систему.</w:t>
            </w:r>
          </w:p>
        </w:tc>
      </w:tr>
      <w:tr w:rsidR="00180FF3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F9678C" w:rsidRDefault="00F9678C">
            <w:pPr>
              <w:rPr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lastRenderedPageBreak/>
              <w:t>Источники: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FE5CEA" w:rsidRDefault="00FE5CEA" w:rsidP="001B5EAA">
            <w:pPr>
              <w:rPr>
                <w:lang w:val="ru-RU"/>
              </w:rPr>
            </w:pPr>
            <w:r>
              <w:t xml:space="preserve">[Use cases] </w:t>
            </w:r>
          </w:p>
        </w:tc>
      </w:tr>
      <w:tr w:rsidR="00180FF3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F9678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9E6C75" w:rsidRDefault="00435B9B" w:rsidP="00435B9B">
            <w:pPr>
              <w:rPr>
                <w:lang w:val="ru-RU"/>
              </w:rPr>
            </w:pPr>
            <w:r>
              <w:t>JUnit 4</w:t>
            </w:r>
            <w:r w:rsidR="00824DFA">
              <w:rPr>
                <w:lang w:val="ru-RU"/>
              </w:rPr>
              <w:t xml:space="preserve">, </w:t>
            </w:r>
            <w:r w:rsidR="00824DFA">
              <w:t>Selenium 2.5.0</w:t>
            </w:r>
            <w:r w:rsidR="009E6C75">
              <w:t xml:space="preserve">, </w:t>
            </w:r>
            <w:r w:rsidR="009E6C75">
              <w:rPr>
                <w:lang w:val="ru-RU"/>
              </w:rPr>
              <w:t>Ручное тестирование (для тестов, нуждающихся в длительной подготовке данных к тестированию)</w:t>
            </w:r>
            <w:bookmarkStart w:id="35" w:name="_GoBack"/>
            <w:bookmarkEnd w:id="35"/>
          </w:p>
        </w:tc>
      </w:tr>
      <w:tr w:rsidR="00180FF3" w:rsidRPr="009E6C75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F9678C" w:rsidRDefault="00F9678C">
            <w:pPr>
              <w:rPr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002D" w:rsidRDefault="000E002D" w:rsidP="000E002D">
            <w:pPr>
              <w:rPr>
                <w:lang w:val="ru-RU"/>
              </w:rPr>
            </w:pPr>
            <w:r>
              <w:rPr>
                <w:lang w:val="ru-RU"/>
              </w:rPr>
              <w:t>Все</w:t>
            </w:r>
            <w:r w:rsidRPr="00BE143F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запланированные</w:t>
            </w:r>
            <w:r w:rsidRPr="00BE143F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тесты</w:t>
            </w:r>
            <w:r w:rsidRPr="00BE143F">
              <w:rPr>
                <w:lang w:val="ru-RU"/>
              </w:rPr>
              <w:t xml:space="preserve"> </w:t>
            </w:r>
            <w:r w:rsidR="00361308">
              <w:rPr>
                <w:lang w:val="ru-RU"/>
              </w:rPr>
              <w:t>выполняются</w:t>
            </w:r>
            <w:r w:rsidRPr="00BE143F">
              <w:rPr>
                <w:lang w:val="ru-RU"/>
              </w:rPr>
              <w:t>.</w:t>
            </w:r>
          </w:p>
          <w:p w:rsidR="00180FF3" w:rsidRPr="00BE143F" w:rsidRDefault="00F15CA5" w:rsidP="000E002D">
            <w:pPr>
              <w:rPr>
                <w:lang w:val="ru-RU"/>
              </w:rPr>
            </w:pPr>
            <w:r>
              <w:rPr>
                <w:lang w:val="ru-RU"/>
              </w:rPr>
              <w:t>Все</w:t>
            </w:r>
            <w:r w:rsidRPr="00BE143F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найденные</w:t>
            </w:r>
            <w:r w:rsidRPr="00BE143F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дефекты</w:t>
            </w:r>
            <w:r w:rsidRPr="00BE143F">
              <w:rPr>
                <w:lang w:val="ru-RU"/>
              </w:rPr>
              <w:t xml:space="preserve"> </w:t>
            </w:r>
            <w:r w:rsidR="00361308">
              <w:rPr>
                <w:lang w:val="ru-RU"/>
              </w:rPr>
              <w:t>будут устраняться.</w:t>
            </w:r>
            <w:r w:rsidR="000E002D" w:rsidRPr="00BE143F">
              <w:rPr>
                <w:lang w:val="ru-RU"/>
              </w:rPr>
              <w:t xml:space="preserve"> </w:t>
            </w:r>
          </w:p>
        </w:tc>
      </w:tr>
      <w:tr w:rsidR="00180FF3" w:rsidTr="00041062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0E002D" w:rsidRDefault="00F9678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Специальные</w:t>
            </w:r>
            <w:r w:rsidRPr="000E002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условия</w:t>
            </w:r>
            <w:r w:rsidRPr="000E002D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BE143F" w:rsidRDefault="00BE143F" w:rsidP="00BE143F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</w:tbl>
    <w:p w:rsidR="00180FF3" w:rsidRDefault="00180FF3" w:rsidP="00C021BD">
      <w:pPr>
        <w:pStyle w:val="3"/>
        <w:rPr>
          <w:lang w:val="ru-RU"/>
        </w:rPr>
      </w:pPr>
      <w:bookmarkStart w:id="36" w:name="5.2.4_____User_Interface_Testing"/>
      <w:bookmarkStart w:id="37" w:name="_Toc390915543"/>
      <w:r w:rsidRPr="00C021BD">
        <w:t>User Interface Testing</w:t>
      </w:r>
      <w:bookmarkEnd w:id="36"/>
      <w:bookmarkEnd w:id="37"/>
    </w:p>
    <w:p w:rsidR="00FC12FD" w:rsidRPr="00FC12FD" w:rsidRDefault="00FC12FD" w:rsidP="00FC12FD">
      <w:pPr>
        <w:ind w:left="450"/>
        <w:rPr>
          <w:lang w:val="ru-RU"/>
        </w:rPr>
      </w:pPr>
      <w:r>
        <w:rPr>
          <w:lang w:val="ru-RU"/>
        </w:rPr>
        <w:t xml:space="preserve">Данный тип тестирования проверяет взаимодействие пользователя с системой. Цель тестирования пользовательского интерфейса – удостовериться, что пользовательский интерфейс предоставляет пользователю соответствующий его роли доступ и возможность навигации между функциями целевого тестирования. </w:t>
      </w:r>
      <w:r w:rsidR="00AB21E4">
        <w:rPr>
          <w:lang w:val="ru-RU"/>
        </w:rPr>
        <w:t xml:space="preserve">Также тестирование пользовательского интерфейса подтверждает, что графические компоненты </w:t>
      </w:r>
      <w:r w:rsidR="001246CA">
        <w:rPr>
          <w:lang w:val="ru-RU"/>
        </w:rPr>
        <w:t>функционируют, как ожидалось и соответствуют все одному стандарту.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9E6C75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2F78" w:rsidRDefault="00172F78" w:rsidP="00172F78">
            <w:pPr>
              <w:rPr>
                <w:lang w:val="ru-RU"/>
              </w:rPr>
            </w:pPr>
            <w:r>
              <w:rPr>
                <w:lang w:val="ru-RU"/>
              </w:rPr>
              <w:t>Проверить следующие возможности:</w:t>
            </w:r>
          </w:p>
          <w:p w:rsidR="00172F78" w:rsidRDefault="00172F78" w:rsidP="00345255">
            <w:pPr>
              <w:pStyle w:val="af7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>Навигация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между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целевыми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объектами</w:t>
            </w:r>
            <w:r w:rsidRPr="00172F78">
              <w:rPr>
                <w:lang w:val="ru-RU"/>
              </w:rPr>
              <w:t xml:space="preserve">, </w:t>
            </w:r>
            <w:r>
              <w:rPr>
                <w:lang w:val="ru-RU"/>
              </w:rPr>
              <w:t>относящимися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бизнес</w:t>
            </w:r>
            <w:r w:rsidRPr="00172F78">
              <w:rPr>
                <w:lang w:val="ru-RU"/>
              </w:rPr>
              <w:t>-</w:t>
            </w:r>
            <w:r>
              <w:rPr>
                <w:lang w:val="ru-RU"/>
              </w:rPr>
              <w:t>функциям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и</w:t>
            </w:r>
            <w:r w:rsidRPr="00172F78">
              <w:rPr>
                <w:lang w:val="ru-RU"/>
              </w:rPr>
              <w:t xml:space="preserve"> </w:t>
            </w:r>
            <w:r>
              <w:rPr>
                <w:lang w:val="ru-RU"/>
              </w:rPr>
              <w:t>требованиям</w:t>
            </w:r>
            <w:r w:rsidRPr="00172F78">
              <w:rPr>
                <w:lang w:val="ru-RU"/>
              </w:rPr>
              <w:t xml:space="preserve">. </w:t>
            </w:r>
            <w:r>
              <w:rPr>
                <w:lang w:val="ru-RU"/>
              </w:rPr>
              <w:t>Проверка навигации включает в себя проверку перехода между страницами и полями различными способами (действия курсором мыши</w:t>
            </w:r>
            <w:r w:rsidR="00304823">
              <w:rPr>
                <w:lang w:val="ru-RU"/>
              </w:rPr>
              <w:t>, ввод с клавиатуры, табуляция);</w:t>
            </w:r>
          </w:p>
          <w:p w:rsidR="00180FF3" w:rsidRPr="00304823" w:rsidRDefault="00304823" w:rsidP="00345255">
            <w:pPr>
              <w:pStyle w:val="af7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>Объекты окна и их характеристики, такие как меню, размеры, позиция, состояние и фокус.</w:t>
            </w:r>
          </w:p>
        </w:tc>
      </w:tr>
      <w:tr w:rsidR="00180FF3" w:rsidRPr="009E6C75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1878" w:rsidRDefault="00106502" w:rsidP="00106502">
            <w:pPr>
              <w:rPr>
                <w:lang w:val="ru-RU"/>
              </w:rPr>
            </w:pPr>
            <w:r>
              <w:rPr>
                <w:lang w:val="ru-RU"/>
              </w:rPr>
              <w:t>Проверить каждую функциональную страницу приложения по вариантам использования и соответствующим им тестовым сценариям.</w:t>
            </w:r>
          </w:p>
          <w:p w:rsidR="00B31878" w:rsidRPr="00B31878" w:rsidRDefault="00B31878" w:rsidP="005C77B8">
            <w:pPr>
              <w:rPr>
                <w:lang w:val="ru-RU"/>
              </w:rPr>
            </w:pPr>
            <w:r>
              <w:rPr>
                <w:lang w:val="ru-RU"/>
              </w:rPr>
              <w:t xml:space="preserve">Каждый тестовый </w:t>
            </w:r>
            <w:r w:rsidR="005C77B8">
              <w:rPr>
                <w:lang w:val="ru-RU"/>
              </w:rPr>
              <w:t>класс</w:t>
            </w:r>
            <w:r>
              <w:rPr>
                <w:lang w:val="ru-RU"/>
              </w:rPr>
              <w:t xml:space="preserve"> пред</w:t>
            </w:r>
            <w:r w:rsidR="005C77B8">
              <w:rPr>
                <w:lang w:val="ru-RU"/>
              </w:rPr>
              <w:t xml:space="preserve">ставляет собой </w:t>
            </w:r>
            <w:r>
              <w:rPr>
                <w:lang w:val="ru-RU"/>
              </w:rPr>
              <w:t>одну функциональную страницу</w:t>
            </w:r>
            <w:r w:rsidR="005C77B8">
              <w:rPr>
                <w:lang w:val="ru-RU"/>
              </w:rPr>
              <w:t xml:space="preserve"> с методами, описывающими </w:t>
            </w:r>
            <w:r w:rsidR="00357A14">
              <w:rPr>
                <w:lang w:val="ru-RU"/>
              </w:rPr>
              <w:t>действия пользователя в качестве методов с проверками реакции интерфейса на эти действия.</w:t>
            </w:r>
          </w:p>
        </w:tc>
      </w:tr>
      <w:tr w:rsidR="00180FF3" w:rsidRPr="009E6C75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E0F20" w:rsidRDefault="002E0F20" w:rsidP="002E0F20">
            <w:pPr>
              <w:rPr>
                <w:lang w:val="ru-RU"/>
              </w:rPr>
            </w:pPr>
            <w:r w:rsidRPr="002E0F20">
              <w:rPr>
                <w:lang w:val="ru-RU"/>
              </w:rPr>
              <w:t>[</w:t>
            </w:r>
            <w:r>
              <w:t>Use</w:t>
            </w:r>
            <w:r w:rsidRPr="002E0F20">
              <w:rPr>
                <w:lang w:val="ru-RU"/>
              </w:rPr>
              <w:t xml:space="preserve"> </w:t>
            </w:r>
            <w:r>
              <w:t>cases</w:t>
            </w:r>
            <w:r w:rsidRPr="002E0F20">
              <w:rPr>
                <w:lang w:val="ru-RU"/>
              </w:rPr>
              <w:t xml:space="preserve">], </w:t>
            </w:r>
            <w:r>
              <w:rPr>
                <w:lang w:val="ru-RU"/>
              </w:rPr>
              <w:t>тестовые сценарии из функционального тестирования</w:t>
            </w:r>
          </w:p>
        </w:tc>
      </w:tr>
      <w:tr w:rsidR="00180FF3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E0F20" w:rsidRDefault="002E0F20" w:rsidP="002E0F20">
            <w:r>
              <w:t>Selenium</w:t>
            </w:r>
            <w:r w:rsidR="00824DFA">
              <w:t xml:space="preserve"> 2.5.0</w:t>
            </w:r>
          </w:p>
        </w:tc>
      </w:tr>
      <w:tr w:rsidR="00180FF3" w:rsidRPr="009E6C75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1968" w:rsidRDefault="00E71968" w:rsidP="002E0F20">
            <w:pPr>
              <w:rPr>
                <w:lang w:val="ru-RU"/>
              </w:rPr>
            </w:pPr>
            <w:r>
              <w:rPr>
                <w:lang w:val="ru-RU"/>
              </w:rPr>
              <w:t>Все элементы интерфейса отображаются и доступны для пользователя, как это ожидалось из вариантов использования.</w:t>
            </w:r>
          </w:p>
          <w:p w:rsidR="00E71968" w:rsidRPr="00E71968" w:rsidRDefault="00E71968" w:rsidP="002E0F20">
            <w:pPr>
              <w:rPr>
                <w:lang w:val="ru-RU"/>
              </w:rPr>
            </w:pPr>
            <w:r>
              <w:rPr>
                <w:lang w:val="ru-RU"/>
              </w:rPr>
              <w:t>Навигация между страницами и полями работает.</w:t>
            </w:r>
          </w:p>
        </w:tc>
      </w:tr>
      <w:tr w:rsidR="00180FF3" w:rsidTr="00353603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F10F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Специальные условия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416649" w:rsidRDefault="00416649" w:rsidP="00416649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</w:tbl>
    <w:p w:rsidR="00180FF3" w:rsidRDefault="00180FF3" w:rsidP="00C021BD">
      <w:pPr>
        <w:pStyle w:val="3"/>
        <w:rPr>
          <w:lang w:val="ru-RU"/>
        </w:rPr>
      </w:pPr>
      <w:bookmarkStart w:id="38" w:name="5.2.5_____Performance_Profiling"/>
      <w:bookmarkStart w:id="39" w:name="_Toc390915544"/>
      <w:r w:rsidRPr="00C021BD">
        <w:t>Performance Profiling</w:t>
      </w:r>
      <w:bookmarkEnd w:id="38"/>
      <w:bookmarkEnd w:id="39"/>
    </w:p>
    <w:p w:rsidR="00DA102A" w:rsidRPr="00B54AFB" w:rsidRDefault="00DA102A" w:rsidP="00DA102A">
      <w:pPr>
        <w:ind w:left="450"/>
        <w:rPr>
          <w:lang w:val="ru-RU"/>
        </w:rPr>
      </w:pPr>
      <w:r>
        <w:rPr>
          <w:lang w:val="ru-RU"/>
        </w:rPr>
        <w:t xml:space="preserve">Данный тип тестирования проводится с целью проверки, что система удовлетворяет </w:t>
      </w:r>
      <w:r>
        <w:rPr>
          <w:lang w:val="ru-RU"/>
        </w:rPr>
        <w:lastRenderedPageBreak/>
        <w:t xml:space="preserve">нефункциональным требованиям (производительности), которые были заявлены в </w:t>
      </w:r>
      <w:r w:rsidRPr="00DA102A">
        <w:rPr>
          <w:lang w:val="ru-RU"/>
        </w:rPr>
        <w:t>[</w:t>
      </w:r>
      <w:r>
        <w:t>SRS</w:t>
      </w:r>
      <w:r w:rsidR="00B54AFB">
        <w:rPr>
          <w:lang w:val="ru-RU"/>
        </w:rPr>
        <w:t>]</w:t>
      </w:r>
      <w:r w:rsidR="00B54AFB" w:rsidRPr="00B54AFB">
        <w:rPr>
          <w:lang w:val="ru-RU"/>
        </w:rPr>
        <w:t xml:space="preserve">: </w:t>
      </w:r>
      <w:r w:rsidR="00B54AFB">
        <w:rPr>
          <w:lang w:val="ru-RU"/>
        </w:rPr>
        <w:t>возможность работы 10 пользователей в системе.</w:t>
      </w:r>
    </w:p>
    <w:p w:rsidR="00DA102A" w:rsidRPr="00412EF4" w:rsidRDefault="00412EF4" w:rsidP="00DA102A">
      <w:pPr>
        <w:ind w:left="450"/>
        <w:rPr>
          <w:lang w:val="ru-RU"/>
        </w:rPr>
      </w:pPr>
      <w:r>
        <w:rPr>
          <w:lang w:val="ru-RU"/>
        </w:rPr>
        <w:t xml:space="preserve">В соответствующих тестах измеряются и оцениваются время отклика, количество параллельных транзакций и другие требования, </w:t>
      </w:r>
      <w:r w:rsidR="00054012">
        <w:rPr>
          <w:lang w:val="ru-RU"/>
        </w:rPr>
        <w:t>чувствительные ко</w:t>
      </w:r>
      <w:r>
        <w:rPr>
          <w:lang w:val="ru-RU"/>
        </w:rPr>
        <w:t xml:space="preserve"> времени.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9E6C75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7C36" w:rsidRDefault="00357C36" w:rsidP="00357C36">
            <w:pPr>
              <w:rPr>
                <w:lang w:val="ru-RU"/>
              </w:rPr>
            </w:pPr>
            <w:r>
              <w:rPr>
                <w:lang w:val="ru-RU"/>
              </w:rPr>
              <w:t>Проверить поведение системы для предполагаемого числа транзакций и проверить заявленную производительность системы:</w:t>
            </w:r>
          </w:p>
          <w:p w:rsidR="00357C36" w:rsidRDefault="00357C36" w:rsidP="00345255">
            <w:pPr>
              <w:pStyle w:val="af7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При нормальной ожидаемой нагрузке;</w:t>
            </w:r>
          </w:p>
          <w:p w:rsidR="00180FF3" w:rsidRPr="007B1EEE" w:rsidRDefault="00357C36" w:rsidP="00345255">
            <w:pPr>
              <w:pStyle w:val="af7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При наихудшем ожидаемом варианте нагрузки.</w:t>
            </w:r>
          </w:p>
        </w:tc>
      </w:tr>
      <w:tr w:rsidR="00180FF3" w:rsidRPr="00D10221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D10221" w:rsidP="00D10221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Создать две </w:t>
            </w:r>
            <w:r>
              <w:t>ThreadGroup</w:t>
            </w:r>
            <w:r w:rsidRPr="00D10221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 для максимального числа пользователей и числа пользователей меньше максимального, и выполнить следующие запросы:</w:t>
            </w:r>
          </w:p>
          <w:p w:rsidR="00D10221" w:rsidRDefault="00D10221" w:rsidP="00345255">
            <w:pPr>
              <w:pStyle w:val="af7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Авторизация в роли Горожанина;</w:t>
            </w:r>
          </w:p>
          <w:p w:rsidR="00D10221" w:rsidRDefault="00D10221" w:rsidP="00345255">
            <w:pPr>
              <w:pStyle w:val="af7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Создание заказа;</w:t>
            </w:r>
          </w:p>
          <w:p w:rsidR="00D10221" w:rsidRDefault="00D10221" w:rsidP="00345255">
            <w:pPr>
              <w:pStyle w:val="af7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Редактирование заказа;</w:t>
            </w:r>
          </w:p>
          <w:p w:rsidR="003F45E9" w:rsidRDefault="003F45E9" w:rsidP="00345255">
            <w:pPr>
              <w:pStyle w:val="af7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Просмотр списка моих заказов</w:t>
            </w:r>
          </w:p>
          <w:p w:rsidR="00D10221" w:rsidRDefault="00D10221" w:rsidP="00345255">
            <w:pPr>
              <w:pStyle w:val="af7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Просмотр галереи;</w:t>
            </w:r>
          </w:p>
          <w:p w:rsidR="00D10221" w:rsidRPr="00D10221" w:rsidRDefault="00D10221" w:rsidP="00345255">
            <w:pPr>
              <w:pStyle w:val="af7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Выход из системы.</w:t>
            </w:r>
          </w:p>
        </w:tc>
      </w:tr>
      <w:tr w:rsidR="00180FF3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9D68E4" w:rsidRDefault="009D68E4" w:rsidP="009D68E4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180FF3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64A0F" w:rsidRDefault="00264A0F" w:rsidP="00264A0F">
            <w:r>
              <w:t>JMeter</w:t>
            </w:r>
          </w:p>
        </w:tc>
      </w:tr>
      <w:tr w:rsidR="00180FF3" w:rsidRPr="009E6C75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1425BC" w:rsidRDefault="001425BC" w:rsidP="001425BC">
            <w:pPr>
              <w:rPr>
                <w:lang w:val="ru-RU"/>
              </w:rPr>
            </w:pPr>
            <w:r>
              <w:rPr>
                <w:lang w:val="ru-RU"/>
              </w:rPr>
              <w:t>Система удовлетворяет заявленн</w:t>
            </w:r>
            <w:r w:rsidR="008E1666">
              <w:rPr>
                <w:lang w:val="ru-RU"/>
              </w:rPr>
              <w:t>ым нефункциональным требованиям (производительности).</w:t>
            </w:r>
          </w:p>
        </w:tc>
      </w:tr>
      <w:tr w:rsidR="00180FF3" w:rsidRPr="009E6C75" w:rsidTr="0059339D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64A0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Специальные условия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D35D4" w:rsidRDefault="00ED35D4" w:rsidP="00ED35D4">
            <w:pPr>
              <w:rPr>
                <w:lang w:val="ru-RU"/>
              </w:rPr>
            </w:pPr>
            <w:r>
              <w:rPr>
                <w:lang w:val="ru-RU"/>
              </w:rPr>
              <w:t>База данных, используемая при тестировании, должна быть схожа с реальной базой приложения по размерам и характеристикам.</w:t>
            </w:r>
          </w:p>
        </w:tc>
      </w:tr>
    </w:tbl>
    <w:p w:rsidR="00180FF3" w:rsidRDefault="00180FF3" w:rsidP="00C021BD">
      <w:pPr>
        <w:pStyle w:val="3"/>
        <w:rPr>
          <w:lang w:val="ru-RU"/>
        </w:rPr>
      </w:pPr>
      <w:bookmarkStart w:id="40" w:name="5.2.7_____Stress_Testing"/>
      <w:bookmarkStart w:id="41" w:name="_Toc390915545"/>
      <w:r w:rsidRPr="00C021BD">
        <w:t>Stress Testing</w:t>
      </w:r>
      <w:bookmarkEnd w:id="40"/>
      <w:bookmarkEnd w:id="41"/>
    </w:p>
    <w:p w:rsidR="002509DA" w:rsidRPr="002509DA" w:rsidRDefault="00360D9A" w:rsidP="00EC3A22">
      <w:pPr>
        <w:ind w:left="450"/>
        <w:rPr>
          <w:lang w:val="ru-RU"/>
        </w:rPr>
      </w:pPr>
      <w:r>
        <w:rPr>
          <w:lang w:val="ru-RU"/>
        </w:rPr>
        <w:t>Стресс-тестирование – это тип нагрузочного тестирования, выполняем</w:t>
      </w:r>
      <w:r w:rsidR="00C90750">
        <w:rPr>
          <w:lang w:val="ru-RU"/>
        </w:rPr>
        <w:t xml:space="preserve">ый для </w:t>
      </w:r>
      <w:r w:rsidR="00EC3A22">
        <w:rPr>
          <w:lang w:val="ru-RU"/>
        </w:rPr>
        <w:t>определения максимальной выдерживаемой системой нагрузки.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9E6C75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85511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1275" w:rsidRPr="00EC3A22" w:rsidRDefault="00885511" w:rsidP="00F01275">
            <w:pPr>
              <w:rPr>
                <w:lang w:val="ru-RU"/>
              </w:rPr>
            </w:pPr>
            <w:r>
              <w:rPr>
                <w:lang w:val="ru-RU"/>
              </w:rPr>
              <w:t>Проверить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поведение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системы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стресс</w:t>
            </w:r>
            <w:r w:rsidRPr="00F01275">
              <w:rPr>
                <w:lang w:val="ru-RU"/>
              </w:rPr>
              <w:t>-</w:t>
            </w:r>
            <w:r>
              <w:rPr>
                <w:lang w:val="ru-RU"/>
              </w:rPr>
              <w:t>условиях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и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выявить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условия</w:t>
            </w:r>
            <w:r w:rsidRPr="00F01275">
              <w:rPr>
                <w:lang w:val="ru-RU"/>
              </w:rPr>
              <w:t xml:space="preserve">, </w:t>
            </w:r>
            <w:r>
              <w:rPr>
                <w:lang w:val="ru-RU"/>
              </w:rPr>
              <w:t>при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которых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система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откажет</w:t>
            </w:r>
            <w:r w:rsidRPr="00F01275">
              <w:rPr>
                <w:lang w:val="ru-RU"/>
              </w:rPr>
              <w:t xml:space="preserve"> (</w:t>
            </w:r>
            <w:r>
              <w:rPr>
                <w:lang w:val="ru-RU"/>
              </w:rPr>
              <w:t>не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работают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функциональные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возможности</w:t>
            </w:r>
            <w:r w:rsidRPr="00F012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системы</w:t>
            </w:r>
            <w:r w:rsidRPr="00F01275">
              <w:rPr>
                <w:lang w:val="ru-RU"/>
              </w:rPr>
              <w:t>)</w:t>
            </w:r>
            <w:r w:rsidR="00F01275" w:rsidRPr="00F01275">
              <w:rPr>
                <w:lang w:val="ru-RU"/>
              </w:rPr>
              <w:t xml:space="preserve">. </w:t>
            </w:r>
          </w:p>
        </w:tc>
      </w:tr>
      <w:tr w:rsidR="00180FF3" w:rsidRPr="009E6C75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85511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CB56AE" w:rsidRDefault="00D36621" w:rsidP="00CB56AE">
            <w:pPr>
              <w:rPr>
                <w:lang w:val="ru-RU"/>
              </w:rPr>
            </w:pPr>
            <w:r>
              <w:rPr>
                <w:lang w:val="ru-RU"/>
              </w:rPr>
              <w:t>Использовать</w:t>
            </w:r>
            <w:r w:rsidRPr="00CB56AE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тесты</w:t>
            </w:r>
            <w:r w:rsidRPr="00CB56AE">
              <w:rPr>
                <w:lang w:val="ru-RU"/>
              </w:rPr>
              <w:t xml:space="preserve">, </w:t>
            </w:r>
            <w:r>
              <w:rPr>
                <w:lang w:val="ru-RU"/>
              </w:rPr>
              <w:t>разработанные</w:t>
            </w:r>
            <w:r w:rsidRPr="00CB56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</w:t>
            </w:r>
            <w:r w:rsidRPr="00CB56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нагрузочного</w:t>
            </w:r>
            <w:r w:rsidRPr="00CB56AE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тестирования</w:t>
            </w:r>
            <w:r w:rsidR="00CB56AE" w:rsidRPr="00CB56AE">
              <w:rPr>
                <w:lang w:val="ru-RU"/>
              </w:rPr>
              <w:t xml:space="preserve"> </w:t>
            </w:r>
            <w:r w:rsidR="00CB56AE">
              <w:rPr>
                <w:lang w:val="ru-RU"/>
              </w:rPr>
              <w:t>с</w:t>
            </w:r>
            <w:r w:rsidR="00CB56AE" w:rsidRPr="00CB56AE">
              <w:rPr>
                <w:lang w:val="ru-RU"/>
              </w:rPr>
              <w:t xml:space="preserve"> </w:t>
            </w:r>
            <w:r w:rsidR="00CB56AE">
              <w:rPr>
                <w:lang w:val="ru-RU"/>
              </w:rPr>
              <w:t>обязательным одновременным выполнением</w:t>
            </w:r>
            <w:r w:rsidR="00CB56AE" w:rsidRPr="00CB56AE">
              <w:rPr>
                <w:lang w:val="ru-RU"/>
              </w:rPr>
              <w:t xml:space="preserve"> </w:t>
            </w:r>
            <w:r w:rsidR="00CB56AE">
              <w:rPr>
                <w:lang w:val="ru-RU"/>
              </w:rPr>
              <w:t>сценария</w:t>
            </w:r>
            <w:r w:rsidR="00CB56AE" w:rsidRPr="00CB56AE">
              <w:rPr>
                <w:lang w:val="ru-RU"/>
              </w:rPr>
              <w:t xml:space="preserve"> – </w:t>
            </w:r>
            <w:r w:rsidR="00CB56AE">
              <w:rPr>
                <w:lang w:val="ru-RU"/>
              </w:rPr>
              <w:t>Создания</w:t>
            </w:r>
            <w:r w:rsidR="00CB56AE" w:rsidRPr="00CB56AE">
              <w:rPr>
                <w:lang w:val="ru-RU"/>
              </w:rPr>
              <w:t xml:space="preserve"> </w:t>
            </w:r>
            <w:r w:rsidR="00CB56AE">
              <w:rPr>
                <w:lang w:val="ru-RU"/>
              </w:rPr>
              <w:t>заказа для максимального числа пользователей</w:t>
            </w:r>
            <w:r w:rsidR="00686EBF">
              <w:rPr>
                <w:lang w:val="ru-RU"/>
              </w:rPr>
              <w:t xml:space="preserve"> и последовательным увеличением для определения состояния, когда система откажет</w:t>
            </w:r>
            <w:r w:rsidR="00CB56AE">
              <w:rPr>
                <w:lang w:val="ru-RU"/>
              </w:rPr>
              <w:t>.</w:t>
            </w:r>
          </w:p>
        </w:tc>
      </w:tr>
      <w:tr w:rsidR="00180FF3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DD619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DD619F" w:rsidRDefault="00DD619F" w:rsidP="00DD619F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180FF3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DD619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DD619F" w:rsidP="00DD619F">
            <w:r>
              <w:t>JMeter</w:t>
            </w:r>
          </w:p>
        </w:tc>
      </w:tr>
      <w:tr w:rsidR="00180FF3" w:rsidRPr="009E6C75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F400F6" w:rsidRDefault="00F400F6">
            <w:pPr>
              <w:rPr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F400F6" w:rsidRDefault="00F400F6" w:rsidP="00F400F6">
            <w:pPr>
              <w:rPr>
                <w:lang w:val="ru-RU"/>
              </w:rPr>
            </w:pPr>
            <w:r>
              <w:rPr>
                <w:lang w:val="ru-RU"/>
              </w:rPr>
              <w:t>Система функционирует при загрузке, равной максимальной заявленной в нефункциональных требованиях.</w:t>
            </w:r>
          </w:p>
        </w:tc>
      </w:tr>
      <w:tr w:rsidR="00180FF3" w:rsidTr="007C50E9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Special Considerations: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A72C4" w:rsidRDefault="00EA72C4" w:rsidP="00EA72C4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</w:tbl>
    <w:p w:rsidR="00180FF3" w:rsidRDefault="00180FF3" w:rsidP="00C021BD">
      <w:pPr>
        <w:pStyle w:val="3"/>
        <w:rPr>
          <w:lang w:val="ru-RU"/>
        </w:rPr>
      </w:pPr>
      <w:bookmarkStart w:id="42" w:name="5.2.9_____Security_and_Access_Control_Te"/>
      <w:bookmarkStart w:id="43" w:name="_Toc390915546"/>
      <w:r w:rsidRPr="00C021BD">
        <w:t>Security and Access Control Testing</w:t>
      </w:r>
      <w:bookmarkEnd w:id="42"/>
      <w:bookmarkEnd w:id="43"/>
    </w:p>
    <w:p w:rsidR="001F3E37" w:rsidRDefault="001F3E37" w:rsidP="001F3E37">
      <w:pPr>
        <w:ind w:left="450"/>
        <w:rPr>
          <w:lang w:val="ru-RU"/>
        </w:rPr>
      </w:pPr>
      <w:r>
        <w:rPr>
          <w:lang w:val="ru-RU"/>
        </w:rPr>
        <w:t>Данный тип тестирования нацелен на две ключевые области безопасности:</w:t>
      </w:r>
    </w:p>
    <w:p w:rsidR="001F3E37" w:rsidRDefault="001F3E37" w:rsidP="00345255">
      <w:pPr>
        <w:pStyle w:val="af7"/>
        <w:numPr>
          <w:ilvl w:val="0"/>
          <w:numId w:val="12"/>
        </w:numPr>
        <w:rPr>
          <w:lang w:val="ru-RU"/>
        </w:rPr>
      </w:pPr>
      <w:r>
        <w:rPr>
          <w:lang w:val="ru-RU"/>
        </w:rPr>
        <w:t>Уровень безопасности приложения, включающий доступ к данным и бизнес-функциями</w:t>
      </w:r>
      <w:r w:rsidR="0069771C">
        <w:rPr>
          <w:lang w:val="ru-RU"/>
        </w:rPr>
        <w:t xml:space="preserve"> для </w:t>
      </w:r>
      <w:r w:rsidR="0069771C">
        <w:rPr>
          <w:lang w:val="ru-RU"/>
        </w:rPr>
        <w:lastRenderedPageBreak/>
        <w:t>различных ролей</w:t>
      </w:r>
      <w:r>
        <w:rPr>
          <w:lang w:val="ru-RU"/>
        </w:rPr>
        <w:t>;</w:t>
      </w:r>
    </w:p>
    <w:p w:rsidR="00180FF3" w:rsidRPr="00A9063F" w:rsidRDefault="001F3E37" w:rsidP="00345255">
      <w:pPr>
        <w:pStyle w:val="af7"/>
        <w:numPr>
          <w:ilvl w:val="0"/>
          <w:numId w:val="12"/>
        </w:numPr>
        <w:rPr>
          <w:lang w:val="ru-RU"/>
        </w:rPr>
      </w:pPr>
      <w:r>
        <w:rPr>
          <w:lang w:val="ru-RU"/>
        </w:rPr>
        <w:t>Уровень безопасности системы, включающи</w:t>
      </w:r>
      <w:r w:rsidR="0069771C">
        <w:rPr>
          <w:lang w:val="ru-RU"/>
        </w:rPr>
        <w:t>й</w:t>
      </w:r>
      <w:r>
        <w:rPr>
          <w:lang w:val="ru-RU"/>
        </w:rPr>
        <w:t xml:space="preserve"> механизм авторизации.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9E6C75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A3620D" w:rsidRDefault="00A3620D" w:rsidP="00A3620D">
            <w:pPr>
              <w:rPr>
                <w:lang w:val="ru-RU"/>
              </w:rPr>
            </w:pPr>
            <w:r>
              <w:rPr>
                <w:lang w:val="ru-RU"/>
              </w:rPr>
              <w:t>Проверить</w:t>
            </w:r>
            <w:r w:rsidRPr="00627A7A">
              <w:rPr>
                <w:lang w:val="ru-RU"/>
              </w:rPr>
              <w:t xml:space="preserve">, </w:t>
            </w:r>
            <w:r>
              <w:rPr>
                <w:lang w:val="ru-RU"/>
              </w:rPr>
              <w:t>что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пользователю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системы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доступны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только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функции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системы</w:t>
            </w:r>
            <w:r w:rsidRPr="00627A7A">
              <w:rPr>
                <w:lang w:val="ru-RU"/>
              </w:rPr>
              <w:t xml:space="preserve">, </w:t>
            </w:r>
            <w:r>
              <w:rPr>
                <w:lang w:val="ru-RU"/>
              </w:rPr>
              <w:t>которые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установлены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его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ролью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627A7A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системе</w:t>
            </w:r>
            <w:r w:rsidRPr="00627A7A">
              <w:rPr>
                <w:lang w:val="ru-RU"/>
              </w:rPr>
              <w:t xml:space="preserve">. </w:t>
            </w:r>
            <w:r>
              <w:rPr>
                <w:lang w:val="ru-RU"/>
              </w:rPr>
              <w:t>Проверить механизм авторизации и изменения отображения до и после ее прохождения.</w:t>
            </w:r>
          </w:p>
        </w:tc>
      </w:tr>
      <w:tr w:rsidR="00180FF3" w:rsidRPr="009E6C75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A3620D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 w:rsidRPr="00A3620D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E042F" w:rsidP="00345255">
            <w:pPr>
              <w:pStyle w:val="af7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>Выполнить варианты использования, доступные разным пользователям от лица пользователей, которым они не должны быть доступны</w:t>
            </w:r>
            <w:r w:rsidR="001C1E91">
              <w:rPr>
                <w:lang w:val="ru-RU"/>
              </w:rPr>
              <w:t>, включая Гостя</w:t>
            </w:r>
            <w:r>
              <w:rPr>
                <w:lang w:val="ru-RU"/>
              </w:rPr>
              <w:t>.</w:t>
            </w:r>
          </w:p>
          <w:p w:rsidR="001C1E91" w:rsidRPr="00D80EEC" w:rsidRDefault="001C1E91" w:rsidP="00345255">
            <w:pPr>
              <w:pStyle w:val="af7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Выполнить вход в систему через пользовательский интерфейс и зайти на </w:t>
            </w:r>
            <w:r w:rsidR="009B782C">
              <w:rPr>
                <w:lang w:val="ru-RU"/>
              </w:rPr>
              <w:t>недоступные для этой роли</w:t>
            </w:r>
            <w:r>
              <w:rPr>
                <w:lang w:val="ru-RU"/>
              </w:rPr>
              <w:t xml:space="preserve"> страницы через ввод адреса к этим страницам в адресную строку браузера.</w:t>
            </w:r>
          </w:p>
        </w:tc>
      </w:tr>
      <w:tr w:rsidR="00180FF3" w:rsidRPr="009E6C75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9760A5" w:rsidRDefault="00A2132D" w:rsidP="009760A5">
            <w:pPr>
              <w:rPr>
                <w:lang w:val="ru-RU"/>
              </w:rPr>
            </w:pPr>
            <w:r w:rsidRPr="002A76E6">
              <w:rPr>
                <w:lang w:val="ru-RU"/>
              </w:rPr>
              <w:t>[</w:t>
            </w:r>
            <w:r>
              <w:t>Use</w:t>
            </w:r>
            <w:r w:rsidRPr="002A76E6">
              <w:rPr>
                <w:lang w:val="ru-RU"/>
              </w:rPr>
              <w:t xml:space="preserve"> </w:t>
            </w:r>
            <w:r>
              <w:t>cases</w:t>
            </w:r>
            <w:r w:rsidRPr="002A76E6">
              <w:rPr>
                <w:lang w:val="ru-RU"/>
              </w:rPr>
              <w:t xml:space="preserve">], тестовые сценарии функционального </w:t>
            </w:r>
            <w:r w:rsidR="002A76E6" w:rsidRPr="002A76E6">
              <w:rPr>
                <w:lang w:val="ru-RU"/>
              </w:rPr>
              <w:t>тестирования</w:t>
            </w:r>
            <w:r w:rsidR="009760A5">
              <w:rPr>
                <w:lang w:val="ru-RU"/>
              </w:rPr>
              <w:t>, ручное тестирование по ним</w:t>
            </w:r>
          </w:p>
        </w:tc>
      </w:tr>
      <w:tr w:rsidR="00180FF3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9760A5" w:rsidRDefault="009760A5" w:rsidP="0056117C">
            <w:pPr>
              <w:rPr>
                <w:lang w:val="ru-RU"/>
              </w:rPr>
            </w:pPr>
            <w:r>
              <w:rPr>
                <w:lang w:val="ru-RU"/>
              </w:rPr>
              <w:t>Тестер</w:t>
            </w:r>
          </w:p>
        </w:tc>
      </w:tr>
      <w:tr w:rsidR="00180FF3" w:rsidRPr="009E6C75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Критерий успешности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40C03" w:rsidP="00840C03">
            <w:pPr>
              <w:rPr>
                <w:lang w:val="ru-RU"/>
              </w:rPr>
            </w:pPr>
            <w:r>
              <w:rPr>
                <w:lang w:val="ru-RU"/>
              </w:rPr>
              <w:t>Пользователи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с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различными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ролями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имеют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доступ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только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к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предназначенным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них</w:t>
            </w:r>
            <w:r w:rsidRPr="00686EBF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функциям</w:t>
            </w:r>
            <w:r w:rsidRPr="00686EBF">
              <w:rPr>
                <w:lang w:val="ru-RU"/>
              </w:rPr>
              <w:t xml:space="preserve">. </w:t>
            </w:r>
          </w:p>
          <w:p w:rsidR="00840C03" w:rsidRPr="00840C03" w:rsidRDefault="00840C03" w:rsidP="00840C03">
            <w:pPr>
              <w:rPr>
                <w:lang w:val="ru-RU"/>
              </w:rPr>
            </w:pPr>
            <w:r>
              <w:rPr>
                <w:lang w:val="ru-RU"/>
              </w:rPr>
              <w:t>Проверено для всех ролей в системе.</w:t>
            </w:r>
          </w:p>
        </w:tc>
      </w:tr>
      <w:tr w:rsidR="00180FF3" w:rsidTr="000429D5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0429D5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Специальные</w:t>
            </w:r>
            <w:r w:rsidRPr="00840C0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условия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5520A8" w:rsidRDefault="005520A8" w:rsidP="005520A8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</w:tbl>
    <w:p w:rsidR="00180FF3" w:rsidRDefault="00180FF3" w:rsidP="00C021BD">
      <w:pPr>
        <w:pStyle w:val="3"/>
        <w:rPr>
          <w:lang w:val="ru-RU"/>
        </w:rPr>
      </w:pPr>
      <w:bookmarkStart w:id="44" w:name="5.2.11_____Configuration_Testing"/>
      <w:bookmarkStart w:id="45" w:name="_Toc390915547"/>
      <w:r w:rsidRPr="00C021BD">
        <w:t>Configuration Testing</w:t>
      </w:r>
      <w:bookmarkEnd w:id="44"/>
      <w:bookmarkEnd w:id="45"/>
    </w:p>
    <w:p w:rsidR="00180FF3" w:rsidRPr="00952A67" w:rsidRDefault="00045017" w:rsidP="00952A67">
      <w:pPr>
        <w:ind w:left="450"/>
        <w:rPr>
          <w:lang w:val="ru-RU"/>
        </w:rPr>
      </w:pPr>
      <w:r>
        <w:rPr>
          <w:lang w:val="ru-RU"/>
        </w:rPr>
        <w:t>Данный тип тестирования проверяет работу приложения на различных платформах (заявленные браузеры).</w:t>
      </w:r>
    </w:p>
    <w:tbl>
      <w:tblPr>
        <w:tblW w:w="4250" w:type="pct"/>
        <w:tblCellSpacing w:w="15" w:type="dxa"/>
        <w:tblInd w:w="4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5543"/>
      </w:tblGrid>
      <w:tr w:rsidR="00180FF3" w:rsidRPr="009E6C75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41D9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Цель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C76D67" w:rsidRDefault="00C76D67" w:rsidP="00C76D67">
            <w:pPr>
              <w:rPr>
                <w:lang w:val="ru-RU"/>
              </w:rPr>
            </w:pPr>
            <w:r>
              <w:rPr>
                <w:lang w:val="ru-RU"/>
              </w:rPr>
              <w:t>Проверить корректность работы приложения в заявленных браузерах и операционных системах.</w:t>
            </w:r>
          </w:p>
        </w:tc>
      </w:tr>
      <w:tr w:rsidR="00180FF3" w:rsidRPr="002A3555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41D9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Техника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2A3555" w:rsidP="002A3555">
            <w:pPr>
              <w:rPr>
                <w:lang w:val="ru-RU"/>
              </w:rPr>
            </w:pPr>
            <w:r>
              <w:rPr>
                <w:lang w:val="ru-RU"/>
              </w:rPr>
              <w:t xml:space="preserve">Выполнить </w:t>
            </w:r>
            <w:r w:rsidR="005148F7">
              <w:rPr>
                <w:lang w:val="ru-RU"/>
              </w:rPr>
              <w:t xml:space="preserve">все </w:t>
            </w:r>
            <w:r>
              <w:rPr>
                <w:lang w:val="ru-RU"/>
              </w:rPr>
              <w:t>тесты пользовательского интерфейса на различных платформах:</w:t>
            </w:r>
          </w:p>
          <w:p w:rsidR="002A3555" w:rsidRPr="002A3555" w:rsidRDefault="002A3555" w:rsidP="00345255">
            <w:pPr>
              <w:pStyle w:val="af7"/>
              <w:numPr>
                <w:ilvl w:val="0"/>
                <w:numId w:val="14"/>
              </w:numPr>
              <w:rPr>
                <w:lang w:val="ru-RU"/>
              </w:rPr>
            </w:pPr>
            <w:r>
              <w:t>Windows 7/8, Chrome (latest);</w:t>
            </w:r>
          </w:p>
          <w:p w:rsidR="002A3555" w:rsidRPr="002A3555" w:rsidRDefault="002A3555" w:rsidP="00E10F9E">
            <w:pPr>
              <w:pStyle w:val="af7"/>
              <w:numPr>
                <w:ilvl w:val="0"/>
                <w:numId w:val="14"/>
              </w:numPr>
              <w:rPr>
                <w:lang w:val="ru-RU"/>
              </w:rPr>
            </w:pPr>
            <w:r>
              <w:t xml:space="preserve">Solaris 25, </w:t>
            </w:r>
            <w:r w:rsidR="00E10F9E">
              <w:t>Firefox (latest)</w:t>
            </w:r>
            <w:r>
              <w:t>.</w:t>
            </w:r>
          </w:p>
        </w:tc>
      </w:tr>
      <w:tr w:rsidR="00180FF3" w:rsidRPr="009E6C75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41D9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Источники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9760A5" w:rsidRDefault="00F77CA2" w:rsidP="005148F7">
            <w:pPr>
              <w:rPr>
                <w:lang w:val="ru-RU"/>
              </w:rPr>
            </w:pPr>
            <w:r>
              <w:rPr>
                <w:lang w:val="ru-RU"/>
              </w:rPr>
              <w:t xml:space="preserve">Ручное тестирование по </w:t>
            </w:r>
            <w:r>
              <w:t>test</w:t>
            </w:r>
            <w:r w:rsidRPr="009760A5">
              <w:rPr>
                <w:lang w:val="ru-RU"/>
              </w:rPr>
              <w:t xml:space="preserve"> </w:t>
            </w:r>
            <w:r>
              <w:t>cases</w:t>
            </w:r>
          </w:p>
        </w:tc>
      </w:tr>
      <w:tr w:rsidR="00180FF3" w:rsidRPr="009E6C75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41D9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Инструменты тестирования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F77CA2" w:rsidP="00345255">
            <w:pPr>
              <w:pStyle w:val="af7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lang w:val="ru-RU"/>
              </w:rPr>
              <w:t>Тестер</w:t>
            </w:r>
          </w:p>
          <w:p w:rsidR="001B3347" w:rsidRPr="001B3347" w:rsidRDefault="001B3347" w:rsidP="00345255">
            <w:pPr>
              <w:pStyle w:val="af7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lang w:val="ru-RU"/>
              </w:rPr>
              <w:t>Рабочие машины с установленными платформами.</w:t>
            </w:r>
          </w:p>
        </w:tc>
      </w:tr>
      <w:tr w:rsidR="00180FF3" w:rsidRPr="009E6C75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D0701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lang w:val="ru-RU"/>
              </w:rPr>
              <w:t>Критерии успешности</w:t>
            </w:r>
            <w:r w:rsidR="00180FF3">
              <w:rPr>
                <w:rFonts w:ascii="Arial" w:hAnsi="Arial" w:cs="Arial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F5441" w:rsidRDefault="00EF5441" w:rsidP="00EF5441">
            <w:pPr>
              <w:rPr>
                <w:lang w:val="ru-RU"/>
              </w:rPr>
            </w:pPr>
            <w:r>
              <w:rPr>
                <w:lang w:val="ru-RU"/>
              </w:rPr>
              <w:t>Приложение работает на заявленных платформах корректно. Различия в поведения отсутствуют или являются некритичными для выполнения бизнес-функций.</w:t>
            </w:r>
          </w:p>
        </w:tc>
      </w:tr>
      <w:tr w:rsidR="00180FF3" w:rsidRPr="009E6C75" w:rsidTr="00952A67">
        <w:trPr>
          <w:tblCellSpacing w:w="15" w:type="dxa"/>
        </w:trPr>
        <w:tc>
          <w:tcPr>
            <w:tcW w:w="15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F5441" w:rsidRDefault="00D0701A">
            <w:pPr>
              <w:rPr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Специальные условия</w:t>
            </w:r>
            <w:r w:rsidR="00180FF3" w:rsidRPr="00EF5441">
              <w:rPr>
                <w:rFonts w:ascii="Arial" w:hAnsi="Arial" w:cs="Arial"/>
                <w:lang w:val="ru-RU"/>
              </w:rPr>
              <w:t>:</w:t>
            </w:r>
          </w:p>
        </w:tc>
        <w:tc>
          <w:tcPr>
            <w:tcW w:w="3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F5441" w:rsidRDefault="00EF5441" w:rsidP="00EF5441">
            <w:pPr>
              <w:rPr>
                <w:lang w:val="ru-RU"/>
              </w:rPr>
            </w:pPr>
            <w:r>
              <w:rPr>
                <w:lang w:val="ru-RU"/>
              </w:rPr>
              <w:t>Машины для тестирования не должны иметь специфического программного обеспечения, связанного с разработкой программного обеспечен</w:t>
            </w:r>
            <w:r w:rsidR="00605A00">
              <w:rPr>
                <w:lang w:val="ru-RU"/>
              </w:rPr>
              <w:t>ия</w:t>
            </w:r>
          </w:p>
        </w:tc>
      </w:tr>
    </w:tbl>
    <w:p w:rsidR="00227299" w:rsidRPr="00605A00" w:rsidRDefault="00227299" w:rsidP="00227299">
      <w:pPr>
        <w:rPr>
          <w:lang w:val="ru-RU"/>
        </w:rPr>
      </w:pPr>
      <w:bookmarkStart w:id="46" w:name="6._____Entry_and_Exit_Criteria"/>
    </w:p>
    <w:p w:rsidR="00227299" w:rsidRPr="00605A00" w:rsidRDefault="00227299">
      <w:pPr>
        <w:widowControl/>
        <w:spacing w:line="240" w:lineRule="auto"/>
        <w:rPr>
          <w:rFonts w:ascii="Arial" w:hAnsi="Arial"/>
          <w:b/>
          <w:sz w:val="24"/>
          <w:lang w:val="ru-RU"/>
        </w:rPr>
      </w:pPr>
      <w:r w:rsidRPr="00605A00">
        <w:rPr>
          <w:lang w:val="ru-RU"/>
        </w:rPr>
        <w:br w:type="page"/>
      </w:r>
    </w:p>
    <w:p w:rsidR="00180FF3" w:rsidRPr="008B17F7" w:rsidRDefault="00180FF3" w:rsidP="008B17F7">
      <w:pPr>
        <w:pStyle w:val="1"/>
      </w:pPr>
      <w:bookmarkStart w:id="47" w:name="_Toc390915548"/>
      <w:r w:rsidRPr="008B17F7">
        <w:lastRenderedPageBreak/>
        <w:t>Entry and Exit Criteria</w:t>
      </w:r>
      <w:bookmarkEnd w:id="46"/>
      <w:bookmarkEnd w:id="47"/>
    </w:p>
    <w:p w:rsidR="00180FF3" w:rsidRPr="008B17F7" w:rsidRDefault="00180FF3" w:rsidP="008B17F7">
      <w:pPr>
        <w:pStyle w:val="2"/>
      </w:pPr>
      <w:bookmarkStart w:id="48" w:name="6.1_____Test_Plan"/>
      <w:bookmarkStart w:id="49" w:name="_Toc390915549"/>
      <w:r w:rsidRPr="008B17F7">
        <w:t>Test Plan</w:t>
      </w:r>
      <w:bookmarkEnd w:id="48"/>
      <w:bookmarkEnd w:id="49"/>
    </w:p>
    <w:p w:rsidR="00180FF3" w:rsidRDefault="00180FF3" w:rsidP="00C021BD">
      <w:pPr>
        <w:pStyle w:val="3"/>
        <w:rPr>
          <w:lang w:val="ru-RU"/>
        </w:rPr>
      </w:pPr>
      <w:bookmarkStart w:id="50" w:name="6.1.1_____Test_Plan_Entry_Criteria"/>
      <w:bookmarkStart w:id="51" w:name="_Toc390915550"/>
      <w:r w:rsidRPr="00C021BD">
        <w:t>Test Plan Entry Criteria</w:t>
      </w:r>
      <w:bookmarkEnd w:id="50"/>
      <w:bookmarkEnd w:id="51"/>
    </w:p>
    <w:p w:rsidR="001530E3" w:rsidRPr="001530E3" w:rsidRDefault="00242192" w:rsidP="001530E3">
      <w:pPr>
        <w:ind w:left="720"/>
        <w:rPr>
          <w:lang w:val="ru-RU"/>
        </w:rPr>
      </w:pPr>
      <w:r>
        <w:rPr>
          <w:lang w:val="ru-RU"/>
        </w:rPr>
        <w:t>Завершена разработка системы (основные функции системы, которые необходимо проверить).</w:t>
      </w:r>
    </w:p>
    <w:p w:rsidR="00180FF3" w:rsidRDefault="00180FF3" w:rsidP="00C021BD">
      <w:pPr>
        <w:pStyle w:val="3"/>
        <w:rPr>
          <w:lang w:val="ru-RU"/>
        </w:rPr>
      </w:pPr>
      <w:bookmarkStart w:id="52" w:name="6.1.2_____Test_Plan_Exit_Criteria"/>
      <w:bookmarkStart w:id="53" w:name="_Toc390915551"/>
      <w:r w:rsidRPr="00C021BD">
        <w:t>Test Plan Exit Criteria</w:t>
      </w:r>
      <w:bookmarkEnd w:id="52"/>
      <w:bookmarkEnd w:id="53"/>
    </w:p>
    <w:p w:rsidR="00117727" w:rsidRDefault="00B05DD5" w:rsidP="00B05DD5">
      <w:pPr>
        <w:ind w:left="720"/>
        <w:rPr>
          <w:lang w:val="ru-RU"/>
        </w:rPr>
      </w:pPr>
      <w:r>
        <w:rPr>
          <w:lang w:val="ru-RU"/>
        </w:rPr>
        <w:t xml:space="preserve">Выполнены все тесты в данной итерации тестирования. </w:t>
      </w:r>
    </w:p>
    <w:p w:rsidR="00B05DD5" w:rsidRPr="001A0CB5" w:rsidRDefault="001A0CB5" w:rsidP="00B05DD5">
      <w:pPr>
        <w:ind w:left="720"/>
        <w:rPr>
          <w:i/>
          <w:lang w:val="ru-RU"/>
        </w:rPr>
      </w:pPr>
      <w:r>
        <w:rPr>
          <w:i/>
          <w:lang w:val="ru-RU"/>
        </w:rPr>
        <w:t>Заметка! П</w:t>
      </w:r>
      <w:r w:rsidR="00B05DD5" w:rsidRPr="001A0CB5">
        <w:rPr>
          <w:i/>
          <w:lang w:val="ru-RU"/>
        </w:rPr>
        <w:t xml:space="preserve">ри нахождении </w:t>
      </w:r>
      <w:r w:rsidR="00EB4A0C">
        <w:rPr>
          <w:i/>
          <w:lang w:val="ru-RU"/>
        </w:rPr>
        <w:t xml:space="preserve">незначительных для продолжения тестирования </w:t>
      </w:r>
      <w:r w:rsidR="00B05DD5" w:rsidRPr="001A0CB5">
        <w:rPr>
          <w:i/>
          <w:lang w:val="ru-RU"/>
        </w:rPr>
        <w:t>ошибок в системе и их последующем исправлении – выполняется еще одна независимая итерац</w:t>
      </w:r>
      <w:r w:rsidR="00117727" w:rsidRPr="001A0CB5">
        <w:rPr>
          <w:i/>
          <w:lang w:val="ru-RU"/>
        </w:rPr>
        <w:t>ия выполнения тестового плана</w:t>
      </w:r>
      <w:r w:rsidR="00662685">
        <w:rPr>
          <w:i/>
          <w:lang w:val="ru-RU"/>
        </w:rPr>
        <w:t>.</w:t>
      </w:r>
    </w:p>
    <w:p w:rsidR="00180FF3" w:rsidRDefault="00180FF3" w:rsidP="00C021BD">
      <w:pPr>
        <w:pStyle w:val="3"/>
        <w:rPr>
          <w:lang w:val="ru-RU"/>
        </w:rPr>
      </w:pPr>
      <w:bookmarkStart w:id="54" w:name="6.1.3_____Suspension_and_Resumption_Crit"/>
      <w:bookmarkStart w:id="55" w:name="_Toc390915552"/>
      <w:r w:rsidRPr="00C021BD">
        <w:t>Suspension and Resumption Criteria</w:t>
      </w:r>
      <w:bookmarkEnd w:id="54"/>
      <w:bookmarkEnd w:id="55"/>
    </w:p>
    <w:p w:rsidR="00EB4A0C" w:rsidRDefault="00EB4A0C" w:rsidP="00EB4A0C">
      <w:pPr>
        <w:ind w:left="720"/>
        <w:rPr>
          <w:lang w:val="ru-RU"/>
        </w:rPr>
      </w:pPr>
      <w:r>
        <w:rPr>
          <w:lang w:val="ru-RU"/>
        </w:rPr>
        <w:t>Процесс тестирования откладывается (приостанавливается) при нахождении критических ошибок или ошибок, мешающих продолжению хода тестирования.</w:t>
      </w:r>
      <w:r w:rsidR="00C72D27">
        <w:rPr>
          <w:lang w:val="ru-RU"/>
        </w:rPr>
        <w:t xml:space="preserve"> </w:t>
      </w:r>
    </w:p>
    <w:p w:rsidR="00180FF3" w:rsidRPr="00A82709" w:rsidRDefault="00C72D27" w:rsidP="00A82709">
      <w:pPr>
        <w:ind w:left="720"/>
        <w:rPr>
          <w:lang w:val="ru-RU"/>
        </w:rPr>
      </w:pPr>
      <w:r>
        <w:rPr>
          <w:lang w:val="ru-RU"/>
        </w:rPr>
        <w:t>Отложенный процесс тестирования возобновляется после исправления ошибок командой разработки.</w:t>
      </w:r>
      <w:r w:rsidR="00180FF3">
        <w:rPr>
          <w:color w:val="000000"/>
        </w:rPr>
        <w:t> </w:t>
      </w:r>
    </w:p>
    <w:p w:rsidR="00180FF3" w:rsidRPr="00A82709" w:rsidRDefault="00180FF3">
      <w:pPr>
        <w:widowControl/>
        <w:spacing w:line="240" w:lineRule="auto"/>
        <w:rPr>
          <w:rFonts w:ascii="Arial" w:hAnsi="Arial" w:cs="Arial"/>
          <w:b/>
          <w:color w:val="000000"/>
          <w:sz w:val="24"/>
          <w:szCs w:val="24"/>
          <w:lang w:val="ru-RU"/>
        </w:rPr>
      </w:pPr>
      <w:bookmarkStart w:id="56" w:name="7._____Deliverables"/>
    </w:p>
    <w:p w:rsidR="00180FF3" w:rsidRDefault="00180FF3" w:rsidP="008B17F7">
      <w:pPr>
        <w:pStyle w:val="1"/>
        <w:rPr>
          <w:lang w:val="ru-RU"/>
        </w:rPr>
      </w:pPr>
      <w:bookmarkStart w:id="57" w:name="_Toc390915553"/>
      <w:r w:rsidRPr="008B17F7">
        <w:t>Deliverables</w:t>
      </w:r>
      <w:bookmarkEnd w:id="56"/>
      <w:bookmarkEnd w:id="57"/>
    </w:p>
    <w:p w:rsidR="0056580C" w:rsidRPr="0056580C" w:rsidRDefault="0056580C" w:rsidP="0056580C">
      <w:pPr>
        <w:ind w:left="450"/>
        <w:rPr>
          <w:lang w:val="ru-RU"/>
        </w:rPr>
      </w:pPr>
      <w:r>
        <w:rPr>
          <w:lang w:val="ru-RU"/>
        </w:rPr>
        <w:t xml:space="preserve">В данном разделе описываются документы, которые будут созданы в процессе тестирования и использованы для заказчиков, как отчеты о тестировании. </w:t>
      </w:r>
    </w:p>
    <w:p w:rsidR="00180FF3" w:rsidRDefault="00180FF3" w:rsidP="008B17F7">
      <w:pPr>
        <w:pStyle w:val="2"/>
        <w:rPr>
          <w:lang w:val="ru-RU"/>
        </w:rPr>
      </w:pPr>
      <w:bookmarkStart w:id="58" w:name="7.1_____Test_Evaluation_Summaries"/>
      <w:bookmarkStart w:id="59" w:name="_Toc390915554"/>
      <w:r w:rsidRPr="008B17F7">
        <w:t>Test Evaluation Summaries</w:t>
      </w:r>
      <w:bookmarkEnd w:id="58"/>
      <w:bookmarkEnd w:id="59"/>
    </w:p>
    <w:p w:rsidR="00E34D29" w:rsidRPr="00E34D29" w:rsidRDefault="00E34D29" w:rsidP="00E34D29">
      <w:pPr>
        <w:ind w:left="720"/>
        <w:rPr>
          <w:lang w:val="ru-RU"/>
        </w:rPr>
      </w:pPr>
      <w:bookmarkStart w:id="60" w:name="7.2_____Reporting_on_Test_Coverage"/>
      <w:r>
        <w:rPr>
          <w:lang w:val="ru-RU"/>
        </w:rPr>
        <w:t>П</w:t>
      </w:r>
      <w:r w:rsidRPr="00E34D29">
        <w:rPr>
          <w:lang w:val="ru-RU"/>
        </w:rPr>
        <w:t>редставляет</w:t>
      </w:r>
      <w:r>
        <w:rPr>
          <w:lang w:val="ru-RU"/>
        </w:rPr>
        <w:t xml:space="preserve"> собой итоговый анализ р</w:t>
      </w:r>
      <w:r w:rsidRPr="00E34D29">
        <w:rPr>
          <w:lang w:val="ru-RU"/>
        </w:rPr>
        <w:t xml:space="preserve">езультатов испытаний и ключевые </w:t>
      </w:r>
      <w:r>
        <w:rPr>
          <w:lang w:val="ru-RU"/>
        </w:rPr>
        <w:t>метрики</w:t>
      </w:r>
      <w:r w:rsidRPr="00E34D29">
        <w:rPr>
          <w:lang w:val="ru-RU"/>
        </w:rPr>
        <w:t xml:space="preserve"> тест</w:t>
      </w:r>
      <w:r>
        <w:rPr>
          <w:lang w:val="ru-RU"/>
        </w:rPr>
        <w:t>ирования</w:t>
      </w:r>
      <w:r w:rsidRPr="00E34D29">
        <w:rPr>
          <w:lang w:val="ru-RU"/>
        </w:rPr>
        <w:t xml:space="preserve"> для анализа и оценки</w:t>
      </w:r>
      <w:r>
        <w:rPr>
          <w:lang w:val="ru-RU"/>
        </w:rPr>
        <w:t xml:space="preserve"> (обычно ключевые</w:t>
      </w:r>
      <w:r w:rsidRPr="00E34D29">
        <w:rPr>
          <w:lang w:val="ru-RU"/>
        </w:rPr>
        <w:t xml:space="preserve"> </w:t>
      </w:r>
      <w:r>
        <w:rPr>
          <w:lang w:val="ru-RU"/>
        </w:rPr>
        <w:t>метрики</w:t>
      </w:r>
      <w:r w:rsidRPr="00E34D29">
        <w:rPr>
          <w:lang w:val="ru-RU"/>
        </w:rPr>
        <w:t xml:space="preserve"> </w:t>
      </w:r>
      <w:r>
        <w:rPr>
          <w:lang w:val="ru-RU"/>
        </w:rPr>
        <w:t xml:space="preserve">устанавливаются </w:t>
      </w:r>
      <w:r w:rsidRPr="00E34D29">
        <w:rPr>
          <w:lang w:val="ru-RU"/>
        </w:rPr>
        <w:t>заинтересованными сторонами</w:t>
      </w:r>
      <w:r>
        <w:rPr>
          <w:lang w:val="ru-RU"/>
        </w:rPr>
        <w:t>)</w:t>
      </w:r>
      <w:r w:rsidRPr="00E34D29">
        <w:rPr>
          <w:lang w:val="ru-RU"/>
        </w:rPr>
        <w:t xml:space="preserve">. Кроме того, </w:t>
      </w:r>
      <w:r w:rsidR="00B77761">
        <w:rPr>
          <w:lang w:val="ru-RU"/>
        </w:rPr>
        <w:t xml:space="preserve">этот </w:t>
      </w:r>
      <w:r w:rsidR="00977B91">
        <w:rPr>
          <w:lang w:val="ru-RU"/>
        </w:rPr>
        <w:t>документ</w:t>
      </w:r>
      <w:r w:rsidRPr="00E34D29">
        <w:rPr>
          <w:lang w:val="ru-RU"/>
        </w:rPr>
        <w:t xml:space="preserve"> может содержать общее утверждение относительного качества и обеспечить рек</w:t>
      </w:r>
      <w:r w:rsidR="00B77761">
        <w:rPr>
          <w:lang w:val="ru-RU"/>
        </w:rPr>
        <w:t>омендации для будущих тестов</w:t>
      </w:r>
      <w:r w:rsidRPr="00E34D29">
        <w:rPr>
          <w:lang w:val="ru-RU"/>
        </w:rPr>
        <w:t>.</w:t>
      </w:r>
    </w:p>
    <w:p w:rsidR="00180FF3" w:rsidRDefault="00180FF3" w:rsidP="008B17F7">
      <w:pPr>
        <w:pStyle w:val="2"/>
        <w:rPr>
          <w:lang w:val="ru-RU"/>
        </w:rPr>
      </w:pPr>
      <w:bookmarkStart w:id="61" w:name="7.4_____Incident_Logs_and_Change_Request"/>
      <w:bookmarkStart w:id="62" w:name="_Toc390915555"/>
      <w:bookmarkEnd w:id="60"/>
      <w:r w:rsidRPr="008B17F7">
        <w:t>Incident Logs and Change Requests</w:t>
      </w:r>
      <w:bookmarkEnd w:id="61"/>
      <w:bookmarkEnd w:id="62"/>
    </w:p>
    <w:p w:rsidR="004E424A" w:rsidRDefault="004E424A" w:rsidP="004E424A">
      <w:pPr>
        <w:ind w:left="720"/>
        <w:rPr>
          <w:lang w:val="ru-RU"/>
        </w:rPr>
      </w:pPr>
      <w:r>
        <w:rPr>
          <w:lang w:val="ru-RU"/>
        </w:rPr>
        <w:t xml:space="preserve">Содержит список всех ошибок, найденных в ходе тестирования, с указанием текущего статуса этих ошибок и шагов для воспроизведения. </w:t>
      </w:r>
    </w:p>
    <w:p w:rsidR="004E424A" w:rsidRPr="004E424A" w:rsidRDefault="004E424A" w:rsidP="004E424A">
      <w:pPr>
        <w:ind w:left="720"/>
        <w:rPr>
          <w:lang w:val="ru-RU"/>
        </w:rPr>
      </w:pPr>
      <w:r>
        <w:rPr>
          <w:lang w:val="ru-RU"/>
        </w:rPr>
        <w:t xml:space="preserve">При исправлении или изменении поведения системы, затрагивающего ошибки из списка, необходимо писать документ </w:t>
      </w:r>
      <w:r>
        <w:t>Change</w:t>
      </w:r>
      <w:r w:rsidRPr="004E424A">
        <w:rPr>
          <w:lang w:val="ru-RU"/>
        </w:rPr>
        <w:t xml:space="preserve"> </w:t>
      </w:r>
      <w:r>
        <w:t>Request</w:t>
      </w:r>
      <w:r w:rsidRPr="004E424A">
        <w:rPr>
          <w:lang w:val="ru-RU"/>
        </w:rPr>
        <w:t>.</w:t>
      </w:r>
    </w:p>
    <w:p w:rsidR="00180FF3" w:rsidRPr="00686EBF" w:rsidRDefault="00180FF3" w:rsidP="00180FF3">
      <w:pPr>
        <w:pStyle w:val="a9"/>
        <w:rPr>
          <w:color w:val="000000"/>
          <w:lang w:val="ru-RU"/>
        </w:rPr>
      </w:pPr>
      <w:r>
        <w:rPr>
          <w:color w:val="000000"/>
        </w:rPr>
        <w:t> </w:t>
      </w:r>
    </w:p>
    <w:p w:rsidR="00180FF3" w:rsidRPr="00686EBF" w:rsidRDefault="00180FF3">
      <w:pPr>
        <w:widowControl/>
        <w:spacing w:line="240" w:lineRule="auto"/>
        <w:rPr>
          <w:rFonts w:ascii="Arial" w:hAnsi="Arial" w:cs="Arial"/>
          <w:b/>
          <w:color w:val="000000"/>
          <w:sz w:val="24"/>
          <w:szCs w:val="24"/>
          <w:lang w:val="ru-RU"/>
        </w:rPr>
      </w:pPr>
      <w:bookmarkStart w:id="63" w:name="8._____Testing_Workflow"/>
      <w:r w:rsidRPr="00686EBF">
        <w:rPr>
          <w:rFonts w:cs="Arial"/>
          <w:color w:val="000000"/>
          <w:szCs w:val="24"/>
          <w:lang w:val="ru-RU"/>
        </w:rPr>
        <w:br w:type="page"/>
      </w:r>
    </w:p>
    <w:p w:rsidR="00180FF3" w:rsidRDefault="00180FF3" w:rsidP="008B17F7">
      <w:pPr>
        <w:pStyle w:val="1"/>
        <w:rPr>
          <w:lang w:val="ru-RU"/>
        </w:rPr>
      </w:pPr>
      <w:bookmarkStart w:id="64" w:name="9._____Environmental_Needs"/>
      <w:bookmarkStart w:id="65" w:name="_Toc390915556"/>
      <w:bookmarkEnd w:id="63"/>
      <w:r w:rsidRPr="008B17F7">
        <w:lastRenderedPageBreak/>
        <w:t>Environmental Needs</w:t>
      </w:r>
      <w:bookmarkEnd w:id="64"/>
      <w:bookmarkEnd w:id="65"/>
    </w:p>
    <w:p w:rsidR="002C23B8" w:rsidRPr="002C23B8" w:rsidRDefault="002C23B8" w:rsidP="002C23B8">
      <w:pPr>
        <w:ind w:left="450"/>
        <w:rPr>
          <w:lang w:val="ru-RU"/>
        </w:rPr>
      </w:pPr>
      <w:r>
        <w:rPr>
          <w:lang w:val="ru-RU"/>
        </w:rPr>
        <w:t>Этот раздел описывает технические и программные ресурсы, необходимые для выполнения тестового плана.</w:t>
      </w:r>
    </w:p>
    <w:p w:rsidR="00180FF3" w:rsidRPr="008B17F7" w:rsidRDefault="00180FF3" w:rsidP="008B17F7">
      <w:pPr>
        <w:pStyle w:val="2"/>
      </w:pPr>
      <w:bookmarkStart w:id="66" w:name="9.2_____Base_Software_Elements_in_the_Te"/>
      <w:bookmarkStart w:id="67" w:name="_Toc390915557"/>
      <w:r w:rsidRPr="008B17F7">
        <w:t>Base Software Elements in the Test Environment</w:t>
      </w:r>
      <w:bookmarkEnd w:id="66"/>
      <w:bookmarkEnd w:id="67"/>
    </w:p>
    <w:p w:rsidR="00180FF3" w:rsidRDefault="00180FF3" w:rsidP="00E63AAD">
      <w:pPr>
        <w:ind w:left="720"/>
      </w:pPr>
    </w:p>
    <w:tbl>
      <w:tblPr>
        <w:tblW w:w="425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4"/>
        <w:gridCol w:w="2015"/>
        <w:gridCol w:w="3379"/>
      </w:tblGrid>
      <w:tr w:rsidR="00180FF3" w:rsidTr="00180FF3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Software Element Name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180FF3" w:rsidTr="00180FF3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6C090C" w:rsidRDefault="006C090C">
            <w:pPr>
              <w:rPr>
                <w:sz w:val="24"/>
                <w:szCs w:val="24"/>
              </w:rPr>
            </w:pPr>
            <w:r>
              <w:t>Solaris OS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6C090C">
              <w:t>10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Operating System</w:t>
            </w:r>
          </w:p>
        </w:tc>
      </w:tr>
      <w:tr w:rsidR="00180FF3" w:rsidTr="00180FF3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 xml:space="preserve">Windows 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6C090C">
              <w:t>7/8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Operating System</w:t>
            </w:r>
          </w:p>
        </w:tc>
      </w:tr>
      <w:tr w:rsidR="00180FF3" w:rsidTr="006C090C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0FF3" w:rsidRPr="006C090C" w:rsidRDefault="006C090C">
            <w:r w:rsidRPr="006C090C">
              <w:t>Chrome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latest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Internet Browser</w:t>
            </w:r>
          </w:p>
        </w:tc>
      </w:tr>
      <w:tr w:rsidR="00180FF3" w:rsidTr="006C090C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0FF3" w:rsidRPr="006C090C" w:rsidRDefault="00E10F9E">
            <w:r>
              <w:t>Firefox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E10F9E">
            <w:pPr>
              <w:rPr>
                <w:sz w:val="24"/>
                <w:szCs w:val="24"/>
              </w:rPr>
            </w:pPr>
            <w:r>
              <w:t>latest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Internet Browser</w:t>
            </w:r>
          </w:p>
        </w:tc>
      </w:tr>
      <w:tr w:rsidR="00180FF3" w:rsidTr="00180FF3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JVM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1.7.1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Virtual Machine for executing</w:t>
            </w:r>
          </w:p>
        </w:tc>
      </w:tr>
      <w:tr w:rsidR="00180FF3" w:rsidTr="00180FF3">
        <w:trPr>
          <w:tblCellSpacing w:w="15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 w:rsidRPr="006C090C">
              <w:t>Glassfish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6C090C">
              <w:t>4.0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6C090C">
            <w:pPr>
              <w:rPr>
                <w:sz w:val="24"/>
                <w:szCs w:val="24"/>
              </w:rPr>
            </w:pPr>
            <w:r>
              <w:t>Application Server</w:t>
            </w:r>
          </w:p>
        </w:tc>
      </w:tr>
    </w:tbl>
    <w:p w:rsidR="00180FF3" w:rsidRDefault="00180FF3" w:rsidP="00180FF3">
      <w:pPr>
        <w:pStyle w:val="a9"/>
        <w:rPr>
          <w:color w:val="000000"/>
        </w:rPr>
      </w:pPr>
      <w:r>
        <w:rPr>
          <w:color w:val="000000"/>
        </w:rPr>
        <w:t> </w:t>
      </w:r>
    </w:p>
    <w:p w:rsidR="00180FF3" w:rsidRPr="008B17F7" w:rsidRDefault="00180FF3" w:rsidP="008B17F7">
      <w:pPr>
        <w:pStyle w:val="2"/>
      </w:pPr>
      <w:bookmarkStart w:id="68" w:name="9.3_____Productivity_and_Support_Tools"/>
      <w:bookmarkStart w:id="69" w:name="_Toc390915558"/>
      <w:r w:rsidRPr="008B17F7">
        <w:t>Productivity and Support Tools</w:t>
      </w:r>
      <w:bookmarkEnd w:id="68"/>
      <w:bookmarkEnd w:id="69"/>
    </w:p>
    <w:p w:rsidR="00180FF3" w:rsidRPr="00CF262F" w:rsidRDefault="00CF262F" w:rsidP="00CF262F">
      <w:pPr>
        <w:ind w:left="720"/>
        <w:rPr>
          <w:color w:val="000000"/>
          <w:sz w:val="27"/>
          <w:szCs w:val="27"/>
          <w:lang w:val="ru-RU"/>
        </w:rPr>
      </w:pPr>
      <w:r>
        <w:rPr>
          <w:lang w:val="ru-RU"/>
        </w:rPr>
        <w:t>Программное обеспечение необходимое для проведения тестирования:</w:t>
      </w:r>
    </w:p>
    <w:tbl>
      <w:tblPr>
        <w:tblW w:w="425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  <w:gridCol w:w="2244"/>
        <w:gridCol w:w="2323"/>
        <w:gridCol w:w="994"/>
      </w:tblGrid>
      <w:tr w:rsidR="00180FF3" w:rsidTr="008038D4">
        <w:trPr>
          <w:tblCellSpacing w:w="15" w:type="dxa"/>
        </w:trPr>
        <w:tc>
          <w:tcPr>
            <w:tcW w:w="15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1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1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Vendor or In-house</w:t>
            </w:r>
          </w:p>
        </w:tc>
        <w:tc>
          <w:tcPr>
            <w:tcW w:w="5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</w:tr>
      <w:tr w:rsidR="00180FF3" w:rsidTr="00180FF3">
        <w:trPr>
          <w:tblCellSpacing w:w="15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Test Management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CF262F">
              <w:t>Microsoft Word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CF262F">
            <w:pPr>
              <w:rPr>
                <w:sz w:val="24"/>
                <w:szCs w:val="24"/>
              </w:rPr>
            </w:pPr>
            <w:r>
              <w:t>Microsoft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CF262F">
              <w:t>2010+</w:t>
            </w:r>
          </w:p>
        </w:tc>
      </w:tr>
      <w:tr w:rsidR="00180FF3" w:rsidTr="00180FF3">
        <w:trPr>
          <w:tblCellSpacing w:w="15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Defect Tracking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8038D4">
              <w:t>Microsoft Excel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Microsoft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CF262F">
            <w:pPr>
              <w:rPr>
                <w:sz w:val="24"/>
                <w:szCs w:val="24"/>
              </w:rPr>
            </w:pPr>
            <w:r>
              <w:t>-</w:t>
            </w:r>
          </w:p>
        </w:tc>
      </w:tr>
      <w:tr w:rsidR="00180FF3" w:rsidTr="00180FF3">
        <w:trPr>
          <w:tblCellSpacing w:w="15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ASQ Tool for functional testing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 w:rsidP="00346E51">
            <w:pPr>
              <w:rPr>
                <w:sz w:val="24"/>
                <w:szCs w:val="24"/>
              </w:rPr>
            </w:pPr>
            <w:r>
              <w:t> </w:t>
            </w:r>
            <w:r w:rsidR="00CF262F">
              <w:t>JUnit;</w:t>
            </w:r>
            <w:r w:rsidR="00346E51">
              <w:t xml:space="preserve"> IntelliJ IDEA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CF262F">
            <w:pPr>
              <w:rPr>
                <w:sz w:val="24"/>
                <w:szCs w:val="24"/>
              </w:rPr>
            </w:pPr>
            <w:r>
              <w:t>Java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4; latest</w:t>
            </w:r>
          </w:p>
        </w:tc>
      </w:tr>
      <w:tr w:rsidR="00180FF3" w:rsidTr="00180FF3">
        <w:trPr>
          <w:tblCellSpacing w:w="15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ASQ Tool for performance testing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8038D4">
              <w:t>JMeter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Java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Latest</w:t>
            </w:r>
          </w:p>
        </w:tc>
      </w:tr>
      <w:tr w:rsidR="00180FF3" w:rsidTr="00180FF3">
        <w:trPr>
          <w:tblCellSpacing w:w="15" w:type="dxa"/>
        </w:trPr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Project Management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Microsoft Word; Excel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8038D4">
              <w:t>Microsoft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2010+</w:t>
            </w:r>
          </w:p>
        </w:tc>
      </w:tr>
      <w:tr w:rsidR="00180FF3" w:rsidTr="008038D4">
        <w:trPr>
          <w:tblCellSpacing w:w="15" w:type="dxa"/>
        </w:trPr>
        <w:tc>
          <w:tcPr>
            <w:tcW w:w="15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DBMS tools</w:t>
            </w:r>
          </w:p>
        </w:tc>
        <w:tc>
          <w:tcPr>
            <w:tcW w:w="1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rPr>
                <w:sz w:val="24"/>
                <w:szCs w:val="24"/>
              </w:rPr>
            </w:pPr>
            <w:r>
              <w:t> </w:t>
            </w:r>
            <w:r w:rsidR="008038D4">
              <w:t>Oracle Database</w:t>
            </w:r>
          </w:p>
        </w:tc>
        <w:tc>
          <w:tcPr>
            <w:tcW w:w="14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 xml:space="preserve">Oracle </w:t>
            </w:r>
          </w:p>
        </w:tc>
        <w:tc>
          <w:tcPr>
            <w:tcW w:w="5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8038D4">
            <w:pPr>
              <w:rPr>
                <w:sz w:val="24"/>
                <w:szCs w:val="24"/>
              </w:rPr>
            </w:pPr>
            <w:r>
              <w:t>11</w:t>
            </w:r>
            <w:r w:rsidR="001D3DF6">
              <w:t>g</w:t>
            </w:r>
          </w:p>
        </w:tc>
      </w:tr>
    </w:tbl>
    <w:p w:rsidR="00180FF3" w:rsidRDefault="00180FF3" w:rsidP="00180FF3">
      <w:pPr>
        <w:pStyle w:val="a9"/>
        <w:rPr>
          <w:color w:val="000000"/>
        </w:rPr>
      </w:pPr>
      <w:r>
        <w:rPr>
          <w:color w:val="000000"/>
        </w:rPr>
        <w:t> </w:t>
      </w:r>
    </w:p>
    <w:p w:rsidR="00180FF3" w:rsidRDefault="00180FF3">
      <w:pPr>
        <w:widowControl/>
        <w:spacing w:line="240" w:lineRule="auto"/>
        <w:rPr>
          <w:rFonts w:ascii="Arial" w:hAnsi="Arial" w:cs="Arial"/>
          <w:b/>
          <w:color w:val="000000"/>
          <w:sz w:val="24"/>
          <w:szCs w:val="24"/>
        </w:rPr>
      </w:pPr>
      <w:bookmarkStart w:id="70" w:name="10._____Responsibilities,_Staffing,_and_"/>
      <w:r>
        <w:rPr>
          <w:rFonts w:cs="Arial"/>
          <w:color w:val="000000"/>
          <w:szCs w:val="24"/>
        </w:rPr>
        <w:br w:type="page"/>
      </w:r>
    </w:p>
    <w:p w:rsidR="00180FF3" w:rsidRDefault="00180FF3" w:rsidP="008B17F7">
      <w:pPr>
        <w:pStyle w:val="1"/>
      </w:pPr>
      <w:bookmarkStart w:id="71" w:name="_Toc390915559"/>
      <w:r w:rsidRPr="008B17F7">
        <w:lastRenderedPageBreak/>
        <w:t>Responsibilities, Staffing, and Training Needs</w:t>
      </w:r>
      <w:bookmarkEnd w:id="70"/>
      <w:bookmarkEnd w:id="71"/>
    </w:p>
    <w:p w:rsidR="0087527A" w:rsidRPr="0087527A" w:rsidRDefault="0087527A" w:rsidP="0087527A">
      <w:pPr>
        <w:ind w:left="450"/>
        <w:rPr>
          <w:lang w:val="ru-RU"/>
        </w:rPr>
      </w:pPr>
      <w:r>
        <w:rPr>
          <w:lang w:val="ru-RU"/>
        </w:rPr>
        <w:t>Этот раздел показывает обязательные ресурсы для тестовой активности при выполнении этого тестового плана; основные обязанности и знания (умения).</w:t>
      </w:r>
    </w:p>
    <w:p w:rsidR="00180FF3" w:rsidRDefault="00180FF3" w:rsidP="008B17F7">
      <w:pPr>
        <w:pStyle w:val="2"/>
        <w:rPr>
          <w:lang w:val="ru-RU"/>
        </w:rPr>
      </w:pPr>
      <w:bookmarkStart w:id="72" w:name="10.1_____People_and_Roles"/>
      <w:bookmarkStart w:id="73" w:name="_Toc390915560"/>
      <w:r w:rsidRPr="008B17F7">
        <w:t>People and Roles</w:t>
      </w:r>
      <w:bookmarkEnd w:id="72"/>
      <w:bookmarkEnd w:id="73"/>
    </w:p>
    <w:p w:rsidR="00401AFC" w:rsidRPr="00401AFC" w:rsidRDefault="00401AFC" w:rsidP="00401AFC">
      <w:pPr>
        <w:ind w:left="720"/>
        <w:rPr>
          <w:lang w:val="ru-RU"/>
        </w:rPr>
      </w:pPr>
      <w:r>
        <w:rPr>
          <w:lang w:val="ru-RU"/>
        </w:rPr>
        <w:t>Таблица показывает персонал, необходимый для тестирования:</w:t>
      </w:r>
    </w:p>
    <w:tbl>
      <w:tblPr>
        <w:tblW w:w="4586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3397"/>
        <w:gridCol w:w="3453"/>
      </w:tblGrid>
      <w:tr w:rsidR="00180FF3" w:rsidTr="00456195">
        <w:trPr>
          <w:tblCellSpacing w:w="15" w:type="dxa"/>
        </w:trPr>
        <w:tc>
          <w:tcPr>
            <w:tcW w:w="49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180FF3" w:rsidTr="00A85C12">
        <w:trPr>
          <w:tblCellSpacing w:w="15" w:type="dxa"/>
        </w:trPr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1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180FF3" w:rsidRDefault="00180FF3">
            <w:pPr>
              <w:pStyle w:val="af5"/>
              <w:jc w:val="center"/>
              <w:rPr>
                <w:lang w:val="en-US"/>
              </w:rPr>
            </w:pPr>
            <w:r w:rsidRPr="00180FF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Minimum Resources Recommended</w:t>
            </w:r>
            <w:r w:rsidRPr="00180FF3">
              <w:rPr>
                <w:rStyle w:val="apple-converted-space"/>
                <w:rFonts w:ascii="Arial" w:hAnsi="Arial" w:cs="Arial"/>
                <w:b/>
                <w:bCs/>
                <w:sz w:val="20"/>
                <w:szCs w:val="20"/>
                <w:lang w:val="en-US"/>
              </w:rPr>
              <w:t> </w:t>
            </w:r>
            <w:r w:rsidRPr="00180FF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br/>
            </w:r>
            <w:r w:rsidRPr="00180FF3">
              <w:rPr>
                <w:rFonts w:ascii="Georgia" w:hAnsi="Georgia" w:cs="Arial"/>
                <w:b/>
                <w:bCs/>
                <w:sz w:val="15"/>
                <w:szCs w:val="15"/>
                <w:lang w:val="en-US"/>
              </w:rPr>
              <w:t>(number of full-time roles allocated)</w:t>
            </w:r>
          </w:p>
        </w:tc>
        <w:tc>
          <w:tcPr>
            <w:tcW w:w="1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Specific Responsbilities or Comments</w:t>
            </w:r>
          </w:p>
        </w:tc>
      </w:tr>
      <w:tr w:rsidR="00180FF3" w:rsidTr="00A85C12">
        <w:trPr>
          <w:tblCellSpacing w:w="15" w:type="dxa"/>
        </w:trPr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 w:rsidP="00575FDA">
            <w:pPr>
              <w:rPr>
                <w:sz w:val="24"/>
                <w:szCs w:val="24"/>
              </w:rPr>
            </w:pPr>
            <w:r>
              <w:t>Test Manager</w:t>
            </w:r>
          </w:p>
        </w:tc>
        <w:tc>
          <w:tcPr>
            <w:tcW w:w="1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C4D59" w:rsidRDefault="00180FF3" w:rsidP="00575FDA">
            <w:pPr>
              <w:rPr>
                <w:sz w:val="24"/>
                <w:szCs w:val="24"/>
                <w:lang w:val="ru-RU"/>
              </w:rPr>
            </w:pPr>
            <w:r>
              <w:t> </w:t>
            </w:r>
            <w:r w:rsidR="00456195">
              <w:rPr>
                <w:lang w:val="ru-RU"/>
              </w:rPr>
              <w:t>1</w:t>
            </w:r>
          </w:p>
        </w:tc>
        <w:tc>
          <w:tcPr>
            <w:tcW w:w="1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686EBF" w:rsidRDefault="00575FDA" w:rsidP="00575FDA">
            <w:pPr>
              <w:rPr>
                <w:lang w:val="ru-RU"/>
              </w:rPr>
            </w:pPr>
            <w:r w:rsidRPr="00686EBF">
              <w:rPr>
                <w:lang w:val="ru-RU"/>
              </w:rPr>
              <w:t>Обеспечивает управление процессом тестирования.</w:t>
            </w:r>
          </w:p>
          <w:p w:rsidR="00575FDA" w:rsidRDefault="00575FDA" w:rsidP="00575FDA">
            <w:pPr>
              <w:rPr>
                <w:lang w:val="ru-RU"/>
              </w:rPr>
            </w:pPr>
            <w:r w:rsidRPr="00686EBF">
              <w:rPr>
                <w:lang w:val="ru-RU"/>
              </w:rPr>
              <w:t>Обя</w:t>
            </w:r>
            <w:r>
              <w:rPr>
                <w:lang w:val="ru-RU"/>
              </w:rPr>
              <w:t>за</w:t>
            </w:r>
            <w:r w:rsidRPr="00686EBF">
              <w:rPr>
                <w:lang w:val="ru-RU"/>
              </w:rPr>
              <w:t>нности:</w:t>
            </w:r>
          </w:p>
          <w:p w:rsidR="00575FDA" w:rsidRDefault="00575FDA" w:rsidP="00345255">
            <w:pPr>
              <w:pStyle w:val="af7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Планирование и логистика;</w:t>
            </w:r>
          </w:p>
          <w:p w:rsidR="00575FDA" w:rsidRDefault="00575FDA" w:rsidP="00345255">
            <w:pPr>
              <w:pStyle w:val="af7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Определение мотивации к началу тестирования;</w:t>
            </w:r>
          </w:p>
          <w:p w:rsidR="00575FDA" w:rsidRDefault="00C15977" w:rsidP="00345255">
            <w:pPr>
              <w:pStyle w:val="af7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Подбор ресурсов;</w:t>
            </w:r>
          </w:p>
          <w:p w:rsidR="00C15977" w:rsidRDefault="00C15977" w:rsidP="00345255">
            <w:pPr>
              <w:pStyle w:val="af7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Отчеты;</w:t>
            </w:r>
          </w:p>
          <w:p w:rsidR="00180FF3" w:rsidRPr="00C15977" w:rsidRDefault="00C15977" w:rsidP="00345255">
            <w:pPr>
              <w:pStyle w:val="af7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Оценка эффективности.</w:t>
            </w:r>
          </w:p>
        </w:tc>
      </w:tr>
      <w:tr w:rsidR="00180FF3" w:rsidTr="00A85C12">
        <w:trPr>
          <w:tblCellSpacing w:w="15" w:type="dxa"/>
        </w:trPr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 w:rsidP="00575FDA">
            <w:pPr>
              <w:rPr>
                <w:sz w:val="24"/>
                <w:szCs w:val="24"/>
              </w:rPr>
            </w:pPr>
            <w:r>
              <w:t>Test Designer</w:t>
            </w:r>
          </w:p>
        </w:tc>
        <w:tc>
          <w:tcPr>
            <w:tcW w:w="1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C4D59" w:rsidRDefault="00180FF3" w:rsidP="00575FDA">
            <w:pPr>
              <w:rPr>
                <w:sz w:val="24"/>
                <w:szCs w:val="24"/>
                <w:lang w:val="ru-RU"/>
              </w:rPr>
            </w:pPr>
            <w:r>
              <w:t> </w:t>
            </w:r>
            <w:r w:rsidR="002C4D59">
              <w:rPr>
                <w:lang w:val="ru-RU"/>
              </w:rPr>
              <w:t>0,5</w:t>
            </w:r>
          </w:p>
        </w:tc>
        <w:tc>
          <w:tcPr>
            <w:tcW w:w="1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6195" w:rsidRDefault="00456195" w:rsidP="00575FDA">
            <w:pPr>
              <w:rPr>
                <w:lang w:val="ru-RU"/>
              </w:rPr>
            </w:pPr>
            <w:r>
              <w:rPr>
                <w:lang w:val="ru-RU"/>
              </w:rPr>
              <w:t>Определяет технические подходы к разработке тестов.</w:t>
            </w:r>
          </w:p>
          <w:p w:rsidR="00456195" w:rsidRDefault="00456195" w:rsidP="00575FDA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456195" w:rsidRDefault="00456195" w:rsidP="00345255">
            <w:pPr>
              <w:pStyle w:val="af7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Определяет подходы;</w:t>
            </w:r>
          </w:p>
          <w:p w:rsidR="00456195" w:rsidRDefault="00456195" w:rsidP="00345255">
            <w:pPr>
              <w:pStyle w:val="af7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Определяет архитектуру для автоматизации тестов;</w:t>
            </w:r>
          </w:p>
          <w:p w:rsidR="00456195" w:rsidRDefault="00456195" w:rsidP="00345255">
            <w:pPr>
              <w:pStyle w:val="af7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Проверяет тестовые техники;</w:t>
            </w:r>
          </w:p>
          <w:p w:rsidR="00456195" w:rsidRDefault="00456195" w:rsidP="00345255">
            <w:pPr>
              <w:pStyle w:val="af7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Определяет тестируемые элементы;</w:t>
            </w:r>
          </w:p>
          <w:p w:rsidR="00180FF3" w:rsidRPr="00456195" w:rsidRDefault="00456195" w:rsidP="00345255">
            <w:pPr>
              <w:pStyle w:val="af7"/>
              <w:numPr>
                <w:ilvl w:val="0"/>
                <w:numId w:val="17"/>
              </w:numPr>
              <w:rPr>
                <w:lang w:val="ru-RU"/>
              </w:rPr>
            </w:pPr>
            <w:r>
              <w:rPr>
                <w:lang w:val="ru-RU"/>
              </w:rPr>
              <w:t>Структурирует тестовую разработку.</w:t>
            </w:r>
          </w:p>
        </w:tc>
      </w:tr>
      <w:tr w:rsidR="00180FF3" w:rsidTr="00A85C12">
        <w:trPr>
          <w:tblCellSpacing w:w="15" w:type="dxa"/>
        </w:trPr>
        <w:tc>
          <w:tcPr>
            <w:tcW w:w="10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 w:rsidP="00575FDA">
            <w:pPr>
              <w:rPr>
                <w:sz w:val="24"/>
                <w:szCs w:val="24"/>
              </w:rPr>
            </w:pPr>
            <w:r>
              <w:t>Tester</w:t>
            </w:r>
          </w:p>
        </w:tc>
        <w:tc>
          <w:tcPr>
            <w:tcW w:w="1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2C4D59" w:rsidRDefault="00180FF3" w:rsidP="00575FDA">
            <w:pPr>
              <w:rPr>
                <w:sz w:val="24"/>
                <w:szCs w:val="24"/>
                <w:lang w:val="ru-RU"/>
              </w:rPr>
            </w:pPr>
            <w:r>
              <w:t> </w:t>
            </w:r>
            <w:r w:rsidR="002C4D59">
              <w:rPr>
                <w:lang w:val="ru-RU"/>
              </w:rPr>
              <w:t>1</w:t>
            </w:r>
          </w:p>
        </w:tc>
        <w:tc>
          <w:tcPr>
            <w:tcW w:w="1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A85C12" w:rsidP="00575FDA">
            <w:pPr>
              <w:rPr>
                <w:lang w:val="ru-RU"/>
              </w:rPr>
            </w:pPr>
            <w:r>
              <w:rPr>
                <w:lang w:val="ru-RU"/>
              </w:rPr>
              <w:t>Разрабатывает и выполняет тесты.</w:t>
            </w:r>
          </w:p>
          <w:p w:rsidR="00A85C12" w:rsidRDefault="00A85C12" w:rsidP="00575FDA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A85C12" w:rsidRDefault="00A85C12" w:rsidP="00345255">
            <w:pPr>
              <w:pStyle w:val="af7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>Разработать тесты и тестовые наборы;</w:t>
            </w:r>
          </w:p>
          <w:p w:rsidR="00A85C12" w:rsidRDefault="00A85C12" w:rsidP="00345255">
            <w:pPr>
              <w:pStyle w:val="af7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>Выполнить тестовые наборы;</w:t>
            </w:r>
          </w:p>
          <w:p w:rsidR="00A85C12" w:rsidRDefault="00A85C12" w:rsidP="00345255">
            <w:pPr>
              <w:pStyle w:val="af7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>Вести лог результатов;</w:t>
            </w:r>
          </w:p>
          <w:p w:rsidR="00A85C12" w:rsidRDefault="00A85C12" w:rsidP="00345255">
            <w:pPr>
              <w:pStyle w:val="af7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>Анализировать и перепроверять тестовые ошибки;</w:t>
            </w:r>
          </w:p>
          <w:p w:rsidR="00180FF3" w:rsidRPr="00B74D8D" w:rsidRDefault="00A85C12" w:rsidP="00345255">
            <w:pPr>
              <w:pStyle w:val="af7"/>
              <w:numPr>
                <w:ilvl w:val="0"/>
                <w:numId w:val="18"/>
              </w:numPr>
              <w:rPr>
                <w:lang w:val="ru-RU"/>
              </w:rPr>
            </w:pPr>
            <w:r>
              <w:rPr>
                <w:lang w:val="ru-RU"/>
              </w:rPr>
              <w:t xml:space="preserve">Документировать </w:t>
            </w:r>
            <w:r w:rsidR="00EE4782">
              <w:rPr>
                <w:lang w:val="ru-RU"/>
              </w:rPr>
              <w:t>инциденты</w:t>
            </w:r>
            <w:r>
              <w:rPr>
                <w:lang w:val="ru-RU"/>
              </w:rPr>
              <w:t>.</w:t>
            </w:r>
          </w:p>
        </w:tc>
      </w:tr>
    </w:tbl>
    <w:p w:rsidR="00180FF3" w:rsidRDefault="00180FF3" w:rsidP="00575FDA">
      <w:pPr>
        <w:rPr>
          <w:color w:val="000000"/>
        </w:rPr>
      </w:pPr>
      <w:r>
        <w:rPr>
          <w:color w:val="000000"/>
        </w:rPr>
        <w:t> </w:t>
      </w:r>
    </w:p>
    <w:p w:rsidR="00180FF3" w:rsidRDefault="00180FF3" w:rsidP="00575FDA">
      <w:pPr>
        <w:rPr>
          <w:color w:val="000000"/>
          <w:sz w:val="27"/>
          <w:szCs w:val="27"/>
        </w:rPr>
      </w:pPr>
    </w:p>
    <w:p w:rsidR="00180FF3" w:rsidRDefault="00180FF3" w:rsidP="00575FDA">
      <w:pPr>
        <w:rPr>
          <w:rFonts w:ascii="Arial" w:hAnsi="Arial" w:cs="Arial"/>
          <w:b/>
          <w:color w:val="000000"/>
          <w:sz w:val="24"/>
          <w:szCs w:val="24"/>
        </w:rPr>
      </w:pPr>
      <w:bookmarkStart w:id="74" w:name="11._____Iteration_Milestones"/>
      <w:r>
        <w:rPr>
          <w:rFonts w:cs="Arial"/>
          <w:color w:val="000000"/>
          <w:szCs w:val="24"/>
        </w:rPr>
        <w:br w:type="page"/>
      </w:r>
    </w:p>
    <w:p w:rsidR="00180FF3" w:rsidRDefault="00180FF3" w:rsidP="008B17F7">
      <w:pPr>
        <w:pStyle w:val="1"/>
        <w:rPr>
          <w:lang w:val="ru-RU"/>
        </w:rPr>
      </w:pPr>
      <w:bookmarkStart w:id="75" w:name="12._____Risks,_Dependencies,_Assumptions"/>
      <w:bookmarkStart w:id="76" w:name="_Toc390915561"/>
      <w:bookmarkEnd w:id="74"/>
      <w:r w:rsidRPr="008B17F7">
        <w:lastRenderedPageBreak/>
        <w:t>Risks, Dependencies, Assumptions, and Constraints</w:t>
      </w:r>
      <w:bookmarkEnd w:id="75"/>
      <w:bookmarkEnd w:id="76"/>
    </w:p>
    <w:p w:rsidR="000E45C5" w:rsidRPr="000E45C5" w:rsidRDefault="000E45C5" w:rsidP="000E45C5">
      <w:pPr>
        <w:ind w:left="450"/>
        <w:rPr>
          <w:lang w:val="ru-RU"/>
        </w:rPr>
      </w:pPr>
      <w:r>
        <w:rPr>
          <w:lang w:val="ru-RU"/>
        </w:rPr>
        <w:t>Список любых рисков, которые могут влиять на успешность выполнения тестового плана:</w:t>
      </w:r>
    </w:p>
    <w:tbl>
      <w:tblPr>
        <w:tblW w:w="425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3205"/>
        <w:gridCol w:w="3300"/>
      </w:tblGrid>
      <w:tr w:rsidR="00180FF3" w:rsidTr="000E45C5">
        <w:trPr>
          <w:tblCellSpacing w:w="15" w:type="dxa"/>
        </w:trPr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Risk</w:t>
            </w:r>
          </w:p>
        </w:tc>
        <w:tc>
          <w:tcPr>
            <w:tcW w:w="1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Mitigation Strategy</w:t>
            </w:r>
          </w:p>
        </w:tc>
        <w:tc>
          <w:tcPr>
            <w:tcW w:w="2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Default="00180FF3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Contingency</w:t>
            </w:r>
            <w:r>
              <w:rPr>
                <w:rStyle w:val="apple-converted-space"/>
                <w:rFonts w:ascii="Arial" w:hAnsi="Arial" w:cs="Arial"/>
                <w:b/>
                <w:bCs/>
              </w:rPr>
              <w:t> </w:t>
            </w:r>
            <w:r>
              <w:rPr>
                <w:rFonts w:ascii="Arial" w:hAnsi="Arial" w:cs="Arial"/>
                <w:b/>
                <w:bCs/>
              </w:rPr>
              <w:br/>
              <w:t>(Risk is realized)</w:t>
            </w:r>
          </w:p>
        </w:tc>
      </w:tr>
      <w:tr w:rsidR="00180FF3" w:rsidRPr="009E6C75" w:rsidTr="000E45C5">
        <w:trPr>
          <w:tblCellSpacing w:w="15" w:type="dxa"/>
        </w:trPr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519AC" w:rsidRDefault="00E519AC">
            <w:pPr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Тестовые сценарии содержат ошибки</w:t>
            </w:r>
          </w:p>
        </w:tc>
        <w:tc>
          <w:tcPr>
            <w:tcW w:w="1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E519AC" w:rsidRDefault="00E519AC">
            <w:pPr>
              <w:pStyle w:val="af5"/>
            </w:pPr>
            <w:r>
              <w:rPr>
                <w:sz w:val="20"/>
                <w:szCs w:val="20"/>
              </w:rPr>
              <w:t>Тестер должен создавать тестовые сценарии и давать их на проверку</w:t>
            </w:r>
            <w:r w:rsidR="009E4AFC">
              <w:rPr>
                <w:sz w:val="20"/>
                <w:szCs w:val="20"/>
              </w:rPr>
              <w:t xml:space="preserve"> другому тестеру или аналитику для проверки.</w:t>
            </w:r>
          </w:p>
        </w:tc>
        <w:tc>
          <w:tcPr>
            <w:tcW w:w="2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9E4AFC" w:rsidRDefault="009E4AFC" w:rsidP="00345255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40" w:lineRule="auto"/>
            </w:pPr>
            <w:r>
              <w:rPr>
                <w:lang w:val="ru-RU"/>
              </w:rPr>
              <w:t>Переписывание тестового сценария;</w:t>
            </w:r>
          </w:p>
          <w:p w:rsidR="009E4AFC" w:rsidRPr="009E4AFC" w:rsidRDefault="009E4AFC" w:rsidP="00345255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Переписывание всех связанных тестовых сценариев или всего тестового набора;</w:t>
            </w:r>
          </w:p>
          <w:p w:rsidR="009E4AFC" w:rsidRPr="009E4AFC" w:rsidRDefault="009E4AFC" w:rsidP="00345255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Переписывание тестового плана и переоценка тестовой активности</w:t>
            </w:r>
          </w:p>
        </w:tc>
      </w:tr>
      <w:tr w:rsidR="00180FF3" w:rsidRPr="009E6C75" w:rsidTr="000E45C5">
        <w:trPr>
          <w:tblCellSpacing w:w="15" w:type="dxa"/>
        </w:trPr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90749E" w:rsidRDefault="0090749E" w:rsidP="0090749E">
            <w:pPr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Необходимость пересоздания баз</w:t>
            </w:r>
            <w:r w:rsidR="00C419DD">
              <w:rPr>
                <w:lang w:val="ru-RU"/>
              </w:rPr>
              <w:t>ы данных при внесении обновлений</w:t>
            </w:r>
          </w:p>
        </w:tc>
        <w:tc>
          <w:tcPr>
            <w:tcW w:w="1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90749E" w:rsidRDefault="0090749E" w:rsidP="0090749E">
            <w:pPr>
              <w:rPr>
                <w:lang w:val="ru-RU"/>
              </w:rPr>
            </w:pPr>
            <w:r>
              <w:rPr>
                <w:lang w:val="ru-RU"/>
              </w:rPr>
              <w:t>Оценка и учет такого риска в тестовом плане с самого начала</w:t>
            </w:r>
          </w:p>
        </w:tc>
        <w:tc>
          <w:tcPr>
            <w:tcW w:w="2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0FF3" w:rsidRPr="0090749E" w:rsidRDefault="0090749E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Потеря тестовых данных и необходимость их воссоздания;</w:t>
            </w:r>
          </w:p>
          <w:p w:rsidR="0090749E" w:rsidRPr="0090749E" w:rsidRDefault="0090749E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Переустановка базы данных или ее обновление.</w:t>
            </w:r>
          </w:p>
        </w:tc>
      </w:tr>
      <w:tr w:rsidR="00BE4556" w:rsidRPr="009E6C75" w:rsidTr="000E45C5">
        <w:trPr>
          <w:tblCellSpacing w:w="15" w:type="dxa"/>
        </w:trPr>
        <w:tc>
          <w:tcPr>
            <w:tcW w:w="9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556" w:rsidRDefault="00BE4556" w:rsidP="0090749E">
            <w:pPr>
              <w:rPr>
                <w:lang w:val="ru-RU"/>
              </w:rPr>
            </w:pPr>
            <w:r>
              <w:rPr>
                <w:lang w:val="ru-RU"/>
              </w:rPr>
              <w:t>Выход за рамки отведенного на тестирование времени</w:t>
            </w:r>
          </w:p>
        </w:tc>
        <w:tc>
          <w:tcPr>
            <w:tcW w:w="1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556" w:rsidRDefault="00BE4556" w:rsidP="0090749E">
            <w:pPr>
              <w:rPr>
                <w:lang w:val="ru-RU"/>
              </w:rPr>
            </w:pPr>
            <w:r>
              <w:rPr>
                <w:lang w:val="ru-RU"/>
              </w:rPr>
              <w:t>Планирование вспомогательных ресурсов для тестирования и промежуточная корректировка плана в соответствии с текущим состоянием тестирования</w:t>
            </w:r>
          </w:p>
        </w:tc>
        <w:tc>
          <w:tcPr>
            <w:tcW w:w="20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4556" w:rsidRDefault="00BE4556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Не проверена большая часть системы</w:t>
            </w:r>
          </w:p>
          <w:p w:rsidR="00BE4556" w:rsidRDefault="00BE4556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Не найдены критические ошибки в непроверенных функциях</w:t>
            </w:r>
          </w:p>
          <w:p w:rsidR="00BE4556" w:rsidRDefault="00BE4556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Установка системы заказчику с нерабочими функциями</w:t>
            </w:r>
          </w:p>
          <w:p w:rsidR="00BE4556" w:rsidRDefault="00BE4556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Исправление ошибок на месте у заказчика</w:t>
            </w:r>
          </w:p>
          <w:p w:rsidR="00BE4556" w:rsidRDefault="00BE4556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Потеря заказчика</w:t>
            </w:r>
          </w:p>
          <w:p w:rsidR="00637F5C" w:rsidRDefault="00637F5C" w:rsidP="00345255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lang w:val="ru-RU"/>
              </w:rPr>
            </w:pPr>
            <w:r>
              <w:rPr>
                <w:lang w:val="ru-RU"/>
              </w:rPr>
              <w:t>Денежные взыскания при выявлении поставки нерабочего продукта</w:t>
            </w:r>
          </w:p>
        </w:tc>
      </w:tr>
    </w:tbl>
    <w:p w:rsidR="000122AF" w:rsidRPr="00F0632D" w:rsidRDefault="000122AF">
      <w:pPr>
        <w:widowControl/>
        <w:spacing w:line="240" w:lineRule="auto"/>
        <w:rPr>
          <w:rFonts w:ascii="Arial" w:hAnsi="Arial" w:cs="Arial"/>
          <w:b/>
          <w:color w:val="000000"/>
          <w:sz w:val="24"/>
          <w:szCs w:val="24"/>
          <w:lang w:val="ru-RU"/>
        </w:rPr>
      </w:pPr>
      <w:bookmarkStart w:id="77" w:name="13._____Management_Process_and_Procedure"/>
    </w:p>
    <w:p w:rsidR="00180FF3" w:rsidRPr="008B17F7" w:rsidRDefault="00180FF3" w:rsidP="008B17F7">
      <w:pPr>
        <w:pStyle w:val="1"/>
      </w:pPr>
      <w:bookmarkStart w:id="78" w:name="_Toc390915562"/>
      <w:r w:rsidRPr="008B17F7">
        <w:t>Management Process and Procedures</w:t>
      </w:r>
      <w:bookmarkEnd w:id="77"/>
      <w:bookmarkEnd w:id="78"/>
    </w:p>
    <w:p w:rsidR="00180FF3" w:rsidRPr="00686EBF" w:rsidRDefault="00180FF3" w:rsidP="008B17F7">
      <w:pPr>
        <w:pStyle w:val="2"/>
      </w:pPr>
      <w:bookmarkStart w:id="79" w:name="13.1_____Measuring_and_Assessing_the_Ext"/>
      <w:bookmarkStart w:id="80" w:name="_Toc390915563"/>
      <w:r w:rsidRPr="008B17F7">
        <w:t>Measuring and Assessing the Extent of Testing</w:t>
      </w:r>
      <w:bookmarkEnd w:id="79"/>
      <w:bookmarkEnd w:id="80"/>
    </w:p>
    <w:p w:rsidR="00EC42F3" w:rsidRPr="00EC42F3" w:rsidRDefault="00EC42F3" w:rsidP="00EC42F3">
      <w:pPr>
        <w:ind w:left="720"/>
        <w:rPr>
          <w:lang w:val="ru-RU"/>
        </w:rPr>
      </w:pPr>
      <w:r>
        <w:rPr>
          <w:lang w:val="ru-RU"/>
        </w:rPr>
        <w:t>Найденные во время тестирования ошибки должны быть сохранены в одном документе и переданы команде разработки для приоритезации работы над ними менеджером команды. По окончании работы документ должен быть возращен команде тестирования с измененными статусами.</w:t>
      </w:r>
    </w:p>
    <w:p w:rsidR="00180FF3" w:rsidRPr="008B17F7" w:rsidRDefault="00180FF3" w:rsidP="008B17F7">
      <w:pPr>
        <w:pStyle w:val="2"/>
      </w:pPr>
      <w:bookmarkStart w:id="81" w:name="13.6______Approval_and_Signoff"/>
      <w:bookmarkStart w:id="82" w:name="_Toc390915564"/>
      <w:r w:rsidRPr="008B17F7">
        <w:t>Approval and Signoff</w:t>
      </w:r>
      <w:bookmarkEnd w:id="81"/>
      <w:bookmarkEnd w:id="82"/>
    </w:p>
    <w:p w:rsidR="00F53BD1" w:rsidRDefault="00F53BD1" w:rsidP="00180FF3">
      <w:pPr>
        <w:pStyle w:val="a9"/>
        <w:rPr>
          <w:color w:val="000000"/>
          <w:lang w:val="ru-RU"/>
        </w:rPr>
      </w:pPr>
      <w:r>
        <w:rPr>
          <w:color w:val="000000"/>
          <w:lang w:val="ru-RU"/>
        </w:rPr>
        <w:t xml:space="preserve">При проведении тестирования должен вестись список тестов и статус их выполнения, которые в дальнейшем послужат базой для документа </w:t>
      </w:r>
      <w:r>
        <w:rPr>
          <w:color w:val="000000"/>
        </w:rPr>
        <w:t>Test</w:t>
      </w:r>
      <w:r w:rsidRPr="00F53BD1">
        <w:rPr>
          <w:color w:val="000000"/>
          <w:lang w:val="ru-RU"/>
        </w:rPr>
        <w:t xml:space="preserve"> </w:t>
      </w:r>
      <w:r>
        <w:rPr>
          <w:color w:val="000000"/>
        </w:rPr>
        <w:t>Evaluation</w:t>
      </w:r>
      <w:r w:rsidRPr="00F53BD1">
        <w:rPr>
          <w:color w:val="000000"/>
          <w:lang w:val="ru-RU"/>
        </w:rPr>
        <w:t xml:space="preserve"> </w:t>
      </w:r>
      <w:r>
        <w:rPr>
          <w:color w:val="000000"/>
        </w:rPr>
        <w:t>Summaries</w:t>
      </w:r>
      <w:r w:rsidRPr="00F53BD1">
        <w:rPr>
          <w:color w:val="000000"/>
          <w:lang w:val="ru-RU"/>
        </w:rPr>
        <w:t xml:space="preserve">. </w:t>
      </w:r>
      <w:r>
        <w:rPr>
          <w:color w:val="000000"/>
          <w:lang w:val="ru-RU"/>
        </w:rPr>
        <w:t xml:space="preserve">Списки должны быть доступны тестовому менеджеру. </w:t>
      </w:r>
    </w:p>
    <w:p w:rsidR="000E1968" w:rsidRPr="00F53BD1" w:rsidRDefault="00F53BD1" w:rsidP="00106625">
      <w:pPr>
        <w:pStyle w:val="a9"/>
        <w:rPr>
          <w:lang w:val="ru-RU"/>
        </w:rPr>
      </w:pPr>
      <w:r>
        <w:rPr>
          <w:color w:val="000000"/>
          <w:lang w:val="ru-RU"/>
        </w:rPr>
        <w:t>Процесс тестирования должен быть утвержден заказчиком.</w:t>
      </w:r>
      <w:r w:rsidR="00180FF3">
        <w:rPr>
          <w:color w:val="000000"/>
        </w:rPr>
        <w:t> </w:t>
      </w:r>
    </w:p>
    <w:sectPr w:rsidR="000E1968" w:rsidRPr="00F53BD1" w:rsidSect="00180FF3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8D8" w:rsidRDefault="00A818D8">
      <w:pPr>
        <w:spacing w:line="240" w:lineRule="auto"/>
      </w:pPr>
      <w:r>
        <w:separator/>
      </w:r>
    </w:p>
  </w:endnote>
  <w:endnote w:type="continuationSeparator" w:id="0">
    <w:p w:rsidR="00A818D8" w:rsidRDefault="00A818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1E4" w:rsidRDefault="00AB21E4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B21E4" w:rsidRDefault="00AB21E4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B21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21E4" w:rsidRDefault="00AB21E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21E4" w:rsidRDefault="00AB21E4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</w:t>
            </w:r>
            <w:r w:rsidRPr="00D1341E">
              <w:t xml:space="preserve">CRAFT-DEVELOPMENT </w:t>
            </w:r>
            <w:r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E6C75">
            <w:rPr>
              <w:noProof/>
            </w:rPr>
            <w:t>2014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21E4" w:rsidRDefault="00AB21E4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9E6C75">
            <w:rPr>
              <w:rStyle w:val="a8"/>
              <w:noProof/>
            </w:rPr>
            <w:t>10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fldSimple w:instr=" NUMPAGES  \* MERGEFORMAT ">
            <w:r w:rsidR="009E6C75" w:rsidRPr="009E6C75">
              <w:rPr>
                <w:rStyle w:val="a8"/>
                <w:noProof/>
              </w:rPr>
              <w:t>16</w:t>
            </w:r>
          </w:fldSimple>
        </w:p>
      </w:tc>
    </w:tr>
  </w:tbl>
  <w:p w:rsidR="00AB21E4" w:rsidRDefault="00AB21E4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1E4" w:rsidRDefault="00AB21E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8D8" w:rsidRDefault="00A818D8">
      <w:pPr>
        <w:spacing w:line="240" w:lineRule="auto"/>
      </w:pPr>
      <w:r>
        <w:separator/>
      </w:r>
    </w:p>
  </w:footnote>
  <w:footnote w:type="continuationSeparator" w:id="0">
    <w:p w:rsidR="00A818D8" w:rsidRDefault="00A818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1E4" w:rsidRDefault="00AB21E4">
    <w:pPr>
      <w:rPr>
        <w:sz w:val="24"/>
      </w:rPr>
    </w:pPr>
  </w:p>
  <w:p w:rsidR="00AB21E4" w:rsidRDefault="00AB21E4">
    <w:pPr>
      <w:pBdr>
        <w:top w:val="single" w:sz="6" w:space="1" w:color="auto"/>
      </w:pBdr>
      <w:rPr>
        <w:sz w:val="24"/>
      </w:rPr>
    </w:pPr>
  </w:p>
  <w:p w:rsidR="00AB21E4" w:rsidRPr="00D1341E" w:rsidRDefault="00C24F69">
    <w:pPr>
      <w:pBdr>
        <w:bottom w:val="single" w:sz="6" w:space="1" w:color="auto"/>
      </w:pBdr>
      <w:jc w:val="right"/>
      <w:rPr>
        <w:rFonts w:ascii="Arial" w:hAnsi="Arial"/>
        <w:b/>
        <w:sz w:val="36"/>
        <w:lang w:val="ru-RU"/>
      </w:rPr>
    </w:pPr>
    <w:fldSimple w:instr=" DOCPROPERTY &quot;Company&quot;  \* MERGEFORMAT ">
      <w:r w:rsidR="00AB21E4">
        <w:rPr>
          <w:rFonts w:ascii="Arial" w:hAnsi="Arial"/>
          <w:b/>
          <w:sz w:val="36"/>
        </w:rPr>
        <w:t>&lt;CRAFT-DEVELOPMENT&gt;</w:t>
      </w:r>
    </w:fldSimple>
  </w:p>
  <w:p w:rsidR="00AB21E4" w:rsidRDefault="00AB21E4">
    <w:pPr>
      <w:pBdr>
        <w:bottom w:val="single" w:sz="6" w:space="1" w:color="auto"/>
      </w:pBdr>
      <w:jc w:val="right"/>
      <w:rPr>
        <w:sz w:val="24"/>
      </w:rPr>
    </w:pPr>
  </w:p>
  <w:p w:rsidR="00AB21E4" w:rsidRDefault="00AB21E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B21E4">
      <w:tc>
        <w:tcPr>
          <w:tcW w:w="6379" w:type="dxa"/>
        </w:tcPr>
        <w:p w:rsidR="00AB21E4" w:rsidRDefault="00C24F69" w:rsidP="000E1968">
          <w:pPr>
            <w:spacing w:line="240" w:lineRule="auto"/>
            <w:jc w:val="right"/>
          </w:pPr>
          <w:fldSimple w:instr=" SUBJECT  \* MERGEFORMAT ">
            <w:r w:rsidR="00AB21E4" w:rsidRPr="000E1968">
              <w:rPr>
                <w:lang w:val="ru-RU"/>
              </w:rPr>
              <w:t>&lt;</w:t>
            </w:r>
            <w:r w:rsidR="00AB21E4">
              <w:rPr>
                <w:lang w:val="ru-RU"/>
              </w:rPr>
              <w:t>МКСИД</w:t>
            </w:r>
            <w:r w:rsidR="00AB21E4" w:rsidRPr="000E1968">
              <w:rPr>
                <w:lang w:val="ru-RU"/>
              </w:rPr>
              <w:t xml:space="preserve"> «Иллюзия»</w:t>
            </w:r>
            <w:r w:rsidR="00AB21E4">
              <w:t>&gt;</w:t>
            </w:r>
          </w:fldSimple>
        </w:p>
      </w:tc>
      <w:tc>
        <w:tcPr>
          <w:tcW w:w="3179" w:type="dxa"/>
        </w:tcPr>
        <w:p w:rsidR="00AB21E4" w:rsidRDefault="00AB21E4" w:rsidP="002E3D9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</w:t>
          </w:r>
          <w:r>
            <w:rPr>
              <w:lang w:val="ru-RU"/>
            </w:rPr>
            <w:t>0.</w:t>
          </w:r>
          <w:r>
            <w:t>2&gt;</w:t>
          </w:r>
        </w:p>
      </w:tc>
    </w:tr>
    <w:tr w:rsidR="00AB21E4">
      <w:tc>
        <w:tcPr>
          <w:tcW w:w="6379" w:type="dxa"/>
        </w:tcPr>
        <w:p w:rsidR="00AB21E4" w:rsidRPr="007C339E" w:rsidRDefault="00AB21E4">
          <w:r>
            <w:t>Test Plan</w:t>
          </w:r>
        </w:p>
      </w:tc>
      <w:tc>
        <w:tcPr>
          <w:tcW w:w="3179" w:type="dxa"/>
        </w:tcPr>
        <w:p w:rsidR="00AB21E4" w:rsidRDefault="00AB21E4" w:rsidP="00073CE2">
          <w:r>
            <w:t xml:space="preserve">  Date:  &lt;</w:t>
          </w:r>
          <w:r>
            <w:rPr>
              <w:lang w:val="ru-RU"/>
            </w:rPr>
            <w:t>1</w:t>
          </w:r>
          <w:r>
            <w:t>8</w:t>
          </w:r>
          <w:r>
            <w:rPr>
              <w:lang w:val="ru-RU"/>
            </w:rPr>
            <w:t>/06/14</w:t>
          </w:r>
          <w:r>
            <w:t>&gt;</w:t>
          </w:r>
        </w:p>
      </w:tc>
    </w:tr>
    <w:tr w:rsidR="00AB21E4">
      <w:tc>
        <w:tcPr>
          <w:tcW w:w="9558" w:type="dxa"/>
          <w:gridSpan w:val="2"/>
        </w:tcPr>
        <w:p w:rsidR="00AB21E4" w:rsidRDefault="00AB21E4">
          <w:r>
            <w:t>&lt;document identifier&gt;</w:t>
          </w:r>
        </w:p>
      </w:tc>
    </w:tr>
  </w:tbl>
  <w:p w:rsidR="00AB21E4" w:rsidRDefault="00AB21E4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1E4" w:rsidRDefault="00AB21E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431086E"/>
    <w:multiLevelType w:val="multilevel"/>
    <w:tmpl w:val="3960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CA0709"/>
    <w:multiLevelType w:val="hybridMultilevel"/>
    <w:tmpl w:val="8E56E5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51C83"/>
    <w:multiLevelType w:val="hybridMultilevel"/>
    <w:tmpl w:val="F7D2F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BE61BD"/>
    <w:multiLevelType w:val="hybridMultilevel"/>
    <w:tmpl w:val="546AB7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503058"/>
    <w:multiLevelType w:val="hybridMultilevel"/>
    <w:tmpl w:val="0C241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571791"/>
    <w:multiLevelType w:val="hybridMultilevel"/>
    <w:tmpl w:val="7EC26D32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18FA635F"/>
    <w:multiLevelType w:val="hybridMultilevel"/>
    <w:tmpl w:val="DF600B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EB47F8"/>
    <w:multiLevelType w:val="multilevel"/>
    <w:tmpl w:val="8022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602BA2"/>
    <w:multiLevelType w:val="hybridMultilevel"/>
    <w:tmpl w:val="6BD66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EA53B3"/>
    <w:multiLevelType w:val="hybridMultilevel"/>
    <w:tmpl w:val="E81C0D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12CE3"/>
    <w:multiLevelType w:val="hybridMultilevel"/>
    <w:tmpl w:val="92D812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CB21AD"/>
    <w:multiLevelType w:val="hybridMultilevel"/>
    <w:tmpl w:val="5268C6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CD1A03"/>
    <w:multiLevelType w:val="hybridMultilevel"/>
    <w:tmpl w:val="A4CE19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8472C4"/>
    <w:multiLevelType w:val="hybridMultilevel"/>
    <w:tmpl w:val="3112CA0A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>
    <w:nsid w:val="6B78163D"/>
    <w:multiLevelType w:val="hybridMultilevel"/>
    <w:tmpl w:val="6BEA6D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822DF1"/>
    <w:multiLevelType w:val="hybridMultilevel"/>
    <w:tmpl w:val="71CAB5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E15456D"/>
    <w:multiLevelType w:val="hybridMultilevel"/>
    <w:tmpl w:val="C6BE0B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7"/>
  </w:num>
  <w:num w:numId="5">
    <w:abstractNumId w:val="6"/>
  </w:num>
  <w:num w:numId="6">
    <w:abstractNumId w:val="16"/>
  </w:num>
  <w:num w:numId="7">
    <w:abstractNumId w:val="11"/>
  </w:num>
  <w:num w:numId="8">
    <w:abstractNumId w:val="4"/>
  </w:num>
  <w:num w:numId="9">
    <w:abstractNumId w:val="2"/>
  </w:num>
  <w:num w:numId="10">
    <w:abstractNumId w:val="5"/>
  </w:num>
  <w:num w:numId="11">
    <w:abstractNumId w:val="12"/>
  </w:num>
  <w:num w:numId="12">
    <w:abstractNumId w:val="14"/>
  </w:num>
  <w:num w:numId="13">
    <w:abstractNumId w:val="13"/>
  </w:num>
  <w:num w:numId="14">
    <w:abstractNumId w:val="10"/>
  </w:num>
  <w:num w:numId="15">
    <w:abstractNumId w:val="3"/>
  </w:num>
  <w:num w:numId="16">
    <w:abstractNumId w:val="9"/>
  </w:num>
  <w:num w:numId="17">
    <w:abstractNumId w:val="15"/>
  </w:num>
  <w:num w:numId="18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3ADE"/>
    <w:rsid w:val="000024C2"/>
    <w:rsid w:val="0000250A"/>
    <w:rsid w:val="00007E57"/>
    <w:rsid w:val="000122AF"/>
    <w:rsid w:val="00015245"/>
    <w:rsid w:val="0002065E"/>
    <w:rsid w:val="00023282"/>
    <w:rsid w:val="00032CB4"/>
    <w:rsid w:val="00033F13"/>
    <w:rsid w:val="00041062"/>
    <w:rsid w:val="000426D3"/>
    <w:rsid w:val="000429D5"/>
    <w:rsid w:val="00045017"/>
    <w:rsid w:val="00047C81"/>
    <w:rsid w:val="000528C8"/>
    <w:rsid w:val="00054012"/>
    <w:rsid w:val="000624E3"/>
    <w:rsid w:val="00073CE2"/>
    <w:rsid w:val="00074E91"/>
    <w:rsid w:val="000761FF"/>
    <w:rsid w:val="00084652"/>
    <w:rsid w:val="00091B61"/>
    <w:rsid w:val="000A07EF"/>
    <w:rsid w:val="000A295D"/>
    <w:rsid w:val="000A2B3E"/>
    <w:rsid w:val="000A3825"/>
    <w:rsid w:val="000A707C"/>
    <w:rsid w:val="000A7557"/>
    <w:rsid w:val="000C07F6"/>
    <w:rsid w:val="000C19B7"/>
    <w:rsid w:val="000C54D7"/>
    <w:rsid w:val="000C6140"/>
    <w:rsid w:val="000C769E"/>
    <w:rsid w:val="000E002D"/>
    <w:rsid w:val="000E1968"/>
    <w:rsid w:val="000E32AC"/>
    <w:rsid w:val="000E45C5"/>
    <w:rsid w:val="00100B1B"/>
    <w:rsid w:val="00106502"/>
    <w:rsid w:val="00106625"/>
    <w:rsid w:val="00111F88"/>
    <w:rsid w:val="00115216"/>
    <w:rsid w:val="00117727"/>
    <w:rsid w:val="001244B5"/>
    <w:rsid w:val="001246CA"/>
    <w:rsid w:val="00126C6A"/>
    <w:rsid w:val="00131B59"/>
    <w:rsid w:val="001425BC"/>
    <w:rsid w:val="00146F7A"/>
    <w:rsid w:val="00147CC7"/>
    <w:rsid w:val="001530E3"/>
    <w:rsid w:val="001549DB"/>
    <w:rsid w:val="00163237"/>
    <w:rsid w:val="00166847"/>
    <w:rsid w:val="00172F78"/>
    <w:rsid w:val="00180FF3"/>
    <w:rsid w:val="001926CD"/>
    <w:rsid w:val="00192ECD"/>
    <w:rsid w:val="001A0CB5"/>
    <w:rsid w:val="001A18D6"/>
    <w:rsid w:val="001B3347"/>
    <w:rsid w:val="001B5EAA"/>
    <w:rsid w:val="001C1E91"/>
    <w:rsid w:val="001C2219"/>
    <w:rsid w:val="001C7385"/>
    <w:rsid w:val="001C75C2"/>
    <w:rsid w:val="001D3DF6"/>
    <w:rsid w:val="001E042F"/>
    <w:rsid w:val="001E44AA"/>
    <w:rsid w:val="001F220E"/>
    <w:rsid w:val="001F3E37"/>
    <w:rsid w:val="001F78DA"/>
    <w:rsid w:val="002170EC"/>
    <w:rsid w:val="00217155"/>
    <w:rsid w:val="00220620"/>
    <w:rsid w:val="002227BE"/>
    <w:rsid w:val="0022464C"/>
    <w:rsid w:val="00227299"/>
    <w:rsid w:val="00242192"/>
    <w:rsid w:val="00244C59"/>
    <w:rsid w:val="00244E38"/>
    <w:rsid w:val="00245E2A"/>
    <w:rsid w:val="002509DA"/>
    <w:rsid w:val="00262808"/>
    <w:rsid w:val="00264A0F"/>
    <w:rsid w:val="00273562"/>
    <w:rsid w:val="002769D4"/>
    <w:rsid w:val="00282545"/>
    <w:rsid w:val="00291E28"/>
    <w:rsid w:val="00293950"/>
    <w:rsid w:val="002A3555"/>
    <w:rsid w:val="002A5FB2"/>
    <w:rsid w:val="002A76E6"/>
    <w:rsid w:val="002B5402"/>
    <w:rsid w:val="002C23B8"/>
    <w:rsid w:val="002C4D59"/>
    <w:rsid w:val="002C54AE"/>
    <w:rsid w:val="002D33B9"/>
    <w:rsid w:val="002D6D9C"/>
    <w:rsid w:val="002E0F20"/>
    <w:rsid w:val="002E3D91"/>
    <w:rsid w:val="002F560C"/>
    <w:rsid w:val="003043EA"/>
    <w:rsid w:val="00304823"/>
    <w:rsid w:val="0030793E"/>
    <w:rsid w:val="00327C5A"/>
    <w:rsid w:val="00333F99"/>
    <w:rsid w:val="00334D7C"/>
    <w:rsid w:val="00344EFA"/>
    <w:rsid w:val="00345255"/>
    <w:rsid w:val="00346E51"/>
    <w:rsid w:val="00350113"/>
    <w:rsid w:val="00351F64"/>
    <w:rsid w:val="003527FB"/>
    <w:rsid w:val="00353603"/>
    <w:rsid w:val="003565AD"/>
    <w:rsid w:val="00357A14"/>
    <w:rsid w:val="00357C36"/>
    <w:rsid w:val="00360D9A"/>
    <w:rsid w:val="00361308"/>
    <w:rsid w:val="003640F5"/>
    <w:rsid w:val="003711AD"/>
    <w:rsid w:val="00376AC4"/>
    <w:rsid w:val="00381911"/>
    <w:rsid w:val="00383C2E"/>
    <w:rsid w:val="00385D06"/>
    <w:rsid w:val="003938F3"/>
    <w:rsid w:val="00393A28"/>
    <w:rsid w:val="003A0199"/>
    <w:rsid w:val="003A50F7"/>
    <w:rsid w:val="003B3DC3"/>
    <w:rsid w:val="003B63FE"/>
    <w:rsid w:val="003B7506"/>
    <w:rsid w:val="003C25DD"/>
    <w:rsid w:val="003C36EA"/>
    <w:rsid w:val="003D66B6"/>
    <w:rsid w:val="003E0A75"/>
    <w:rsid w:val="003E329F"/>
    <w:rsid w:val="003F2E55"/>
    <w:rsid w:val="003F45E9"/>
    <w:rsid w:val="003F7312"/>
    <w:rsid w:val="003F760C"/>
    <w:rsid w:val="003F7BC5"/>
    <w:rsid w:val="00401AFC"/>
    <w:rsid w:val="00404B9B"/>
    <w:rsid w:val="00412EF4"/>
    <w:rsid w:val="00416649"/>
    <w:rsid w:val="00417618"/>
    <w:rsid w:val="00425858"/>
    <w:rsid w:val="004346B4"/>
    <w:rsid w:val="00435B9B"/>
    <w:rsid w:val="004373EC"/>
    <w:rsid w:val="00442C98"/>
    <w:rsid w:val="00444012"/>
    <w:rsid w:val="00452AB5"/>
    <w:rsid w:val="00456195"/>
    <w:rsid w:val="004566A1"/>
    <w:rsid w:val="004617A9"/>
    <w:rsid w:val="004658E2"/>
    <w:rsid w:val="00483ABE"/>
    <w:rsid w:val="00484FBC"/>
    <w:rsid w:val="00486873"/>
    <w:rsid w:val="00495E2B"/>
    <w:rsid w:val="004A2B58"/>
    <w:rsid w:val="004A43A2"/>
    <w:rsid w:val="004C296A"/>
    <w:rsid w:val="004C4BBC"/>
    <w:rsid w:val="004D7A18"/>
    <w:rsid w:val="004E31AD"/>
    <w:rsid w:val="004E424A"/>
    <w:rsid w:val="004E43BA"/>
    <w:rsid w:val="0050710F"/>
    <w:rsid w:val="005148F7"/>
    <w:rsid w:val="00523C26"/>
    <w:rsid w:val="005352ED"/>
    <w:rsid w:val="0053589A"/>
    <w:rsid w:val="00544EBF"/>
    <w:rsid w:val="005474C5"/>
    <w:rsid w:val="005520A8"/>
    <w:rsid w:val="0055229A"/>
    <w:rsid w:val="0056117C"/>
    <w:rsid w:val="00562BCB"/>
    <w:rsid w:val="0056580C"/>
    <w:rsid w:val="0057363D"/>
    <w:rsid w:val="00573C6E"/>
    <w:rsid w:val="00575FDA"/>
    <w:rsid w:val="005811F9"/>
    <w:rsid w:val="00581A66"/>
    <w:rsid w:val="00587B0B"/>
    <w:rsid w:val="0059235A"/>
    <w:rsid w:val="0059339D"/>
    <w:rsid w:val="00593768"/>
    <w:rsid w:val="005A096E"/>
    <w:rsid w:val="005A3164"/>
    <w:rsid w:val="005A71AA"/>
    <w:rsid w:val="005A7B82"/>
    <w:rsid w:val="005B338A"/>
    <w:rsid w:val="005B6BE1"/>
    <w:rsid w:val="005C0E4C"/>
    <w:rsid w:val="005C663E"/>
    <w:rsid w:val="005C77B8"/>
    <w:rsid w:val="005D19A5"/>
    <w:rsid w:val="005D427B"/>
    <w:rsid w:val="005F2BA3"/>
    <w:rsid w:val="00605A00"/>
    <w:rsid w:val="00614373"/>
    <w:rsid w:val="0061508F"/>
    <w:rsid w:val="0062143C"/>
    <w:rsid w:val="00621E9E"/>
    <w:rsid w:val="00626372"/>
    <w:rsid w:val="006276F2"/>
    <w:rsid w:val="00627750"/>
    <w:rsid w:val="00627A7A"/>
    <w:rsid w:val="00637F5C"/>
    <w:rsid w:val="00643DDD"/>
    <w:rsid w:val="00643EF4"/>
    <w:rsid w:val="0064760E"/>
    <w:rsid w:val="00656E8E"/>
    <w:rsid w:val="00657ACC"/>
    <w:rsid w:val="00662685"/>
    <w:rsid w:val="00666FEC"/>
    <w:rsid w:val="0067371A"/>
    <w:rsid w:val="006745C4"/>
    <w:rsid w:val="0067687D"/>
    <w:rsid w:val="00686EBF"/>
    <w:rsid w:val="0069771C"/>
    <w:rsid w:val="006B124B"/>
    <w:rsid w:val="006C090C"/>
    <w:rsid w:val="006C107D"/>
    <w:rsid w:val="006C3C78"/>
    <w:rsid w:val="006D1642"/>
    <w:rsid w:val="006E4CF4"/>
    <w:rsid w:val="006F0AAA"/>
    <w:rsid w:val="006F5B2E"/>
    <w:rsid w:val="00731362"/>
    <w:rsid w:val="00746FF6"/>
    <w:rsid w:val="00752363"/>
    <w:rsid w:val="00761199"/>
    <w:rsid w:val="00770BE8"/>
    <w:rsid w:val="00780658"/>
    <w:rsid w:val="00781B3F"/>
    <w:rsid w:val="007929A9"/>
    <w:rsid w:val="0079662C"/>
    <w:rsid w:val="007A18D9"/>
    <w:rsid w:val="007A3636"/>
    <w:rsid w:val="007A4CF2"/>
    <w:rsid w:val="007B1EEE"/>
    <w:rsid w:val="007B3B67"/>
    <w:rsid w:val="007B4155"/>
    <w:rsid w:val="007B4848"/>
    <w:rsid w:val="007B50CE"/>
    <w:rsid w:val="007C339E"/>
    <w:rsid w:val="007C50E9"/>
    <w:rsid w:val="007D4368"/>
    <w:rsid w:val="007D4D50"/>
    <w:rsid w:val="007E2306"/>
    <w:rsid w:val="007E4E4D"/>
    <w:rsid w:val="007E7E9B"/>
    <w:rsid w:val="007F4918"/>
    <w:rsid w:val="008038D4"/>
    <w:rsid w:val="00803BBB"/>
    <w:rsid w:val="00804E4C"/>
    <w:rsid w:val="008134A9"/>
    <w:rsid w:val="008169AA"/>
    <w:rsid w:val="00820693"/>
    <w:rsid w:val="00824DFA"/>
    <w:rsid w:val="008319C6"/>
    <w:rsid w:val="00833268"/>
    <w:rsid w:val="0083398E"/>
    <w:rsid w:val="00836C28"/>
    <w:rsid w:val="00840322"/>
    <w:rsid w:val="00840C03"/>
    <w:rsid w:val="00841D9A"/>
    <w:rsid w:val="00844F46"/>
    <w:rsid w:val="00850A6B"/>
    <w:rsid w:val="008511A5"/>
    <w:rsid w:val="00852464"/>
    <w:rsid w:val="008546B9"/>
    <w:rsid w:val="0087527A"/>
    <w:rsid w:val="008769CD"/>
    <w:rsid w:val="00880F71"/>
    <w:rsid w:val="008829BD"/>
    <w:rsid w:val="00885511"/>
    <w:rsid w:val="00893D64"/>
    <w:rsid w:val="008A6AC5"/>
    <w:rsid w:val="008A7925"/>
    <w:rsid w:val="008B0E44"/>
    <w:rsid w:val="008B17F7"/>
    <w:rsid w:val="008B3F46"/>
    <w:rsid w:val="008C3E66"/>
    <w:rsid w:val="008C4EA9"/>
    <w:rsid w:val="008C6A2E"/>
    <w:rsid w:val="008E1666"/>
    <w:rsid w:val="008E3C7A"/>
    <w:rsid w:val="008E5E27"/>
    <w:rsid w:val="008E63C8"/>
    <w:rsid w:val="008F3CA1"/>
    <w:rsid w:val="008F4F3D"/>
    <w:rsid w:val="008F5B14"/>
    <w:rsid w:val="009015C3"/>
    <w:rsid w:val="00902330"/>
    <w:rsid w:val="00904894"/>
    <w:rsid w:val="0090749E"/>
    <w:rsid w:val="009109AC"/>
    <w:rsid w:val="009318A9"/>
    <w:rsid w:val="00945942"/>
    <w:rsid w:val="00946822"/>
    <w:rsid w:val="0094785D"/>
    <w:rsid w:val="00951F66"/>
    <w:rsid w:val="00952A67"/>
    <w:rsid w:val="0095392F"/>
    <w:rsid w:val="00955006"/>
    <w:rsid w:val="00964D0D"/>
    <w:rsid w:val="00974D91"/>
    <w:rsid w:val="009760A5"/>
    <w:rsid w:val="00977B91"/>
    <w:rsid w:val="0098199F"/>
    <w:rsid w:val="00985B45"/>
    <w:rsid w:val="009904DB"/>
    <w:rsid w:val="0099778C"/>
    <w:rsid w:val="009A29E4"/>
    <w:rsid w:val="009B61D8"/>
    <w:rsid w:val="009B782C"/>
    <w:rsid w:val="009C3478"/>
    <w:rsid w:val="009C4851"/>
    <w:rsid w:val="009D3E96"/>
    <w:rsid w:val="009D641D"/>
    <w:rsid w:val="009D68E4"/>
    <w:rsid w:val="009E3F00"/>
    <w:rsid w:val="009E42EA"/>
    <w:rsid w:val="009E4AFC"/>
    <w:rsid w:val="009E6C75"/>
    <w:rsid w:val="00A04213"/>
    <w:rsid w:val="00A065B0"/>
    <w:rsid w:val="00A07F74"/>
    <w:rsid w:val="00A1053A"/>
    <w:rsid w:val="00A15DA7"/>
    <w:rsid w:val="00A2132D"/>
    <w:rsid w:val="00A35998"/>
    <w:rsid w:val="00A3620D"/>
    <w:rsid w:val="00A37D82"/>
    <w:rsid w:val="00A47876"/>
    <w:rsid w:val="00A55348"/>
    <w:rsid w:val="00A56341"/>
    <w:rsid w:val="00A5679E"/>
    <w:rsid w:val="00A61963"/>
    <w:rsid w:val="00A727B5"/>
    <w:rsid w:val="00A818D8"/>
    <w:rsid w:val="00A82709"/>
    <w:rsid w:val="00A85C12"/>
    <w:rsid w:val="00A8792A"/>
    <w:rsid w:val="00A87FEB"/>
    <w:rsid w:val="00A9063F"/>
    <w:rsid w:val="00A91EF1"/>
    <w:rsid w:val="00A92F4C"/>
    <w:rsid w:val="00A95186"/>
    <w:rsid w:val="00A963FD"/>
    <w:rsid w:val="00A96B7C"/>
    <w:rsid w:val="00AA0FCF"/>
    <w:rsid w:val="00AA15FA"/>
    <w:rsid w:val="00AA4988"/>
    <w:rsid w:val="00AB21E4"/>
    <w:rsid w:val="00AB3D88"/>
    <w:rsid w:val="00AB6195"/>
    <w:rsid w:val="00AC1363"/>
    <w:rsid w:val="00AC582A"/>
    <w:rsid w:val="00AC5E5D"/>
    <w:rsid w:val="00AC60B5"/>
    <w:rsid w:val="00AC66D6"/>
    <w:rsid w:val="00AC6A57"/>
    <w:rsid w:val="00AD27A8"/>
    <w:rsid w:val="00AE1C72"/>
    <w:rsid w:val="00AE2D86"/>
    <w:rsid w:val="00AE3ADE"/>
    <w:rsid w:val="00AE6BF5"/>
    <w:rsid w:val="00AF109E"/>
    <w:rsid w:val="00AF10FC"/>
    <w:rsid w:val="00AF2368"/>
    <w:rsid w:val="00B05DD5"/>
    <w:rsid w:val="00B26C83"/>
    <w:rsid w:val="00B31878"/>
    <w:rsid w:val="00B33DFC"/>
    <w:rsid w:val="00B5451B"/>
    <w:rsid w:val="00B54AFB"/>
    <w:rsid w:val="00B57FAA"/>
    <w:rsid w:val="00B64A59"/>
    <w:rsid w:val="00B667BD"/>
    <w:rsid w:val="00B66B1D"/>
    <w:rsid w:val="00B74D8D"/>
    <w:rsid w:val="00B77761"/>
    <w:rsid w:val="00B8034A"/>
    <w:rsid w:val="00B81236"/>
    <w:rsid w:val="00B84023"/>
    <w:rsid w:val="00B85D4C"/>
    <w:rsid w:val="00B86640"/>
    <w:rsid w:val="00B97901"/>
    <w:rsid w:val="00BA1224"/>
    <w:rsid w:val="00BA3CC8"/>
    <w:rsid w:val="00BB0C1A"/>
    <w:rsid w:val="00BB13B0"/>
    <w:rsid w:val="00BB1C26"/>
    <w:rsid w:val="00BB2619"/>
    <w:rsid w:val="00BC383D"/>
    <w:rsid w:val="00BC610D"/>
    <w:rsid w:val="00BC741E"/>
    <w:rsid w:val="00BD07BB"/>
    <w:rsid w:val="00BD6BA9"/>
    <w:rsid w:val="00BE143F"/>
    <w:rsid w:val="00BE2ABE"/>
    <w:rsid w:val="00BE4556"/>
    <w:rsid w:val="00BE46DE"/>
    <w:rsid w:val="00BF3B35"/>
    <w:rsid w:val="00BF71F0"/>
    <w:rsid w:val="00C021BD"/>
    <w:rsid w:val="00C02519"/>
    <w:rsid w:val="00C11807"/>
    <w:rsid w:val="00C1290D"/>
    <w:rsid w:val="00C15977"/>
    <w:rsid w:val="00C24F69"/>
    <w:rsid w:val="00C3528D"/>
    <w:rsid w:val="00C41689"/>
    <w:rsid w:val="00C419DD"/>
    <w:rsid w:val="00C56817"/>
    <w:rsid w:val="00C62A5D"/>
    <w:rsid w:val="00C62B00"/>
    <w:rsid w:val="00C63576"/>
    <w:rsid w:val="00C72D27"/>
    <w:rsid w:val="00C76D67"/>
    <w:rsid w:val="00C77E7D"/>
    <w:rsid w:val="00C831C5"/>
    <w:rsid w:val="00C87D76"/>
    <w:rsid w:val="00C90750"/>
    <w:rsid w:val="00C90836"/>
    <w:rsid w:val="00C92425"/>
    <w:rsid w:val="00CA34E0"/>
    <w:rsid w:val="00CA6FD5"/>
    <w:rsid w:val="00CB56AE"/>
    <w:rsid w:val="00CB7F89"/>
    <w:rsid w:val="00CC447C"/>
    <w:rsid w:val="00CD2C91"/>
    <w:rsid w:val="00CD3B8C"/>
    <w:rsid w:val="00CE630F"/>
    <w:rsid w:val="00CF262F"/>
    <w:rsid w:val="00CF4C83"/>
    <w:rsid w:val="00D0053E"/>
    <w:rsid w:val="00D04DC9"/>
    <w:rsid w:val="00D05143"/>
    <w:rsid w:val="00D0701A"/>
    <w:rsid w:val="00D10221"/>
    <w:rsid w:val="00D1341E"/>
    <w:rsid w:val="00D14055"/>
    <w:rsid w:val="00D20956"/>
    <w:rsid w:val="00D234E6"/>
    <w:rsid w:val="00D2413D"/>
    <w:rsid w:val="00D27B7E"/>
    <w:rsid w:val="00D350E1"/>
    <w:rsid w:val="00D36621"/>
    <w:rsid w:val="00D47C23"/>
    <w:rsid w:val="00D51687"/>
    <w:rsid w:val="00D53526"/>
    <w:rsid w:val="00D7253C"/>
    <w:rsid w:val="00D80653"/>
    <w:rsid w:val="00D80EEC"/>
    <w:rsid w:val="00D81B90"/>
    <w:rsid w:val="00D8261B"/>
    <w:rsid w:val="00D82C3D"/>
    <w:rsid w:val="00D84807"/>
    <w:rsid w:val="00D849B9"/>
    <w:rsid w:val="00D86172"/>
    <w:rsid w:val="00D87426"/>
    <w:rsid w:val="00D91431"/>
    <w:rsid w:val="00DA102A"/>
    <w:rsid w:val="00DD252D"/>
    <w:rsid w:val="00DD29AE"/>
    <w:rsid w:val="00DD619F"/>
    <w:rsid w:val="00DD6286"/>
    <w:rsid w:val="00E019E4"/>
    <w:rsid w:val="00E01B3B"/>
    <w:rsid w:val="00E108A3"/>
    <w:rsid w:val="00E10F9E"/>
    <w:rsid w:val="00E12B99"/>
    <w:rsid w:val="00E26AF8"/>
    <w:rsid w:val="00E27948"/>
    <w:rsid w:val="00E34BAA"/>
    <w:rsid w:val="00E34D29"/>
    <w:rsid w:val="00E474D2"/>
    <w:rsid w:val="00E47820"/>
    <w:rsid w:val="00E519AC"/>
    <w:rsid w:val="00E540BB"/>
    <w:rsid w:val="00E5436E"/>
    <w:rsid w:val="00E55138"/>
    <w:rsid w:val="00E5767A"/>
    <w:rsid w:val="00E63AAD"/>
    <w:rsid w:val="00E6667E"/>
    <w:rsid w:val="00E709CB"/>
    <w:rsid w:val="00E71968"/>
    <w:rsid w:val="00E84439"/>
    <w:rsid w:val="00E85C12"/>
    <w:rsid w:val="00E90576"/>
    <w:rsid w:val="00E92D9F"/>
    <w:rsid w:val="00E938DF"/>
    <w:rsid w:val="00E968F5"/>
    <w:rsid w:val="00EA2920"/>
    <w:rsid w:val="00EA3333"/>
    <w:rsid w:val="00EA3508"/>
    <w:rsid w:val="00EA45F0"/>
    <w:rsid w:val="00EA72C4"/>
    <w:rsid w:val="00EB4680"/>
    <w:rsid w:val="00EB4A0C"/>
    <w:rsid w:val="00EC3A22"/>
    <w:rsid w:val="00EC42F3"/>
    <w:rsid w:val="00EC6148"/>
    <w:rsid w:val="00ED35D4"/>
    <w:rsid w:val="00ED4E9B"/>
    <w:rsid w:val="00ED69C1"/>
    <w:rsid w:val="00EE4782"/>
    <w:rsid w:val="00EE6538"/>
    <w:rsid w:val="00EF1509"/>
    <w:rsid w:val="00EF254C"/>
    <w:rsid w:val="00EF5441"/>
    <w:rsid w:val="00EF5D46"/>
    <w:rsid w:val="00EF62DE"/>
    <w:rsid w:val="00F01275"/>
    <w:rsid w:val="00F028BF"/>
    <w:rsid w:val="00F0632D"/>
    <w:rsid w:val="00F1383A"/>
    <w:rsid w:val="00F13BF6"/>
    <w:rsid w:val="00F15CA5"/>
    <w:rsid w:val="00F15E7D"/>
    <w:rsid w:val="00F17FE3"/>
    <w:rsid w:val="00F20DCF"/>
    <w:rsid w:val="00F258BF"/>
    <w:rsid w:val="00F26629"/>
    <w:rsid w:val="00F400F6"/>
    <w:rsid w:val="00F52F49"/>
    <w:rsid w:val="00F53BD1"/>
    <w:rsid w:val="00F64A29"/>
    <w:rsid w:val="00F656BD"/>
    <w:rsid w:val="00F67F79"/>
    <w:rsid w:val="00F77CA2"/>
    <w:rsid w:val="00F838F2"/>
    <w:rsid w:val="00F91C62"/>
    <w:rsid w:val="00F95BA0"/>
    <w:rsid w:val="00F9678C"/>
    <w:rsid w:val="00FA0A5F"/>
    <w:rsid w:val="00FA66D8"/>
    <w:rsid w:val="00FB47D5"/>
    <w:rsid w:val="00FC12FD"/>
    <w:rsid w:val="00FC6D47"/>
    <w:rsid w:val="00FE44D1"/>
    <w:rsid w:val="00FE5CEA"/>
    <w:rsid w:val="00FF6C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2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219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1C2219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uiPriority w:val="9"/>
    <w:qFormat/>
    <w:rsid w:val="001C2219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uiPriority w:val="9"/>
    <w:qFormat/>
    <w:rsid w:val="001C2219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1C2219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1C221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1C221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1C221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1C221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1C221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1C2219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1C2219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1C221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rsid w:val="001C2219"/>
    <w:pPr>
      <w:ind w:left="900" w:hanging="900"/>
    </w:pPr>
  </w:style>
  <w:style w:type="paragraph" w:styleId="11">
    <w:name w:val="toc 1"/>
    <w:basedOn w:val="a"/>
    <w:next w:val="a"/>
    <w:uiPriority w:val="39"/>
    <w:rsid w:val="001C221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uiPriority w:val="39"/>
    <w:rsid w:val="001C2219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uiPriority w:val="39"/>
    <w:rsid w:val="001C221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rsid w:val="001C2219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1C2219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1C2219"/>
  </w:style>
  <w:style w:type="paragraph" w:customStyle="1" w:styleId="Bullet1">
    <w:name w:val="Bullet1"/>
    <w:basedOn w:val="a"/>
    <w:rsid w:val="001C2219"/>
    <w:pPr>
      <w:ind w:left="720" w:hanging="432"/>
    </w:pPr>
  </w:style>
  <w:style w:type="paragraph" w:customStyle="1" w:styleId="Bullet2">
    <w:name w:val="Bullet2"/>
    <w:basedOn w:val="a"/>
    <w:rsid w:val="001C2219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1C2219"/>
    <w:pPr>
      <w:keepLines/>
      <w:spacing w:after="120"/>
    </w:pPr>
  </w:style>
  <w:style w:type="paragraph" w:styleId="a9">
    <w:name w:val="Body Text"/>
    <w:basedOn w:val="a"/>
    <w:link w:val="aa"/>
    <w:uiPriority w:val="99"/>
    <w:rsid w:val="001C2219"/>
    <w:pPr>
      <w:keepLines/>
      <w:spacing w:after="120"/>
      <w:ind w:left="720"/>
    </w:pPr>
  </w:style>
  <w:style w:type="paragraph" w:styleId="ab">
    <w:name w:val="Document Map"/>
    <w:basedOn w:val="a"/>
    <w:semiHidden/>
    <w:rsid w:val="001C2219"/>
    <w:pPr>
      <w:shd w:val="clear" w:color="auto" w:fill="000080"/>
    </w:pPr>
    <w:rPr>
      <w:rFonts w:ascii="Tahoma" w:hAnsi="Tahoma"/>
    </w:rPr>
  </w:style>
  <w:style w:type="character" w:styleId="ac">
    <w:name w:val="footnote reference"/>
    <w:basedOn w:val="a0"/>
    <w:semiHidden/>
    <w:rsid w:val="001C2219"/>
    <w:rPr>
      <w:sz w:val="20"/>
      <w:vertAlign w:val="superscript"/>
    </w:rPr>
  </w:style>
  <w:style w:type="paragraph" w:styleId="ad">
    <w:name w:val="footnote text"/>
    <w:basedOn w:val="a"/>
    <w:semiHidden/>
    <w:rsid w:val="001C221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1C221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1C2219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1C221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1C2219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1C2219"/>
    <w:pPr>
      <w:ind w:left="600"/>
    </w:pPr>
  </w:style>
  <w:style w:type="paragraph" w:styleId="50">
    <w:name w:val="toc 5"/>
    <w:basedOn w:val="a"/>
    <w:next w:val="a"/>
    <w:autoRedefine/>
    <w:semiHidden/>
    <w:rsid w:val="001C2219"/>
    <w:pPr>
      <w:ind w:left="800"/>
    </w:pPr>
  </w:style>
  <w:style w:type="paragraph" w:styleId="60">
    <w:name w:val="toc 6"/>
    <w:basedOn w:val="a"/>
    <w:next w:val="a"/>
    <w:autoRedefine/>
    <w:semiHidden/>
    <w:rsid w:val="001C2219"/>
    <w:pPr>
      <w:ind w:left="1000"/>
    </w:pPr>
  </w:style>
  <w:style w:type="paragraph" w:styleId="70">
    <w:name w:val="toc 7"/>
    <w:basedOn w:val="a"/>
    <w:next w:val="a"/>
    <w:autoRedefine/>
    <w:semiHidden/>
    <w:rsid w:val="001C2219"/>
    <w:pPr>
      <w:ind w:left="1200"/>
    </w:pPr>
  </w:style>
  <w:style w:type="paragraph" w:styleId="80">
    <w:name w:val="toc 8"/>
    <w:basedOn w:val="a"/>
    <w:next w:val="a"/>
    <w:autoRedefine/>
    <w:semiHidden/>
    <w:rsid w:val="001C2219"/>
    <w:pPr>
      <w:ind w:left="1400"/>
    </w:pPr>
  </w:style>
  <w:style w:type="paragraph" w:styleId="90">
    <w:name w:val="toc 9"/>
    <w:basedOn w:val="a"/>
    <w:next w:val="a"/>
    <w:autoRedefine/>
    <w:semiHidden/>
    <w:rsid w:val="001C2219"/>
    <w:pPr>
      <w:ind w:left="1600"/>
    </w:pPr>
  </w:style>
  <w:style w:type="paragraph" w:styleId="22">
    <w:name w:val="Body Text 2"/>
    <w:basedOn w:val="a"/>
    <w:semiHidden/>
    <w:rsid w:val="001C2219"/>
    <w:rPr>
      <w:i/>
      <w:color w:val="0000FF"/>
    </w:rPr>
  </w:style>
  <w:style w:type="paragraph" w:styleId="ae">
    <w:name w:val="Body Text Indent"/>
    <w:basedOn w:val="a"/>
    <w:semiHidden/>
    <w:rsid w:val="001C221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1C221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1C221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1C2219"/>
    <w:pPr>
      <w:spacing w:after="120"/>
      <w:ind w:left="720"/>
    </w:pPr>
    <w:rPr>
      <w:i/>
      <w:color w:val="0000FF"/>
    </w:rPr>
  </w:style>
  <w:style w:type="character" w:styleId="af">
    <w:name w:val="Hyperlink"/>
    <w:basedOn w:val="a0"/>
    <w:uiPriority w:val="99"/>
    <w:rsid w:val="001C2219"/>
    <w:rPr>
      <w:color w:val="0000FF"/>
      <w:u w:val="single"/>
    </w:rPr>
  </w:style>
  <w:style w:type="character" w:styleId="af0">
    <w:name w:val="Strong"/>
    <w:basedOn w:val="a0"/>
    <w:qFormat/>
    <w:rsid w:val="001C2219"/>
    <w:rPr>
      <w:b/>
    </w:rPr>
  </w:style>
  <w:style w:type="character" w:styleId="af1">
    <w:name w:val="FollowedHyperlink"/>
    <w:basedOn w:val="a0"/>
    <w:semiHidden/>
    <w:rsid w:val="001C2219"/>
    <w:rPr>
      <w:color w:val="800080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0E19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0E1968"/>
    <w:rPr>
      <w:rFonts w:ascii="Tahoma" w:hAnsi="Tahoma" w:cs="Tahoma"/>
      <w:sz w:val="16"/>
      <w:szCs w:val="16"/>
      <w:lang w:val="en-US" w:eastAsia="en-US"/>
    </w:rPr>
  </w:style>
  <w:style w:type="table" w:styleId="af4">
    <w:name w:val="Table Grid"/>
    <w:basedOn w:val="a1"/>
    <w:uiPriority w:val="59"/>
    <w:rsid w:val="008C6A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"/>
    <w:uiPriority w:val="99"/>
    <w:unhideWhenUsed/>
    <w:rsid w:val="004A43A2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paragraph" w:styleId="af6">
    <w:name w:val="caption"/>
    <w:basedOn w:val="a"/>
    <w:next w:val="a"/>
    <w:uiPriority w:val="35"/>
    <w:unhideWhenUsed/>
    <w:qFormat/>
    <w:rsid w:val="004A2B58"/>
    <w:pPr>
      <w:spacing w:after="200" w:line="240" w:lineRule="auto"/>
      <w:jc w:val="center"/>
    </w:pPr>
    <w:rPr>
      <w:b/>
      <w:bCs/>
      <w:color w:val="404040" w:themeColor="text1" w:themeTint="BF"/>
      <w:sz w:val="18"/>
      <w:szCs w:val="18"/>
    </w:rPr>
  </w:style>
  <w:style w:type="paragraph" w:styleId="af7">
    <w:name w:val="List Paragraph"/>
    <w:basedOn w:val="a"/>
    <w:uiPriority w:val="34"/>
    <w:qFormat/>
    <w:rsid w:val="00A8792A"/>
    <w:pPr>
      <w:ind w:left="720"/>
      <w:contextualSpacing/>
    </w:pPr>
  </w:style>
  <w:style w:type="paragraph" w:styleId="af8">
    <w:name w:val="endnote text"/>
    <w:basedOn w:val="a"/>
    <w:link w:val="af9"/>
    <w:uiPriority w:val="99"/>
    <w:semiHidden/>
    <w:unhideWhenUsed/>
    <w:rsid w:val="00E90576"/>
    <w:pPr>
      <w:spacing w:line="240" w:lineRule="auto"/>
    </w:p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E90576"/>
    <w:rPr>
      <w:lang w:val="en-US" w:eastAsia="en-US"/>
    </w:rPr>
  </w:style>
  <w:style w:type="character" w:styleId="afa">
    <w:name w:val="endnote reference"/>
    <w:basedOn w:val="a0"/>
    <w:uiPriority w:val="99"/>
    <w:semiHidden/>
    <w:unhideWhenUsed/>
    <w:rsid w:val="00E90576"/>
    <w:rPr>
      <w:vertAlign w:val="superscript"/>
    </w:rPr>
  </w:style>
  <w:style w:type="paragraph" w:styleId="afb">
    <w:name w:val="TOC Heading"/>
    <w:basedOn w:val="1"/>
    <w:next w:val="a"/>
    <w:uiPriority w:val="39"/>
    <w:unhideWhenUsed/>
    <w:qFormat/>
    <w:rsid w:val="00EF254C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afc">
    <w:name w:val="No Spacing"/>
    <w:uiPriority w:val="1"/>
    <w:qFormat/>
    <w:rsid w:val="00AE1C72"/>
    <w:pPr>
      <w:widowControl w:val="0"/>
    </w:pPr>
    <w:rPr>
      <w:lang w:val="en-US" w:eastAsia="en-US"/>
    </w:rPr>
  </w:style>
  <w:style w:type="character" w:customStyle="1" w:styleId="aa">
    <w:name w:val="Основной текст Знак"/>
    <w:basedOn w:val="a0"/>
    <w:link w:val="a9"/>
    <w:uiPriority w:val="99"/>
    <w:rsid w:val="00E12B99"/>
    <w:rPr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180FF3"/>
    <w:rPr>
      <w:rFonts w:ascii="Arial" w:hAnsi="Arial"/>
      <w:b/>
      <w:sz w:val="24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180FF3"/>
    <w:rPr>
      <w:rFonts w:ascii="Arial" w:hAnsi="Arial"/>
      <w:b/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rsid w:val="00180FF3"/>
    <w:rPr>
      <w:rFonts w:ascii="Arial" w:hAnsi="Arial"/>
      <w:i/>
      <w:lang w:val="en-US" w:eastAsia="en-US"/>
    </w:rPr>
  </w:style>
  <w:style w:type="paragraph" w:customStyle="1" w:styleId="maintitle0">
    <w:name w:val="maintitle"/>
    <w:basedOn w:val="a"/>
    <w:rsid w:val="00180FF3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180FF3"/>
  </w:style>
  <w:style w:type="paragraph" w:customStyle="1" w:styleId="infoblue0">
    <w:name w:val="infoblue"/>
    <w:basedOn w:val="a"/>
    <w:rsid w:val="00180FF3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46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9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2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tyLeader\Downloads\rup_sad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7F433-ED03-4047-95EE-EC6DCF7B3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1019</TotalTime>
  <Pages>16</Pages>
  <Words>3092</Words>
  <Characters>17628</Characters>
  <Application>Microsoft Office Word</Application>
  <DocSecurity>0</DocSecurity>
  <Lines>146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20679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PartyLeader</dc:creator>
  <cp:lastModifiedBy>802140</cp:lastModifiedBy>
  <cp:revision>404</cp:revision>
  <cp:lastPrinted>1900-12-31T20:00:00Z</cp:lastPrinted>
  <dcterms:created xsi:type="dcterms:W3CDTF">2014-06-11T04:23:00Z</dcterms:created>
  <dcterms:modified xsi:type="dcterms:W3CDTF">2014-07-02T06:15:00Z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