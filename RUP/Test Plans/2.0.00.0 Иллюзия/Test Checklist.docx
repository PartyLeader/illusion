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Default="00A04213" w:rsidP="00D7253C">
      <w:pPr>
        <w:pStyle w:val="a3"/>
        <w:jc w:val="right"/>
      </w:pPr>
      <w:r>
        <w:t xml:space="preserve">Test </w:t>
      </w:r>
      <w:r w:rsidR="005A26B9">
        <w:t>Checklist</w:t>
      </w:r>
    </w:p>
    <w:p w:rsidR="00D7253C" w:rsidRDefault="00D7253C" w:rsidP="00D7253C">
      <w:pPr>
        <w:pStyle w:val="a3"/>
        <w:jc w:val="right"/>
      </w:pPr>
    </w:p>
    <w:p w:rsidR="00D7253C" w:rsidRDefault="00D7253C" w:rsidP="00D7253C">
      <w:pPr>
        <w:pStyle w:val="a3"/>
        <w:jc w:val="right"/>
        <w:rPr>
          <w:sz w:val="28"/>
        </w:rPr>
      </w:pPr>
      <w:r>
        <w:rPr>
          <w:sz w:val="28"/>
        </w:rPr>
        <w:t>Version &lt;</w:t>
      </w:r>
      <w:r w:rsidR="00BA23D4">
        <w:rPr>
          <w:sz w:val="28"/>
        </w:rPr>
        <w:t>0.1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a3"/>
        <w:rPr>
          <w:sz w:val="28"/>
        </w:rPr>
      </w:pPr>
    </w:p>
    <w:p w:rsidR="00D7253C" w:rsidRDefault="00D7253C" w:rsidP="00D7253C">
      <w:pPr>
        <w:sectPr w:rsidR="00D7253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a3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2"/>
        <w:gridCol w:w="1457"/>
        <w:gridCol w:w="3892"/>
        <w:gridCol w:w="2325"/>
      </w:tblGrid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32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4" w:type="pct"/>
          </w:tcPr>
          <w:p w:rsidR="00D7253C" w:rsidRDefault="00D7253C" w:rsidP="00BB13B0">
            <w:pPr>
              <w:pStyle w:val="afc"/>
            </w:pPr>
            <w:r>
              <w:t>Author</w:t>
            </w:r>
          </w:p>
        </w:tc>
      </w:tr>
      <w:tr w:rsidR="00D7253C" w:rsidTr="00073CE2">
        <w:tc>
          <w:tcPr>
            <w:tcW w:w="993" w:type="pct"/>
          </w:tcPr>
          <w:p w:rsidR="00D7253C" w:rsidRDefault="00D7253C" w:rsidP="00BA23D4">
            <w:pPr>
              <w:pStyle w:val="Tabletext"/>
            </w:pPr>
            <w:r>
              <w:t>&lt;</w:t>
            </w:r>
            <w:r w:rsidR="00BA23D4">
              <w:t>24</w:t>
            </w:r>
            <w:r w:rsidR="00381911">
              <w:rPr>
                <w:lang w:val="ru-RU"/>
              </w:rPr>
              <w:t>/06/14</w:t>
            </w:r>
            <w:r>
              <w:t>&gt;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2032" w:type="pct"/>
          </w:tcPr>
          <w:p w:rsidR="00D7253C" w:rsidRPr="000E1968" w:rsidRDefault="00D7253C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1214" w:type="pct"/>
          </w:tcPr>
          <w:p w:rsidR="00D7253C" w:rsidRPr="00381911" w:rsidRDefault="00381911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D7253C" w:rsidRPr="00B64A59" w:rsidRDefault="00D7253C" w:rsidP="00D7253C">
      <w:pPr>
        <w:rPr>
          <w:lang w:val="ru-RU"/>
        </w:rPr>
      </w:pPr>
    </w:p>
    <w:p w:rsidR="00D7253C" w:rsidRPr="00B64A59" w:rsidRDefault="00D7253C" w:rsidP="00D7253C">
      <w:pPr>
        <w:widowControl/>
        <w:spacing w:line="240" w:lineRule="auto"/>
        <w:rPr>
          <w:lang w:val="ru-RU"/>
        </w:rPr>
      </w:pPr>
      <w:r w:rsidRPr="00B64A59">
        <w:rPr>
          <w:lang w:val="ru-RU"/>
        </w:rPr>
        <w:br w:type="page"/>
      </w:r>
    </w:p>
    <w:p w:rsidR="00BA23D4" w:rsidRDefault="00BA23D4" w:rsidP="008B17F7">
      <w:pPr>
        <w:pStyle w:val="1"/>
      </w:pPr>
      <w:bookmarkStart w:id="0" w:name="4._____Outline_of_Planned_Tests"/>
      <w:bookmarkStart w:id="1" w:name="_Toc390915537"/>
      <w:r>
        <w:lastRenderedPageBreak/>
        <w:t>Data and Database Integrity 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33"/>
        <w:gridCol w:w="7975"/>
        <w:gridCol w:w="1168"/>
      </w:tblGrid>
      <w:tr w:rsidR="00BA23D4" w:rsidTr="00BA23D4">
        <w:tc>
          <w:tcPr>
            <w:tcW w:w="226" w:type="pct"/>
          </w:tcPr>
          <w:p w:rsidR="00BA23D4" w:rsidRDefault="00BA23D4" w:rsidP="00BA23D4">
            <w:r>
              <w:t>#</w:t>
            </w:r>
          </w:p>
        </w:tc>
        <w:tc>
          <w:tcPr>
            <w:tcW w:w="4163" w:type="pct"/>
          </w:tcPr>
          <w:p w:rsidR="00BA23D4" w:rsidRPr="00BA23D4" w:rsidRDefault="00BA23D4" w:rsidP="00BA23D4">
            <w:r>
              <w:t>Test</w:t>
            </w:r>
          </w:p>
        </w:tc>
        <w:tc>
          <w:tcPr>
            <w:tcW w:w="610" w:type="pct"/>
          </w:tcPr>
          <w:p w:rsidR="00BA23D4" w:rsidRDefault="00BA23D4" w:rsidP="00BA23D4">
            <w:r>
              <w:t>Ok/Fail</w:t>
            </w:r>
          </w:p>
        </w:tc>
      </w:tr>
      <w:tr w:rsidR="00BA23D4" w:rsidRPr="002E364D" w:rsidTr="00BA23D4">
        <w:tc>
          <w:tcPr>
            <w:tcW w:w="226" w:type="pct"/>
          </w:tcPr>
          <w:p w:rsidR="00BA23D4" w:rsidRDefault="00BA23D4" w:rsidP="00BA23D4">
            <w:r>
              <w:t>1</w:t>
            </w:r>
          </w:p>
        </w:tc>
        <w:tc>
          <w:tcPr>
            <w:tcW w:w="4163" w:type="pct"/>
          </w:tcPr>
          <w:p w:rsidR="00BA23D4" w:rsidRPr="00BA23D4" w:rsidRDefault="00BA23D4" w:rsidP="00BA23D4">
            <w:pPr>
              <w:rPr>
                <w:lang w:val="ru-RU"/>
              </w:rPr>
            </w:pPr>
            <w:r w:rsidRPr="00BA23D4">
              <w:rPr>
                <w:lang w:val="ru-RU"/>
              </w:rPr>
              <w:t>Проверка наличия доступа к базе данных со стороны прилож</w:t>
            </w:r>
            <w:r>
              <w:rPr>
                <w:lang w:val="ru-RU"/>
              </w:rPr>
              <w:t>ения</w:t>
            </w:r>
          </w:p>
        </w:tc>
        <w:tc>
          <w:tcPr>
            <w:tcW w:w="610" w:type="pct"/>
          </w:tcPr>
          <w:p w:rsidR="00BA23D4" w:rsidRPr="00BA23D4" w:rsidRDefault="00BA23D4" w:rsidP="00BA23D4">
            <w:pPr>
              <w:rPr>
                <w:lang w:val="ru-RU"/>
              </w:rPr>
            </w:pPr>
          </w:p>
        </w:tc>
      </w:tr>
      <w:tr w:rsidR="00BA23D4" w:rsidRPr="002E364D" w:rsidTr="00BA23D4">
        <w:tc>
          <w:tcPr>
            <w:tcW w:w="226" w:type="pct"/>
          </w:tcPr>
          <w:p w:rsidR="00BA23D4" w:rsidRPr="00BA23D4" w:rsidRDefault="00BA23D4" w:rsidP="00BA23D4">
            <w:r>
              <w:t>2</w:t>
            </w:r>
          </w:p>
        </w:tc>
        <w:tc>
          <w:tcPr>
            <w:tcW w:w="4163" w:type="pct"/>
          </w:tcPr>
          <w:p w:rsidR="00BA23D4" w:rsidRPr="00BA23D4" w:rsidRDefault="00BA23D4" w:rsidP="00BA23D4">
            <w:pPr>
              <w:rPr>
                <w:lang w:val="ru-RU"/>
              </w:rPr>
            </w:pPr>
            <w:r w:rsidRPr="00BA23D4">
              <w:rPr>
                <w:lang w:val="ru-RU"/>
              </w:rPr>
              <w:t>Проверка корректности сохранения</w:t>
            </w:r>
            <w:r>
              <w:rPr>
                <w:lang w:val="ru-RU"/>
              </w:rPr>
              <w:t>, обновления и удаления данных</w:t>
            </w:r>
          </w:p>
        </w:tc>
        <w:tc>
          <w:tcPr>
            <w:tcW w:w="610" w:type="pct"/>
          </w:tcPr>
          <w:p w:rsidR="00BA23D4" w:rsidRPr="00BA23D4" w:rsidRDefault="00BA23D4" w:rsidP="00BA23D4">
            <w:pPr>
              <w:rPr>
                <w:lang w:val="ru-RU"/>
              </w:rPr>
            </w:pPr>
          </w:p>
        </w:tc>
      </w:tr>
      <w:tr w:rsidR="00BA23D4" w:rsidRPr="002E364D" w:rsidTr="00BA23D4">
        <w:tc>
          <w:tcPr>
            <w:tcW w:w="226" w:type="pct"/>
          </w:tcPr>
          <w:p w:rsidR="00BA23D4" w:rsidRPr="00BA23D4" w:rsidRDefault="00BA23D4" w:rsidP="00BA23D4">
            <w:r>
              <w:t>3</w:t>
            </w:r>
          </w:p>
        </w:tc>
        <w:tc>
          <w:tcPr>
            <w:tcW w:w="4163" w:type="pct"/>
          </w:tcPr>
          <w:p w:rsidR="00BA23D4" w:rsidRPr="00BA23D4" w:rsidRDefault="00BA23D4" w:rsidP="00BA23D4">
            <w:pPr>
              <w:rPr>
                <w:lang w:val="ru-RU"/>
              </w:rPr>
            </w:pPr>
            <w:r w:rsidRPr="00BA23D4">
              <w:rPr>
                <w:lang w:val="ru-RU"/>
              </w:rPr>
              <w:t xml:space="preserve">Проверка корректности обновления </w:t>
            </w:r>
            <w:r>
              <w:rPr>
                <w:lang w:val="ru-RU"/>
              </w:rPr>
              <w:t>и удаления для связанных данных</w:t>
            </w:r>
          </w:p>
        </w:tc>
        <w:tc>
          <w:tcPr>
            <w:tcW w:w="610" w:type="pct"/>
          </w:tcPr>
          <w:p w:rsidR="00BA23D4" w:rsidRPr="00BA23D4" w:rsidRDefault="00BA23D4" w:rsidP="00BA23D4">
            <w:pPr>
              <w:rPr>
                <w:lang w:val="ru-RU"/>
              </w:rPr>
            </w:pPr>
          </w:p>
        </w:tc>
      </w:tr>
    </w:tbl>
    <w:p w:rsidR="00BA23D4" w:rsidRDefault="00BA23D4" w:rsidP="008B17F7">
      <w:pPr>
        <w:pStyle w:val="1"/>
      </w:pPr>
      <w:r>
        <w:t>Functional 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"/>
        <w:gridCol w:w="7958"/>
        <w:gridCol w:w="1153"/>
      </w:tblGrid>
      <w:tr w:rsidR="00BA23D4" w:rsidTr="00163269">
        <w:tc>
          <w:tcPr>
            <w:tcW w:w="243" w:type="pct"/>
          </w:tcPr>
          <w:p w:rsidR="00BA23D4" w:rsidRDefault="00BA23D4" w:rsidP="00BA23D4">
            <w:r>
              <w:t>#</w:t>
            </w:r>
          </w:p>
        </w:tc>
        <w:tc>
          <w:tcPr>
            <w:tcW w:w="4155" w:type="pct"/>
          </w:tcPr>
          <w:p w:rsidR="00BA23D4" w:rsidRPr="00BA23D4" w:rsidRDefault="00BA23D4" w:rsidP="00BA23D4">
            <w:r>
              <w:t>Test</w:t>
            </w:r>
          </w:p>
        </w:tc>
        <w:tc>
          <w:tcPr>
            <w:tcW w:w="602" w:type="pct"/>
          </w:tcPr>
          <w:p w:rsidR="00BA23D4" w:rsidRDefault="00BA23D4" w:rsidP="00BA23D4">
            <w:r>
              <w:t>Ok/Fail</w:t>
            </w:r>
          </w:p>
        </w:tc>
      </w:tr>
      <w:tr w:rsidR="00163269" w:rsidRPr="00BA23D4" w:rsidTr="00163269">
        <w:tc>
          <w:tcPr>
            <w:tcW w:w="5000" w:type="pct"/>
            <w:gridSpan w:val="3"/>
          </w:tcPr>
          <w:p w:rsidR="00163269" w:rsidRPr="00BA23D4" w:rsidRDefault="00163269" w:rsidP="00163269">
            <w:pPr>
              <w:jc w:val="center"/>
              <w:rPr>
                <w:lang w:val="ru-RU"/>
              </w:rPr>
            </w:pPr>
            <w:r>
              <w:t xml:space="preserve">Test Suite 2.0.01.0 </w:t>
            </w:r>
            <w:r>
              <w:rPr>
                <w:lang w:val="ru-RU"/>
              </w:rPr>
              <w:t>Авторизация</w:t>
            </w:r>
          </w:p>
        </w:tc>
      </w:tr>
      <w:tr w:rsidR="00BA23D4" w:rsidRPr="00BA23D4" w:rsidTr="00163269">
        <w:tc>
          <w:tcPr>
            <w:tcW w:w="243" w:type="pct"/>
          </w:tcPr>
          <w:p w:rsidR="00BA23D4" w:rsidRPr="00163269" w:rsidRDefault="00163269" w:rsidP="00BA23D4">
            <w:r>
              <w:rPr>
                <w:lang w:val="ru-RU"/>
              </w:rPr>
              <w:t>1</w:t>
            </w:r>
          </w:p>
        </w:tc>
        <w:tc>
          <w:tcPr>
            <w:tcW w:w="4155" w:type="pct"/>
          </w:tcPr>
          <w:p w:rsidR="00BA23D4" w:rsidRPr="00163269" w:rsidRDefault="00163269" w:rsidP="00BA23D4">
            <w:pPr>
              <w:rPr>
                <w:lang w:val="ru-RU"/>
              </w:rPr>
            </w:pPr>
            <w:r>
              <w:t xml:space="preserve">2.0.01.1 </w:t>
            </w:r>
            <w:r>
              <w:rPr>
                <w:lang w:val="ru-RU"/>
              </w:rPr>
              <w:t>Авторизация</w:t>
            </w:r>
          </w:p>
        </w:tc>
        <w:tc>
          <w:tcPr>
            <w:tcW w:w="602" w:type="pct"/>
          </w:tcPr>
          <w:p w:rsidR="00BA23D4" w:rsidRPr="00BA23D4" w:rsidRDefault="00BA23D4" w:rsidP="00BA23D4">
            <w:pPr>
              <w:rPr>
                <w:lang w:val="ru-RU"/>
              </w:rPr>
            </w:pPr>
          </w:p>
        </w:tc>
      </w:tr>
      <w:tr w:rsidR="00163269" w:rsidRPr="002E364D" w:rsidTr="00163269">
        <w:tc>
          <w:tcPr>
            <w:tcW w:w="5000" w:type="pct"/>
            <w:gridSpan w:val="3"/>
          </w:tcPr>
          <w:p w:rsidR="00163269" w:rsidRPr="00E72154" w:rsidRDefault="00E72154" w:rsidP="00E72154">
            <w:pPr>
              <w:jc w:val="center"/>
              <w:rPr>
                <w:lang w:val="ru-RU"/>
              </w:rPr>
            </w:pPr>
            <w:r>
              <w:t>Test</w:t>
            </w:r>
            <w:r w:rsidRPr="00E72154">
              <w:rPr>
                <w:lang w:val="ru-RU"/>
              </w:rPr>
              <w:t xml:space="preserve"> </w:t>
            </w:r>
            <w:r>
              <w:t>Suite</w:t>
            </w:r>
            <w:r w:rsidRPr="00E72154">
              <w:rPr>
                <w:lang w:val="ru-RU"/>
              </w:rPr>
              <w:t xml:space="preserve"> 2.0.02.0 </w:t>
            </w:r>
            <w:r>
              <w:rPr>
                <w:lang w:val="ru-RU"/>
              </w:rPr>
              <w:t>Просмотр истории заказов</w:t>
            </w:r>
          </w:p>
        </w:tc>
      </w:tr>
      <w:tr w:rsidR="00163269" w:rsidRPr="00BA23D4" w:rsidTr="00163269">
        <w:tc>
          <w:tcPr>
            <w:tcW w:w="243" w:type="pct"/>
          </w:tcPr>
          <w:p w:rsidR="00163269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155" w:type="pct"/>
          </w:tcPr>
          <w:p w:rsidR="00163269" w:rsidRPr="00BA23D4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2.0.02.1</w:t>
            </w:r>
            <w:r w:rsidRPr="00E7215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Просмотр истории заказов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E72154" w:rsidRPr="00BA23D4" w:rsidTr="00E72154">
        <w:tc>
          <w:tcPr>
            <w:tcW w:w="5000" w:type="pct"/>
            <w:gridSpan w:val="3"/>
          </w:tcPr>
          <w:p w:rsidR="00E72154" w:rsidRPr="00E72154" w:rsidRDefault="00E72154" w:rsidP="00E72154">
            <w:pPr>
              <w:jc w:val="center"/>
              <w:rPr>
                <w:lang w:val="ru-RU"/>
              </w:rPr>
            </w:pPr>
            <w:r>
              <w:t>Test</w:t>
            </w:r>
            <w:r w:rsidRPr="00E72154">
              <w:rPr>
                <w:lang w:val="ru-RU"/>
              </w:rPr>
              <w:t xml:space="preserve"> </w:t>
            </w:r>
            <w:r>
              <w:t>Suite</w:t>
            </w:r>
            <w:r w:rsidRPr="00E72154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>3</w:t>
            </w:r>
            <w:r w:rsidRPr="00E72154">
              <w:rPr>
                <w:lang w:val="ru-RU"/>
              </w:rPr>
              <w:t>.0</w:t>
            </w:r>
            <w:r>
              <w:rPr>
                <w:lang w:val="ru-RU"/>
              </w:rPr>
              <w:t xml:space="preserve"> Создать заказ</w:t>
            </w:r>
          </w:p>
        </w:tc>
      </w:tr>
      <w:tr w:rsidR="00163269" w:rsidRPr="00BA23D4" w:rsidTr="00163269">
        <w:tc>
          <w:tcPr>
            <w:tcW w:w="243" w:type="pct"/>
          </w:tcPr>
          <w:p w:rsidR="00163269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155" w:type="pct"/>
          </w:tcPr>
          <w:p w:rsidR="00163269" w:rsidRPr="00BA23D4" w:rsidRDefault="00E72154" w:rsidP="00BA23D4">
            <w:pPr>
              <w:rPr>
                <w:lang w:val="ru-RU"/>
              </w:rPr>
            </w:pPr>
            <w:r w:rsidRPr="00E72154">
              <w:rPr>
                <w:lang w:val="ru-RU"/>
              </w:rPr>
              <w:t>2.0.0</w:t>
            </w:r>
            <w:r>
              <w:rPr>
                <w:lang w:val="ru-RU"/>
              </w:rPr>
              <w:t>3.1 Горожанин – Создать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BA23D4" w:rsidTr="00163269">
        <w:tc>
          <w:tcPr>
            <w:tcW w:w="243" w:type="pct"/>
          </w:tcPr>
          <w:p w:rsidR="00163269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155" w:type="pct"/>
          </w:tcPr>
          <w:p w:rsidR="00163269" w:rsidRPr="00BA23D4" w:rsidRDefault="00E72154" w:rsidP="00BA23D4">
            <w:pPr>
              <w:rPr>
                <w:lang w:val="ru-RU"/>
              </w:rPr>
            </w:pPr>
            <w:r w:rsidRPr="00E72154">
              <w:rPr>
                <w:lang w:val="ru-RU"/>
              </w:rPr>
              <w:t>2.0.0</w:t>
            </w:r>
            <w:r>
              <w:rPr>
                <w:lang w:val="ru-RU"/>
              </w:rPr>
              <w:t>3.2 Аналитик – Создать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E72154" w:rsidRPr="00BA23D4" w:rsidTr="00E72154">
        <w:tc>
          <w:tcPr>
            <w:tcW w:w="5000" w:type="pct"/>
            <w:gridSpan w:val="3"/>
          </w:tcPr>
          <w:p w:rsidR="00E72154" w:rsidRPr="00E72154" w:rsidRDefault="00E72154" w:rsidP="00E72154">
            <w:pPr>
              <w:jc w:val="center"/>
              <w:rPr>
                <w:lang w:val="ru-RU"/>
              </w:rPr>
            </w:pPr>
            <w:r>
              <w:t xml:space="preserve">Test Suite </w:t>
            </w:r>
            <w:r w:rsidRPr="00E72154">
              <w:rPr>
                <w:lang w:val="ru-RU"/>
              </w:rPr>
              <w:t>2.0.0</w:t>
            </w:r>
            <w:r>
              <w:t xml:space="preserve">4.0 </w:t>
            </w:r>
            <w:r>
              <w:rPr>
                <w:lang w:val="ru-RU"/>
              </w:rPr>
              <w:t>Редактировать заказ</w:t>
            </w:r>
          </w:p>
        </w:tc>
      </w:tr>
      <w:tr w:rsidR="00163269" w:rsidRPr="00BA23D4" w:rsidTr="00163269">
        <w:tc>
          <w:tcPr>
            <w:tcW w:w="243" w:type="pct"/>
          </w:tcPr>
          <w:p w:rsidR="00163269" w:rsidRDefault="00E72154" w:rsidP="00BA23D4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155" w:type="pct"/>
          </w:tcPr>
          <w:p w:rsidR="00163269" w:rsidRPr="00BA23D4" w:rsidRDefault="00E72154" w:rsidP="00BA23D4">
            <w:pPr>
              <w:rPr>
                <w:lang w:val="ru-RU"/>
              </w:rPr>
            </w:pPr>
            <w:r w:rsidRPr="00E72154">
              <w:rPr>
                <w:lang w:val="ru-RU"/>
              </w:rPr>
              <w:t>2.0.0</w:t>
            </w:r>
            <w:r>
              <w:rPr>
                <w:lang w:val="ru-RU"/>
              </w:rPr>
              <w:t xml:space="preserve">4.1 </w:t>
            </w:r>
            <w:r w:rsidR="00746F5E">
              <w:rPr>
                <w:lang w:val="ru-RU"/>
              </w:rPr>
              <w:t>Горожанин – Редактировать новый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2E364D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2.0.04.2 Горожанин - Редактировать заказ в процессе выполнения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BA23D4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2.0.04.3 Аналитик - Редактировать новый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2E364D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2.0.04.4 Аналитик - Редактировать заказ в процессе выполнения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163269" w:rsidRPr="00BA23D4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2.0.04.5 Аналитик - Редактировать заблокированный заказ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4607D2" w:rsidRPr="002E364D" w:rsidTr="004607D2">
        <w:tc>
          <w:tcPr>
            <w:tcW w:w="5000" w:type="pct"/>
            <w:gridSpan w:val="3"/>
          </w:tcPr>
          <w:p w:rsidR="004607D2" w:rsidRPr="004607D2" w:rsidRDefault="004607D2" w:rsidP="004607D2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 xml:space="preserve">5.0 </w:t>
            </w:r>
            <w:r w:rsidRPr="00746F5E">
              <w:rPr>
                <w:lang w:val="ru-RU"/>
              </w:rPr>
              <w:t>Мониторинг состояния текущего заказа</w:t>
            </w:r>
          </w:p>
        </w:tc>
      </w:tr>
      <w:tr w:rsidR="00163269" w:rsidRPr="002E364D" w:rsidTr="00163269">
        <w:tc>
          <w:tcPr>
            <w:tcW w:w="243" w:type="pct"/>
          </w:tcPr>
          <w:p w:rsidR="00163269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155" w:type="pct"/>
          </w:tcPr>
          <w:p w:rsidR="00163269" w:rsidRPr="00BA23D4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2.0.05.1 Горожанин - Мониторинг состояния текущего заказа</w:t>
            </w:r>
          </w:p>
        </w:tc>
        <w:tc>
          <w:tcPr>
            <w:tcW w:w="602" w:type="pct"/>
          </w:tcPr>
          <w:p w:rsidR="00163269" w:rsidRPr="00BA23D4" w:rsidRDefault="00163269" w:rsidP="00BA23D4">
            <w:pPr>
              <w:rPr>
                <w:lang w:val="ru-RU"/>
              </w:rPr>
            </w:pPr>
          </w:p>
        </w:tc>
      </w:tr>
      <w:tr w:rsidR="00746F5E" w:rsidRPr="002E364D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2.0.05.2 Аналитик - Мониторинг состояния текущего заказа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4607D2" w:rsidRPr="002E364D" w:rsidTr="004607D2">
        <w:tc>
          <w:tcPr>
            <w:tcW w:w="5000" w:type="pct"/>
            <w:gridSpan w:val="3"/>
          </w:tcPr>
          <w:p w:rsidR="004607D2" w:rsidRPr="004607D2" w:rsidRDefault="004607D2" w:rsidP="004607D2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 xml:space="preserve">6.0 </w:t>
            </w:r>
            <w:r w:rsidRPr="00746F5E">
              <w:rPr>
                <w:lang w:val="ru-RU"/>
              </w:rPr>
              <w:t>Приостановка выполнения заказа</w:t>
            </w:r>
          </w:p>
        </w:tc>
      </w:tr>
      <w:tr w:rsidR="00746F5E" w:rsidRPr="002E364D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2.0.06.1 Приостановка выполнения заказа из аналитического представления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746F5E" w:rsidRPr="002E364D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2.0.06.2 Приостановка выполнения заказа из плана работ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4607D2" w:rsidRPr="002E364D" w:rsidTr="004607D2">
        <w:tc>
          <w:tcPr>
            <w:tcW w:w="5000" w:type="pct"/>
            <w:gridSpan w:val="3"/>
          </w:tcPr>
          <w:p w:rsidR="004607D2" w:rsidRPr="00BA23D4" w:rsidRDefault="00017EAA" w:rsidP="004607D2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>7.0 Поиск заказа в ан</w:t>
            </w:r>
            <w:r w:rsidRPr="00746F5E">
              <w:rPr>
                <w:lang w:val="ru-RU"/>
              </w:rPr>
              <w:t>алитическом представлении</w:t>
            </w:r>
          </w:p>
        </w:tc>
      </w:tr>
      <w:tr w:rsidR="00746F5E" w:rsidRPr="002E364D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2.0.07.1 Поиск заказа в ан</w:t>
            </w:r>
            <w:r w:rsidRPr="00746F5E">
              <w:rPr>
                <w:lang w:val="ru-RU"/>
              </w:rPr>
              <w:t>алитическом представлении по ID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 xml:space="preserve">8.0 </w:t>
            </w: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155" w:type="pct"/>
          </w:tcPr>
          <w:p w:rsid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2.0.08.1 Просмотр аналитического представления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017EAA" w:rsidRPr="002E364D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Pr="004607D2">
              <w:rPr>
                <w:lang w:val="ru-RU"/>
              </w:rPr>
              <w:t xml:space="preserve"> 2.0.0</w:t>
            </w:r>
            <w:r>
              <w:rPr>
                <w:lang w:val="ru-RU"/>
              </w:rPr>
              <w:t>9.0 Управление пользователями системы</w:t>
            </w:r>
          </w:p>
        </w:tc>
      </w:tr>
      <w:tr w:rsidR="00746F5E" w:rsidRPr="002E364D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2.0.09.1 Просмотр списка всех пользователей системы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2.0.09.2 Создание нового пользователя системы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017EAA" w:rsidRPr="002E364D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>
              <w:rPr>
                <w:lang w:val="ru-RU"/>
              </w:rPr>
              <w:t xml:space="preserve"> 2.0.</w:t>
            </w:r>
            <w:r w:rsidR="00AB2278">
              <w:rPr>
                <w:lang w:val="ru-RU"/>
              </w:rPr>
              <w:t>10.0</w:t>
            </w:r>
            <w:r>
              <w:rPr>
                <w:lang w:val="ru-RU"/>
              </w:rPr>
              <w:t xml:space="preserve"> Установка плана работ на день</w:t>
            </w:r>
          </w:p>
        </w:tc>
      </w:tr>
      <w:tr w:rsidR="00746F5E" w:rsidRPr="002E364D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2.0.10.1 Отбор заказов из аналитического представления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746F5E" w:rsidRPr="00BA23D4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4155" w:type="pct"/>
          </w:tcPr>
          <w:p w:rsidR="00746F5E" w:rsidRPr="00746F5E" w:rsidRDefault="00746F5E" w:rsidP="00BA23D4">
            <w:pPr>
              <w:rPr>
                <w:lang w:val="ru-RU"/>
              </w:rPr>
            </w:pPr>
            <w:r w:rsidRPr="00746F5E">
              <w:rPr>
                <w:lang w:val="ru-RU"/>
              </w:rPr>
              <w:t>2.0.10.2 Ревизия плана работ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017EAA" w:rsidRPr="002E364D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AB2278">
              <w:rPr>
                <w:lang w:val="ru-RU"/>
              </w:rPr>
              <w:t xml:space="preserve"> 2.011.0 </w:t>
            </w:r>
            <w:r w:rsidR="00AB2278" w:rsidRPr="001E60FC">
              <w:rPr>
                <w:lang w:val="ru-RU"/>
              </w:rPr>
              <w:t>Печать информации о заказе</w:t>
            </w:r>
          </w:p>
        </w:tc>
      </w:tr>
      <w:tr w:rsidR="00746F5E" w:rsidRPr="002E364D" w:rsidTr="00163269">
        <w:tc>
          <w:tcPr>
            <w:tcW w:w="243" w:type="pct"/>
          </w:tcPr>
          <w:p w:rsidR="00746F5E" w:rsidRDefault="00746F5E" w:rsidP="00BA23D4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4155" w:type="pct"/>
          </w:tcPr>
          <w:p w:rsidR="00746F5E" w:rsidRPr="00746F5E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2.0.11.1 Горожанин - Печать информации о заказе</w:t>
            </w:r>
          </w:p>
        </w:tc>
        <w:tc>
          <w:tcPr>
            <w:tcW w:w="602" w:type="pct"/>
          </w:tcPr>
          <w:p w:rsidR="00746F5E" w:rsidRPr="00BA23D4" w:rsidRDefault="00746F5E" w:rsidP="00BA23D4">
            <w:pPr>
              <w:rPr>
                <w:lang w:val="ru-RU"/>
              </w:rPr>
            </w:pPr>
          </w:p>
        </w:tc>
      </w:tr>
      <w:tr w:rsidR="001E60FC" w:rsidRPr="002E364D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4155" w:type="pct"/>
          </w:tcPr>
          <w:p w:rsidR="001E60FC" w:rsidRPr="001E60FC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2.0.11.2 Аналитик- Печать информации о заказе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017EAA" w:rsidRPr="002E364D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AB2278">
              <w:rPr>
                <w:lang w:val="ru-RU"/>
              </w:rPr>
              <w:t xml:space="preserve"> 2.0.12.0 </w:t>
            </w:r>
            <w:r w:rsidR="00894ED8" w:rsidRPr="001E60FC">
              <w:rPr>
                <w:lang w:val="ru-RU"/>
              </w:rPr>
              <w:t>Просмотр товаров и ресурсов</w:t>
            </w:r>
          </w:p>
        </w:tc>
      </w:tr>
      <w:tr w:rsidR="001E60FC" w:rsidRPr="002E364D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4155" w:type="pct"/>
          </w:tcPr>
          <w:p w:rsidR="001E60FC" w:rsidRPr="001E60FC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2.0.12.1 Гость - Просмотр товаров и ресурсов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1E60FC" w:rsidRPr="002E364D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4155" w:type="pct"/>
          </w:tcPr>
          <w:p w:rsidR="001E60FC" w:rsidRPr="001E60FC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2.0.12.2 Зарегистрированный пользователь - Просмотр товаров и ресурсов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017EAA" w:rsidRPr="00BA23D4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894ED8">
              <w:rPr>
                <w:lang w:val="ru-RU"/>
              </w:rPr>
              <w:t xml:space="preserve"> 2.0.13.0 Регистрация</w:t>
            </w:r>
          </w:p>
        </w:tc>
      </w:tr>
      <w:tr w:rsidR="001E60FC" w:rsidRPr="00BA23D4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4155" w:type="pct"/>
          </w:tcPr>
          <w:p w:rsidR="001E60FC" w:rsidRPr="001E60FC" w:rsidRDefault="001E60FC" w:rsidP="00BA23D4">
            <w:pPr>
              <w:rPr>
                <w:lang w:val="ru-RU"/>
              </w:rPr>
            </w:pPr>
            <w:r w:rsidRPr="001E60FC">
              <w:rPr>
                <w:lang w:val="ru-RU"/>
              </w:rPr>
              <w:t>2.0.13.1 Регистрация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017EAA" w:rsidRPr="002E364D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894ED8">
              <w:rPr>
                <w:lang w:val="ru-RU"/>
              </w:rPr>
              <w:t xml:space="preserve"> 2.0.14.0 </w:t>
            </w:r>
            <w:r w:rsidR="00894ED8" w:rsidRPr="00BD5F22">
              <w:rPr>
                <w:lang w:val="ru-RU"/>
              </w:rPr>
              <w:t>Заполнение анкеты описания изделия</w:t>
            </w:r>
          </w:p>
        </w:tc>
      </w:tr>
      <w:tr w:rsidR="001E60FC" w:rsidRPr="002E364D" w:rsidTr="00163269">
        <w:tc>
          <w:tcPr>
            <w:tcW w:w="243" w:type="pct"/>
          </w:tcPr>
          <w:p w:rsidR="001E60FC" w:rsidRDefault="001E60FC" w:rsidP="00BA23D4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4155" w:type="pct"/>
          </w:tcPr>
          <w:p w:rsidR="001E60FC" w:rsidRPr="001E60FC" w:rsidRDefault="00BD5F22" w:rsidP="00BA23D4">
            <w:pPr>
              <w:rPr>
                <w:lang w:val="ru-RU"/>
              </w:rPr>
            </w:pPr>
            <w:r w:rsidRPr="00BD5F22">
              <w:rPr>
                <w:lang w:val="ru-RU"/>
              </w:rPr>
              <w:t>2.0.14.1 Швея - Заполнение анкеты описания изделия</w:t>
            </w:r>
          </w:p>
        </w:tc>
        <w:tc>
          <w:tcPr>
            <w:tcW w:w="602" w:type="pct"/>
          </w:tcPr>
          <w:p w:rsidR="001E60FC" w:rsidRPr="00BA23D4" w:rsidRDefault="001E60FC" w:rsidP="00BA23D4">
            <w:pPr>
              <w:rPr>
                <w:lang w:val="ru-RU"/>
              </w:rPr>
            </w:pPr>
          </w:p>
        </w:tc>
      </w:tr>
      <w:tr w:rsidR="00BD5F22" w:rsidRPr="002E364D" w:rsidTr="00163269">
        <w:tc>
          <w:tcPr>
            <w:tcW w:w="243" w:type="pct"/>
          </w:tcPr>
          <w:p w:rsidR="00BD5F22" w:rsidRDefault="00BD5F22" w:rsidP="00BA23D4">
            <w:pPr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4155" w:type="pct"/>
          </w:tcPr>
          <w:p w:rsidR="00BD5F22" w:rsidRPr="00BD5F22" w:rsidRDefault="00E57834" w:rsidP="00BA23D4">
            <w:pPr>
              <w:rPr>
                <w:lang w:val="ru-RU"/>
              </w:rPr>
            </w:pPr>
            <w:r w:rsidRPr="00E57834">
              <w:rPr>
                <w:lang w:val="ru-RU"/>
              </w:rPr>
              <w:t>2.0.14.2 Маг - Заполнение анкеты описания изделия</w:t>
            </w:r>
          </w:p>
        </w:tc>
        <w:tc>
          <w:tcPr>
            <w:tcW w:w="602" w:type="pct"/>
          </w:tcPr>
          <w:p w:rsidR="00BD5F22" w:rsidRPr="00BA23D4" w:rsidRDefault="00BD5F22" w:rsidP="00BA23D4">
            <w:pPr>
              <w:rPr>
                <w:lang w:val="ru-RU"/>
              </w:rPr>
            </w:pPr>
          </w:p>
        </w:tc>
      </w:tr>
      <w:tr w:rsidR="00017EAA" w:rsidRPr="002E364D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894ED8">
              <w:rPr>
                <w:lang w:val="ru-RU"/>
              </w:rPr>
              <w:t xml:space="preserve"> 2.0.15.0 </w:t>
            </w:r>
            <w:r w:rsidR="002061AB">
              <w:rPr>
                <w:lang w:val="ru-RU"/>
              </w:rPr>
              <w:t>Изменение данных склада</w:t>
            </w:r>
            <w:r w:rsidR="006E17D4">
              <w:rPr>
                <w:lang w:val="ru-RU"/>
              </w:rPr>
              <w:t xml:space="preserve"> о взятых рубахах</w:t>
            </w:r>
          </w:p>
        </w:tc>
      </w:tr>
      <w:tr w:rsidR="00E57834" w:rsidRPr="002E364D" w:rsidTr="00163269">
        <w:tc>
          <w:tcPr>
            <w:tcW w:w="243" w:type="pct"/>
          </w:tcPr>
          <w:p w:rsidR="00E57834" w:rsidRDefault="00E57834" w:rsidP="00BA23D4">
            <w:pPr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4155" w:type="pct"/>
          </w:tcPr>
          <w:p w:rsidR="00E57834" w:rsidRPr="00E57834" w:rsidRDefault="00471343" w:rsidP="00BA23D4">
            <w:pPr>
              <w:rPr>
                <w:lang w:val="ru-RU"/>
              </w:rPr>
            </w:pPr>
            <w:r w:rsidRPr="00471343">
              <w:rPr>
                <w:lang w:val="ru-RU"/>
              </w:rPr>
              <w:t>2.0.15.1 Маг - Взятие рубах со склада</w:t>
            </w:r>
          </w:p>
        </w:tc>
        <w:tc>
          <w:tcPr>
            <w:tcW w:w="602" w:type="pct"/>
          </w:tcPr>
          <w:p w:rsidR="00E57834" w:rsidRPr="00BA23D4" w:rsidRDefault="00E57834" w:rsidP="00BA23D4">
            <w:pPr>
              <w:rPr>
                <w:lang w:val="ru-RU"/>
              </w:rPr>
            </w:pPr>
          </w:p>
        </w:tc>
      </w:tr>
      <w:tr w:rsidR="00017EAA" w:rsidRPr="002E364D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lastRenderedPageBreak/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2061AB">
              <w:rPr>
                <w:lang w:val="ru-RU"/>
              </w:rPr>
              <w:t xml:space="preserve"> 2.0.16.0 Изменение данных склада</w:t>
            </w:r>
            <w:r w:rsidR="006E17D4">
              <w:rPr>
                <w:lang w:val="ru-RU"/>
              </w:rPr>
              <w:t xml:space="preserve"> при изготовлении изделия</w:t>
            </w:r>
          </w:p>
        </w:tc>
      </w:tr>
      <w:tr w:rsidR="00471343" w:rsidRPr="002E364D" w:rsidTr="00163269">
        <w:tc>
          <w:tcPr>
            <w:tcW w:w="243" w:type="pct"/>
          </w:tcPr>
          <w:p w:rsidR="00471343" w:rsidRDefault="00471343" w:rsidP="00BA23D4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4155" w:type="pct"/>
          </w:tcPr>
          <w:p w:rsidR="00471343" w:rsidRPr="00471343" w:rsidRDefault="00471343" w:rsidP="00BA23D4">
            <w:pPr>
              <w:rPr>
                <w:lang w:val="ru-RU"/>
              </w:rPr>
            </w:pPr>
            <w:r w:rsidRPr="00471343">
              <w:rPr>
                <w:lang w:val="ru-RU"/>
              </w:rPr>
              <w:t>2.0.16.1 Швея - Взятие нитей со склада</w:t>
            </w:r>
          </w:p>
        </w:tc>
        <w:tc>
          <w:tcPr>
            <w:tcW w:w="602" w:type="pct"/>
          </w:tcPr>
          <w:p w:rsidR="00471343" w:rsidRPr="00BA23D4" w:rsidRDefault="00471343" w:rsidP="00BA23D4">
            <w:pPr>
              <w:rPr>
                <w:lang w:val="ru-RU"/>
              </w:rPr>
            </w:pPr>
          </w:p>
        </w:tc>
      </w:tr>
      <w:tr w:rsidR="00471343" w:rsidRPr="002E364D" w:rsidTr="00163269">
        <w:tc>
          <w:tcPr>
            <w:tcW w:w="243" w:type="pct"/>
          </w:tcPr>
          <w:p w:rsidR="00471343" w:rsidRDefault="00471343" w:rsidP="00BA23D4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4155" w:type="pct"/>
          </w:tcPr>
          <w:p w:rsidR="00471343" w:rsidRPr="00471343" w:rsidRDefault="005C0806" w:rsidP="00BA23D4">
            <w:pPr>
              <w:rPr>
                <w:lang w:val="ru-RU"/>
              </w:rPr>
            </w:pPr>
            <w:r w:rsidRPr="005C0806">
              <w:rPr>
                <w:lang w:val="ru-RU"/>
              </w:rPr>
              <w:t>2.0.16.2 Швея - Добавление изделия на склад без прикрепления заказа</w:t>
            </w:r>
          </w:p>
        </w:tc>
        <w:tc>
          <w:tcPr>
            <w:tcW w:w="602" w:type="pct"/>
          </w:tcPr>
          <w:p w:rsidR="00471343" w:rsidRPr="00BA23D4" w:rsidRDefault="00471343" w:rsidP="00BA23D4">
            <w:pPr>
              <w:rPr>
                <w:lang w:val="ru-RU"/>
              </w:rPr>
            </w:pPr>
          </w:p>
        </w:tc>
      </w:tr>
      <w:tr w:rsidR="005C0806" w:rsidRPr="002E364D" w:rsidTr="00163269">
        <w:tc>
          <w:tcPr>
            <w:tcW w:w="243" w:type="pct"/>
          </w:tcPr>
          <w:p w:rsidR="005C0806" w:rsidRDefault="005C0806" w:rsidP="00BA23D4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4155" w:type="pct"/>
          </w:tcPr>
          <w:p w:rsidR="005C0806" w:rsidRPr="005C0806" w:rsidRDefault="007E4DB3" w:rsidP="00BA23D4">
            <w:pPr>
              <w:rPr>
                <w:lang w:val="ru-RU"/>
              </w:rPr>
            </w:pPr>
            <w:r w:rsidRPr="007E4DB3">
              <w:rPr>
                <w:lang w:val="ru-RU"/>
              </w:rPr>
              <w:t>2.0.16.3 Швея - Добавление изделия на склад с прикреплением заказа</w:t>
            </w:r>
          </w:p>
        </w:tc>
        <w:tc>
          <w:tcPr>
            <w:tcW w:w="602" w:type="pct"/>
          </w:tcPr>
          <w:p w:rsidR="005C0806" w:rsidRPr="00BA23D4" w:rsidRDefault="005C0806" w:rsidP="00BA23D4">
            <w:pPr>
              <w:rPr>
                <w:lang w:val="ru-RU"/>
              </w:rPr>
            </w:pPr>
          </w:p>
        </w:tc>
      </w:tr>
      <w:tr w:rsidR="00017EAA" w:rsidRPr="002E364D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2061AB">
              <w:rPr>
                <w:lang w:val="ru-RU"/>
              </w:rPr>
              <w:t xml:space="preserve"> 2.0.17.0 Изменение данных склада</w:t>
            </w:r>
            <w:r w:rsidR="006E17D4">
              <w:rPr>
                <w:lang w:val="ru-RU"/>
              </w:rPr>
              <w:t xml:space="preserve"> при изготовлении нитей</w:t>
            </w:r>
          </w:p>
        </w:tc>
      </w:tr>
      <w:tr w:rsidR="007E4DB3" w:rsidRPr="002E364D" w:rsidTr="00163269">
        <w:tc>
          <w:tcPr>
            <w:tcW w:w="243" w:type="pct"/>
          </w:tcPr>
          <w:p w:rsidR="007E4DB3" w:rsidRDefault="007E4DB3" w:rsidP="00BA23D4">
            <w:pPr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4155" w:type="pct"/>
          </w:tcPr>
          <w:p w:rsidR="007E4DB3" w:rsidRPr="007E4DB3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2.0.17.1 Обработчик крапивы - Взятие крапивы со склада</w:t>
            </w:r>
          </w:p>
        </w:tc>
        <w:tc>
          <w:tcPr>
            <w:tcW w:w="602" w:type="pct"/>
          </w:tcPr>
          <w:p w:rsidR="007E4DB3" w:rsidRPr="00BA23D4" w:rsidRDefault="007E4DB3" w:rsidP="00BA23D4">
            <w:pPr>
              <w:rPr>
                <w:lang w:val="ru-RU"/>
              </w:rPr>
            </w:pPr>
          </w:p>
        </w:tc>
      </w:tr>
      <w:tr w:rsidR="00933CF1" w:rsidRPr="002E364D" w:rsidTr="00163269">
        <w:tc>
          <w:tcPr>
            <w:tcW w:w="243" w:type="pct"/>
          </w:tcPr>
          <w:p w:rsidR="00933CF1" w:rsidRDefault="00933CF1" w:rsidP="00BA23D4">
            <w:pPr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4155" w:type="pct"/>
          </w:tcPr>
          <w:p w:rsidR="00933CF1" w:rsidRPr="00933CF1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2.0.17.2 Обработчик крапивы - Добавление нитей на склад без прикрепления заказа</w:t>
            </w:r>
          </w:p>
        </w:tc>
        <w:tc>
          <w:tcPr>
            <w:tcW w:w="602" w:type="pct"/>
          </w:tcPr>
          <w:p w:rsidR="00933CF1" w:rsidRPr="00BA23D4" w:rsidRDefault="00933CF1" w:rsidP="00BA23D4">
            <w:pPr>
              <w:rPr>
                <w:lang w:val="ru-RU"/>
              </w:rPr>
            </w:pPr>
          </w:p>
        </w:tc>
      </w:tr>
      <w:tr w:rsidR="00933CF1" w:rsidRPr="002E364D" w:rsidTr="00163269">
        <w:tc>
          <w:tcPr>
            <w:tcW w:w="243" w:type="pct"/>
          </w:tcPr>
          <w:p w:rsidR="00933CF1" w:rsidRDefault="00933CF1" w:rsidP="00BA23D4">
            <w:pPr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4155" w:type="pct"/>
          </w:tcPr>
          <w:p w:rsidR="00933CF1" w:rsidRPr="00933CF1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2.0.17.3 Обработчик крапивы- Добавление нитей на склад с прикреплением заказа</w:t>
            </w:r>
          </w:p>
        </w:tc>
        <w:tc>
          <w:tcPr>
            <w:tcW w:w="602" w:type="pct"/>
          </w:tcPr>
          <w:p w:rsidR="00933CF1" w:rsidRPr="00BA23D4" w:rsidRDefault="00933CF1" w:rsidP="00BA23D4">
            <w:pPr>
              <w:rPr>
                <w:lang w:val="ru-RU"/>
              </w:rPr>
            </w:pPr>
          </w:p>
        </w:tc>
      </w:tr>
      <w:tr w:rsidR="00017EAA" w:rsidRPr="002E364D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2061AB">
              <w:rPr>
                <w:lang w:val="ru-RU"/>
              </w:rPr>
              <w:t xml:space="preserve"> 2.0.18.0 Изменение данных склада</w:t>
            </w:r>
            <w:r w:rsidR="006E17D4">
              <w:rPr>
                <w:lang w:val="ru-RU"/>
              </w:rPr>
              <w:t xml:space="preserve"> </w:t>
            </w:r>
            <w:r w:rsidR="004F3065">
              <w:rPr>
                <w:lang w:val="ru-RU"/>
              </w:rPr>
              <w:t>при сборе крапивы</w:t>
            </w:r>
          </w:p>
        </w:tc>
      </w:tr>
      <w:tr w:rsidR="00933CF1" w:rsidRPr="002E364D" w:rsidTr="00163269">
        <w:tc>
          <w:tcPr>
            <w:tcW w:w="243" w:type="pct"/>
          </w:tcPr>
          <w:p w:rsidR="00933CF1" w:rsidRDefault="00933CF1" w:rsidP="00BA23D4">
            <w:pPr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4155" w:type="pct"/>
          </w:tcPr>
          <w:p w:rsidR="00933CF1" w:rsidRPr="00933CF1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2.0.18.1 Сборщик крапивы - Добавление крапивы на склад без прикрепления заказа</w:t>
            </w:r>
          </w:p>
        </w:tc>
        <w:tc>
          <w:tcPr>
            <w:tcW w:w="602" w:type="pct"/>
          </w:tcPr>
          <w:p w:rsidR="00933CF1" w:rsidRPr="00BA23D4" w:rsidRDefault="00933CF1" w:rsidP="00BA23D4">
            <w:pPr>
              <w:rPr>
                <w:lang w:val="ru-RU"/>
              </w:rPr>
            </w:pPr>
          </w:p>
        </w:tc>
      </w:tr>
      <w:tr w:rsidR="00933CF1" w:rsidRPr="002E364D" w:rsidTr="00163269">
        <w:tc>
          <w:tcPr>
            <w:tcW w:w="243" w:type="pct"/>
          </w:tcPr>
          <w:p w:rsidR="00933CF1" w:rsidRDefault="00933CF1" w:rsidP="00BA23D4">
            <w:pPr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4155" w:type="pct"/>
          </w:tcPr>
          <w:p w:rsidR="00933CF1" w:rsidRPr="00933CF1" w:rsidRDefault="00933CF1" w:rsidP="00BA23D4">
            <w:pPr>
              <w:rPr>
                <w:lang w:val="ru-RU"/>
              </w:rPr>
            </w:pPr>
            <w:r w:rsidRPr="00933CF1">
              <w:rPr>
                <w:lang w:val="ru-RU"/>
              </w:rPr>
              <w:t>2.0.18.2 Сборщик крапивы - Добавление крапивы на склад с прикреплением заказа</w:t>
            </w:r>
          </w:p>
        </w:tc>
        <w:tc>
          <w:tcPr>
            <w:tcW w:w="602" w:type="pct"/>
          </w:tcPr>
          <w:p w:rsidR="00933CF1" w:rsidRPr="00BA23D4" w:rsidRDefault="00933CF1" w:rsidP="00BA23D4">
            <w:pPr>
              <w:rPr>
                <w:lang w:val="ru-RU"/>
              </w:rPr>
            </w:pPr>
          </w:p>
        </w:tc>
      </w:tr>
      <w:tr w:rsidR="00017EAA" w:rsidRPr="002E364D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2061AB">
              <w:rPr>
                <w:lang w:val="ru-RU"/>
              </w:rPr>
              <w:t xml:space="preserve"> 2.0.19.0 </w:t>
            </w:r>
            <w:r w:rsidR="006E17D4">
              <w:rPr>
                <w:lang w:val="ru-RU"/>
              </w:rPr>
              <w:t>Мониторинг товаров на складе</w:t>
            </w:r>
          </w:p>
        </w:tc>
      </w:tr>
      <w:tr w:rsidR="0030701A" w:rsidRPr="002E364D" w:rsidTr="00163269">
        <w:tc>
          <w:tcPr>
            <w:tcW w:w="243" w:type="pct"/>
          </w:tcPr>
          <w:p w:rsidR="0030701A" w:rsidRDefault="0030701A" w:rsidP="00BA23D4">
            <w:pPr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4155" w:type="pct"/>
          </w:tcPr>
          <w:p w:rsidR="0030701A" w:rsidRPr="00933CF1" w:rsidRDefault="00E51A82" w:rsidP="00BA23D4">
            <w:pPr>
              <w:rPr>
                <w:lang w:val="ru-RU"/>
              </w:rPr>
            </w:pPr>
            <w:r w:rsidRPr="00E51A82">
              <w:rPr>
                <w:lang w:val="ru-RU"/>
              </w:rPr>
              <w:t>2.0.19.1 Швея - Мониторинг товаров на складе</w:t>
            </w:r>
          </w:p>
        </w:tc>
        <w:tc>
          <w:tcPr>
            <w:tcW w:w="602" w:type="pct"/>
          </w:tcPr>
          <w:p w:rsidR="0030701A" w:rsidRPr="00BA23D4" w:rsidRDefault="0030701A" w:rsidP="00BA23D4">
            <w:pPr>
              <w:rPr>
                <w:lang w:val="ru-RU"/>
              </w:rPr>
            </w:pPr>
          </w:p>
        </w:tc>
      </w:tr>
      <w:tr w:rsidR="00E51A82" w:rsidRPr="002E364D" w:rsidTr="00163269">
        <w:tc>
          <w:tcPr>
            <w:tcW w:w="243" w:type="pct"/>
          </w:tcPr>
          <w:p w:rsidR="00E51A82" w:rsidRDefault="00E51A82" w:rsidP="00BA23D4">
            <w:pPr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4155" w:type="pct"/>
          </w:tcPr>
          <w:p w:rsidR="00E51A82" w:rsidRPr="00E51A82" w:rsidRDefault="00E51A82" w:rsidP="00BA23D4">
            <w:pPr>
              <w:rPr>
                <w:lang w:val="ru-RU"/>
              </w:rPr>
            </w:pPr>
            <w:r w:rsidRPr="00E51A82">
              <w:rPr>
                <w:lang w:val="ru-RU"/>
              </w:rPr>
              <w:t>2.0.19.2 Маг - Мониторинг товаров на складе</w:t>
            </w:r>
          </w:p>
        </w:tc>
        <w:tc>
          <w:tcPr>
            <w:tcW w:w="602" w:type="pct"/>
          </w:tcPr>
          <w:p w:rsidR="00E51A82" w:rsidRPr="00BA23D4" w:rsidRDefault="00E51A82" w:rsidP="00BA23D4">
            <w:pPr>
              <w:rPr>
                <w:lang w:val="ru-RU"/>
              </w:rPr>
            </w:pPr>
          </w:p>
        </w:tc>
      </w:tr>
      <w:tr w:rsidR="00E51A82" w:rsidRPr="002E364D" w:rsidTr="00163269">
        <w:tc>
          <w:tcPr>
            <w:tcW w:w="243" w:type="pct"/>
          </w:tcPr>
          <w:p w:rsidR="00E51A82" w:rsidRDefault="00E51A82" w:rsidP="00BA23D4">
            <w:pPr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4155" w:type="pct"/>
          </w:tcPr>
          <w:p w:rsidR="00E51A82" w:rsidRPr="00E51A82" w:rsidRDefault="00E51A82" w:rsidP="00BA23D4">
            <w:pPr>
              <w:rPr>
                <w:lang w:val="ru-RU"/>
              </w:rPr>
            </w:pPr>
            <w:r w:rsidRPr="00E51A82">
              <w:rPr>
                <w:lang w:val="ru-RU"/>
              </w:rPr>
              <w:t>2.0.19.3 Сборщик крапивы - Мониторинг товаров на складе</w:t>
            </w:r>
          </w:p>
        </w:tc>
        <w:tc>
          <w:tcPr>
            <w:tcW w:w="602" w:type="pct"/>
          </w:tcPr>
          <w:p w:rsidR="00E51A82" w:rsidRPr="00BA23D4" w:rsidRDefault="00E51A82" w:rsidP="00BA23D4">
            <w:pPr>
              <w:rPr>
                <w:lang w:val="ru-RU"/>
              </w:rPr>
            </w:pPr>
          </w:p>
        </w:tc>
      </w:tr>
      <w:tr w:rsidR="00E51A82" w:rsidRPr="002E364D" w:rsidTr="00163269">
        <w:tc>
          <w:tcPr>
            <w:tcW w:w="243" w:type="pct"/>
          </w:tcPr>
          <w:p w:rsidR="00E51A82" w:rsidRDefault="00E51A82" w:rsidP="00BA23D4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4155" w:type="pct"/>
          </w:tcPr>
          <w:p w:rsidR="00E51A82" w:rsidRPr="00E51A82" w:rsidRDefault="001743E5" w:rsidP="00BA23D4">
            <w:pPr>
              <w:rPr>
                <w:lang w:val="ru-RU"/>
              </w:rPr>
            </w:pPr>
            <w:r w:rsidRPr="001743E5">
              <w:rPr>
                <w:lang w:val="ru-RU"/>
              </w:rPr>
              <w:t>2.0.19.4 Обработчик крапивы - Мониторинг товаров на складе</w:t>
            </w:r>
          </w:p>
        </w:tc>
        <w:tc>
          <w:tcPr>
            <w:tcW w:w="602" w:type="pct"/>
          </w:tcPr>
          <w:p w:rsidR="00E51A82" w:rsidRPr="00BA23D4" w:rsidRDefault="00E51A82" w:rsidP="00BA23D4">
            <w:pPr>
              <w:rPr>
                <w:lang w:val="ru-RU"/>
              </w:rPr>
            </w:pPr>
          </w:p>
        </w:tc>
      </w:tr>
      <w:tr w:rsidR="001743E5" w:rsidRPr="002E364D" w:rsidTr="00163269">
        <w:tc>
          <w:tcPr>
            <w:tcW w:w="243" w:type="pct"/>
          </w:tcPr>
          <w:p w:rsidR="001743E5" w:rsidRDefault="001743E5" w:rsidP="00BA23D4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4155" w:type="pct"/>
          </w:tcPr>
          <w:p w:rsidR="001743E5" w:rsidRPr="001743E5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2.0.19.5 Аналитик - Мониторинг товаров на складе</w:t>
            </w:r>
          </w:p>
        </w:tc>
        <w:tc>
          <w:tcPr>
            <w:tcW w:w="602" w:type="pct"/>
          </w:tcPr>
          <w:p w:rsidR="001743E5" w:rsidRPr="00BA23D4" w:rsidRDefault="001743E5" w:rsidP="00BA23D4">
            <w:pPr>
              <w:rPr>
                <w:lang w:val="ru-RU"/>
              </w:rPr>
            </w:pPr>
          </w:p>
        </w:tc>
      </w:tr>
      <w:tr w:rsidR="00017EAA" w:rsidRPr="002E364D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E80F43">
              <w:rPr>
                <w:lang w:val="ru-RU"/>
              </w:rPr>
              <w:t xml:space="preserve"> 2.0.20.0 Просмотр текущего плана работ на день</w:t>
            </w:r>
          </w:p>
        </w:tc>
      </w:tr>
      <w:tr w:rsidR="00422196" w:rsidRPr="002E364D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2.0.20.1 Швея - Просмотр текущего плана работ на день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  <w:tr w:rsidR="00422196" w:rsidRPr="002E364D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2.0.20.2 Маг - Просмотр текущего плана работ на день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  <w:tr w:rsidR="00422196" w:rsidRPr="002E364D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2.0.20.3 Сборщик крапивы - Просмотр текущего плана работ на день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  <w:tr w:rsidR="00422196" w:rsidRPr="002E364D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2.0.20.4 Обработчик крапивы - Просмотр текущего плана работ на день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  <w:tr w:rsidR="00017EAA" w:rsidRPr="002E364D" w:rsidTr="00017EAA">
        <w:tc>
          <w:tcPr>
            <w:tcW w:w="5000" w:type="pct"/>
            <w:gridSpan w:val="3"/>
          </w:tcPr>
          <w:p w:rsidR="00017EAA" w:rsidRPr="00BA23D4" w:rsidRDefault="00017EAA" w:rsidP="00017EAA">
            <w:pPr>
              <w:jc w:val="center"/>
              <w:rPr>
                <w:lang w:val="ru-RU"/>
              </w:rPr>
            </w:pPr>
            <w:r>
              <w:t>Test</w:t>
            </w:r>
            <w:r w:rsidRPr="004607D2">
              <w:rPr>
                <w:lang w:val="ru-RU"/>
              </w:rPr>
              <w:t xml:space="preserve"> </w:t>
            </w:r>
            <w:r>
              <w:t>Suite</w:t>
            </w:r>
            <w:r w:rsidR="00E80F43">
              <w:rPr>
                <w:lang w:val="ru-RU"/>
              </w:rPr>
              <w:t xml:space="preserve"> 2.0.21.0 </w:t>
            </w:r>
            <w:r w:rsidR="00E80F43" w:rsidRPr="00422196">
              <w:rPr>
                <w:lang w:val="ru-RU"/>
              </w:rPr>
              <w:t>Предоставление сведений о качестве</w:t>
            </w:r>
          </w:p>
        </w:tc>
      </w:tr>
      <w:tr w:rsidR="00422196" w:rsidRPr="00BA23D4" w:rsidTr="00163269">
        <w:tc>
          <w:tcPr>
            <w:tcW w:w="243" w:type="pct"/>
          </w:tcPr>
          <w:p w:rsidR="00422196" w:rsidRDefault="00422196" w:rsidP="00BA23D4">
            <w:pPr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4155" w:type="pct"/>
          </w:tcPr>
          <w:p w:rsidR="00422196" w:rsidRPr="00422196" w:rsidRDefault="00422196" w:rsidP="00BA23D4">
            <w:pPr>
              <w:rPr>
                <w:lang w:val="ru-RU"/>
              </w:rPr>
            </w:pPr>
            <w:r w:rsidRPr="00422196">
              <w:rPr>
                <w:lang w:val="ru-RU"/>
              </w:rPr>
              <w:t>2.0.21.1 Предоставление сведений о качестве</w:t>
            </w:r>
          </w:p>
        </w:tc>
        <w:tc>
          <w:tcPr>
            <w:tcW w:w="602" w:type="pct"/>
          </w:tcPr>
          <w:p w:rsidR="00422196" w:rsidRPr="00BA23D4" w:rsidRDefault="00422196" w:rsidP="00BA23D4">
            <w:pPr>
              <w:rPr>
                <w:lang w:val="ru-RU"/>
              </w:rPr>
            </w:pPr>
          </w:p>
        </w:tc>
      </w:tr>
    </w:tbl>
    <w:p w:rsidR="00BA23D4" w:rsidRPr="00E72154" w:rsidRDefault="00BA23D4" w:rsidP="008B17F7">
      <w:pPr>
        <w:pStyle w:val="1"/>
        <w:rPr>
          <w:lang w:val="ru-RU"/>
        </w:rPr>
      </w:pPr>
      <w:r>
        <w:t>User</w:t>
      </w:r>
      <w:r w:rsidRPr="00E72154">
        <w:rPr>
          <w:lang w:val="ru-RU"/>
        </w:rPr>
        <w:t xml:space="preserve"> </w:t>
      </w:r>
      <w:r>
        <w:t>Interface</w:t>
      </w:r>
      <w:r w:rsidRPr="00E72154">
        <w:rPr>
          <w:lang w:val="ru-RU"/>
        </w:rPr>
        <w:t xml:space="preserve"> </w:t>
      </w:r>
      <w:r>
        <w:t>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33"/>
        <w:gridCol w:w="7975"/>
        <w:gridCol w:w="1168"/>
      </w:tblGrid>
      <w:tr w:rsidR="00DF2E39" w:rsidRPr="00E72154" w:rsidTr="00DF2E39">
        <w:tc>
          <w:tcPr>
            <w:tcW w:w="226" w:type="pct"/>
          </w:tcPr>
          <w:p w:rsidR="00DF2E39" w:rsidRPr="00E72154" w:rsidRDefault="00DF2E39" w:rsidP="00171F93">
            <w:pPr>
              <w:rPr>
                <w:lang w:val="ru-RU"/>
              </w:rPr>
            </w:pPr>
            <w:r w:rsidRPr="00E72154">
              <w:rPr>
                <w:lang w:val="ru-RU"/>
              </w:rPr>
              <w:t>#</w:t>
            </w:r>
          </w:p>
        </w:tc>
        <w:tc>
          <w:tcPr>
            <w:tcW w:w="4164" w:type="pct"/>
          </w:tcPr>
          <w:p w:rsidR="00DF2E39" w:rsidRPr="00E72154" w:rsidRDefault="00DF2E39" w:rsidP="00171F93">
            <w:pPr>
              <w:rPr>
                <w:lang w:val="ru-RU"/>
              </w:rPr>
            </w:pPr>
            <w:r>
              <w:t>Test</w:t>
            </w:r>
          </w:p>
        </w:tc>
        <w:tc>
          <w:tcPr>
            <w:tcW w:w="610" w:type="pct"/>
          </w:tcPr>
          <w:p w:rsidR="00DF2E39" w:rsidRPr="00E72154" w:rsidRDefault="00DF2E39" w:rsidP="00171F93">
            <w:pPr>
              <w:rPr>
                <w:lang w:val="ru-RU"/>
              </w:rPr>
            </w:pPr>
            <w:r>
              <w:t>Ok</w:t>
            </w:r>
            <w:r w:rsidRPr="00E72154">
              <w:rPr>
                <w:lang w:val="ru-RU"/>
              </w:rPr>
              <w:t>/</w:t>
            </w:r>
            <w:r>
              <w:t>Fail</w:t>
            </w:r>
          </w:p>
        </w:tc>
      </w:tr>
      <w:tr w:rsidR="00DF2E39" w:rsidRPr="002E364D" w:rsidTr="00DF2E39">
        <w:tc>
          <w:tcPr>
            <w:tcW w:w="226" w:type="pct"/>
          </w:tcPr>
          <w:p w:rsidR="00DF2E39" w:rsidRPr="00E72154" w:rsidRDefault="00DF2E39" w:rsidP="00171F93">
            <w:pPr>
              <w:rPr>
                <w:lang w:val="ru-RU"/>
              </w:rPr>
            </w:pPr>
            <w:r w:rsidRPr="00E72154">
              <w:rPr>
                <w:lang w:val="ru-RU"/>
              </w:rPr>
              <w:t>1</w:t>
            </w:r>
          </w:p>
        </w:tc>
        <w:tc>
          <w:tcPr>
            <w:tcW w:w="4164" w:type="pct"/>
          </w:tcPr>
          <w:p w:rsidR="00DF2E39" w:rsidRPr="00DF2E39" w:rsidRDefault="00DF2E39" w:rsidP="00171F93">
            <w:pPr>
              <w:rPr>
                <w:lang w:val="ru-RU"/>
              </w:rPr>
            </w:pPr>
            <w:r>
              <w:rPr>
                <w:lang w:val="ru-RU"/>
              </w:rPr>
              <w:t>Навигация в приложении через меню</w:t>
            </w:r>
          </w:p>
        </w:tc>
        <w:tc>
          <w:tcPr>
            <w:tcW w:w="610" w:type="pct"/>
          </w:tcPr>
          <w:p w:rsidR="00DF2E39" w:rsidRPr="00BA23D4" w:rsidRDefault="00DF2E39" w:rsidP="00171F93">
            <w:pPr>
              <w:rPr>
                <w:lang w:val="ru-RU"/>
              </w:rPr>
            </w:pPr>
          </w:p>
        </w:tc>
      </w:tr>
      <w:tr w:rsidR="00DF2E39" w:rsidRPr="002E364D" w:rsidTr="00DF2E39">
        <w:tc>
          <w:tcPr>
            <w:tcW w:w="226" w:type="pct"/>
          </w:tcPr>
          <w:p w:rsidR="00DF2E39" w:rsidRPr="00BA23D4" w:rsidRDefault="00DF2E39" w:rsidP="00171F93">
            <w:r>
              <w:t>2</w:t>
            </w:r>
          </w:p>
        </w:tc>
        <w:tc>
          <w:tcPr>
            <w:tcW w:w="4164" w:type="pct"/>
          </w:tcPr>
          <w:p w:rsidR="00DF2E39" w:rsidRPr="00DF2E39" w:rsidRDefault="00BA1293" w:rsidP="00171F93">
            <w:pPr>
              <w:rPr>
                <w:lang w:val="ru-RU"/>
              </w:rPr>
            </w:pPr>
            <w:r>
              <w:rPr>
                <w:lang w:val="ru-RU"/>
              </w:rPr>
              <w:t>Создание заказа (</w:t>
            </w:r>
            <w:r w:rsidR="00DF2E39">
              <w:t>Test</w:t>
            </w:r>
            <w:r w:rsidR="00DF2E39" w:rsidRPr="00BA1293">
              <w:rPr>
                <w:lang w:val="ru-RU"/>
              </w:rPr>
              <w:t xml:space="preserve"> </w:t>
            </w:r>
            <w:r w:rsidR="00DF2E39">
              <w:t>Suite</w:t>
            </w:r>
            <w:r w:rsidR="00DF2E39" w:rsidRPr="00BA1293">
              <w:rPr>
                <w:lang w:val="ru-RU"/>
              </w:rPr>
              <w:t xml:space="preserve"> 2.0.03.0 </w:t>
            </w:r>
            <w:r w:rsidR="00DF2E39">
              <w:rPr>
                <w:lang w:val="ru-RU"/>
              </w:rPr>
              <w:t>Создать заказ</w:t>
            </w:r>
            <w:r>
              <w:rPr>
                <w:lang w:val="ru-RU"/>
              </w:rPr>
              <w:t>)</w:t>
            </w:r>
          </w:p>
        </w:tc>
        <w:tc>
          <w:tcPr>
            <w:tcW w:w="610" w:type="pct"/>
          </w:tcPr>
          <w:p w:rsidR="00DF2E39" w:rsidRPr="00BA23D4" w:rsidRDefault="00DF2E39" w:rsidP="00171F93">
            <w:pPr>
              <w:rPr>
                <w:lang w:val="ru-RU"/>
              </w:rPr>
            </w:pPr>
          </w:p>
        </w:tc>
      </w:tr>
    </w:tbl>
    <w:p w:rsidR="00DF2E39" w:rsidRDefault="00DF2E39" w:rsidP="008B17F7">
      <w:pPr>
        <w:pStyle w:val="1"/>
      </w:pPr>
      <w:r>
        <w:t>Performance 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33"/>
        <w:gridCol w:w="7975"/>
        <w:gridCol w:w="1168"/>
      </w:tblGrid>
      <w:tr w:rsidR="00D64D00" w:rsidTr="00B6786D">
        <w:tc>
          <w:tcPr>
            <w:tcW w:w="226" w:type="pct"/>
          </w:tcPr>
          <w:p w:rsidR="00DF2E39" w:rsidRDefault="00DF2E39" w:rsidP="00171F93">
            <w:r>
              <w:t>#</w:t>
            </w:r>
          </w:p>
        </w:tc>
        <w:tc>
          <w:tcPr>
            <w:tcW w:w="4164" w:type="pct"/>
          </w:tcPr>
          <w:p w:rsidR="00DF2E39" w:rsidRPr="00BA23D4" w:rsidRDefault="00DF2E39" w:rsidP="00171F93">
            <w:r>
              <w:t>Test</w:t>
            </w:r>
          </w:p>
        </w:tc>
        <w:tc>
          <w:tcPr>
            <w:tcW w:w="610" w:type="pct"/>
          </w:tcPr>
          <w:p w:rsidR="00DF2E39" w:rsidRDefault="00DF2E39" w:rsidP="00171F93">
            <w:r>
              <w:t>Ok/Fail</w:t>
            </w:r>
          </w:p>
        </w:tc>
      </w:tr>
      <w:tr w:rsidR="00B6786D" w:rsidRPr="00BA23D4" w:rsidTr="004E12A1">
        <w:tc>
          <w:tcPr>
            <w:tcW w:w="5000" w:type="pct"/>
            <w:gridSpan w:val="3"/>
          </w:tcPr>
          <w:p w:rsidR="00B6786D" w:rsidRPr="00BA23D4" w:rsidRDefault="00B6786D" w:rsidP="00B6786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 нормальной загрузке</w:t>
            </w:r>
            <w:r w:rsidR="0008714E">
              <w:rPr>
                <w:lang w:val="ru-RU"/>
              </w:rPr>
              <w:t xml:space="preserve"> (10)</w:t>
            </w:r>
          </w:p>
        </w:tc>
      </w:tr>
      <w:tr w:rsidR="00D64D00" w:rsidRPr="00BA23D4" w:rsidTr="00B6786D">
        <w:tc>
          <w:tcPr>
            <w:tcW w:w="226" w:type="pct"/>
          </w:tcPr>
          <w:p w:rsidR="00DF2E39" w:rsidRPr="00B6786D" w:rsidRDefault="00B6786D" w:rsidP="00171F9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164" w:type="pct"/>
          </w:tcPr>
          <w:p w:rsidR="00DF2E39" w:rsidRPr="00BA23D4" w:rsidRDefault="00D64D00" w:rsidP="00D64D00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610" w:type="pct"/>
          </w:tcPr>
          <w:p w:rsidR="00DF2E39" w:rsidRPr="00BA23D4" w:rsidRDefault="00DF2E39" w:rsidP="00171F93">
            <w:pPr>
              <w:rPr>
                <w:lang w:val="ru-RU"/>
              </w:rPr>
            </w:pPr>
          </w:p>
        </w:tc>
      </w:tr>
      <w:tr w:rsidR="00D64D00" w:rsidRPr="00BA23D4" w:rsidTr="00B6786D">
        <w:tc>
          <w:tcPr>
            <w:tcW w:w="226" w:type="pct"/>
          </w:tcPr>
          <w:p w:rsidR="00DF2E39" w:rsidRP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164" w:type="pct"/>
          </w:tcPr>
          <w:p w:rsidR="00DF2E39" w:rsidRPr="00BA23D4" w:rsidRDefault="00D64D00" w:rsidP="00171F93">
            <w:pPr>
              <w:rPr>
                <w:lang w:val="ru-RU"/>
              </w:rPr>
            </w:pPr>
            <w:r w:rsidRPr="00D64D00">
              <w:rPr>
                <w:lang w:val="ru-RU"/>
              </w:rPr>
              <w:t>Создание заказа</w:t>
            </w:r>
          </w:p>
        </w:tc>
        <w:tc>
          <w:tcPr>
            <w:tcW w:w="610" w:type="pct"/>
          </w:tcPr>
          <w:p w:rsidR="00DF2E39" w:rsidRPr="00BA23D4" w:rsidRDefault="00DF2E39" w:rsidP="00171F93">
            <w:pPr>
              <w:rPr>
                <w:lang w:val="ru-RU"/>
              </w:rPr>
            </w:pPr>
          </w:p>
        </w:tc>
      </w:tr>
      <w:tr w:rsidR="00D64D00" w:rsidRPr="00BA23D4" w:rsidTr="00B6786D">
        <w:tc>
          <w:tcPr>
            <w:tcW w:w="226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 xml:space="preserve">3 </w:t>
            </w:r>
          </w:p>
        </w:tc>
        <w:tc>
          <w:tcPr>
            <w:tcW w:w="4164" w:type="pct"/>
          </w:tcPr>
          <w:p w:rsidR="00D64D00" w:rsidRPr="00BA23D4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заказа</w:t>
            </w:r>
          </w:p>
        </w:tc>
        <w:tc>
          <w:tcPr>
            <w:tcW w:w="610" w:type="pct"/>
          </w:tcPr>
          <w:p w:rsidR="00D64D00" w:rsidRPr="00BA23D4" w:rsidRDefault="00D64D00" w:rsidP="00171F93">
            <w:pPr>
              <w:rPr>
                <w:lang w:val="ru-RU"/>
              </w:rPr>
            </w:pPr>
          </w:p>
        </w:tc>
      </w:tr>
      <w:tr w:rsidR="00D64D00" w:rsidRPr="00BA23D4" w:rsidTr="00B6786D">
        <w:tc>
          <w:tcPr>
            <w:tcW w:w="226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 xml:space="preserve">4 </w:t>
            </w:r>
          </w:p>
        </w:tc>
        <w:tc>
          <w:tcPr>
            <w:tcW w:w="4164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</w:tc>
        <w:tc>
          <w:tcPr>
            <w:tcW w:w="610" w:type="pct"/>
          </w:tcPr>
          <w:p w:rsidR="00D64D00" w:rsidRPr="00BA23D4" w:rsidRDefault="00D64D00" w:rsidP="00171F93">
            <w:pPr>
              <w:rPr>
                <w:lang w:val="ru-RU"/>
              </w:rPr>
            </w:pPr>
          </w:p>
        </w:tc>
      </w:tr>
      <w:tr w:rsidR="00D64D00" w:rsidRPr="00BA23D4" w:rsidTr="00B6786D">
        <w:tc>
          <w:tcPr>
            <w:tcW w:w="226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164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Просмотр галереи</w:t>
            </w:r>
          </w:p>
        </w:tc>
        <w:tc>
          <w:tcPr>
            <w:tcW w:w="610" w:type="pct"/>
          </w:tcPr>
          <w:p w:rsidR="00D64D00" w:rsidRPr="00BA23D4" w:rsidRDefault="00D64D00" w:rsidP="00171F93">
            <w:pPr>
              <w:rPr>
                <w:lang w:val="ru-RU"/>
              </w:rPr>
            </w:pPr>
          </w:p>
        </w:tc>
      </w:tr>
      <w:tr w:rsidR="00D64D00" w:rsidRPr="00BA23D4" w:rsidTr="00B6786D">
        <w:tc>
          <w:tcPr>
            <w:tcW w:w="226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164" w:type="pct"/>
          </w:tcPr>
          <w:p w:rsidR="00D64D00" w:rsidRDefault="00D64D00" w:rsidP="00171F93">
            <w:pPr>
              <w:rPr>
                <w:lang w:val="ru-RU"/>
              </w:rPr>
            </w:pPr>
            <w:r>
              <w:rPr>
                <w:lang w:val="ru-RU"/>
              </w:rPr>
              <w:t>Выход из системы</w:t>
            </w:r>
          </w:p>
        </w:tc>
        <w:tc>
          <w:tcPr>
            <w:tcW w:w="610" w:type="pct"/>
          </w:tcPr>
          <w:p w:rsidR="00D64D00" w:rsidRPr="00BA23D4" w:rsidRDefault="00D64D00" w:rsidP="00171F93">
            <w:pPr>
              <w:rPr>
                <w:lang w:val="ru-RU"/>
              </w:rPr>
            </w:pPr>
          </w:p>
        </w:tc>
      </w:tr>
      <w:tr w:rsidR="004E12A1" w:rsidRPr="002E364D" w:rsidTr="004E12A1">
        <w:tc>
          <w:tcPr>
            <w:tcW w:w="5000" w:type="pct"/>
            <w:gridSpan w:val="3"/>
          </w:tcPr>
          <w:p w:rsidR="004E12A1" w:rsidRPr="00BA23D4" w:rsidRDefault="004E12A1" w:rsidP="004E12A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 наихудшем ожидаемом варианте загрузки</w:t>
            </w:r>
            <w:r w:rsidR="002E364D">
              <w:rPr>
                <w:lang w:val="ru-RU"/>
              </w:rPr>
              <w:t xml:space="preserve"> </w:t>
            </w:r>
          </w:p>
        </w:tc>
      </w:tr>
      <w:tr w:rsidR="004E12A1" w:rsidRPr="00BA23D4" w:rsidTr="00B6786D">
        <w:tc>
          <w:tcPr>
            <w:tcW w:w="226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164" w:type="pct"/>
          </w:tcPr>
          <w:p w:rsidR="004E12A1" w:rsidRPr="00BA23D4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610" w:type="pct"/>
          </w:tcPr>
          <w:p w:rsidR="004E12A1" w:rsidRPr="00BA23D4" w:rsidRDefault="004E12A1" w:rsidP="00171F93">
            <w:pPr>
              <w:rPr>
                <w:lang w:val="ru-RU"/>
              </w:rPr>
            </w:pPr>
          </w:p>
        </w:tc>
      </w:tr>
      <w:tr w:rsidR="004E12A1" w:rsidRPr="00BA23D4" w:rsidTr="00B6786D">
        <w:tc>
          <w:tcPr>
            <w:tcW w:w="226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164" w:type="pct"/>
          </w:tcPr>
          <w:p w:rsidR="004E12A1" w:rsidRPr="00BA23D4" w:rsidRDefault="004E12A1" w:rsidP="00171F93">
            <w:pPr>
              <w:rPr>
                <w:lang w:val="ru-RU"/>
              </w:rPr>
            </w:pPr>
            <w:r w:rsidRPr="00D64D00">
              <w:rPr>
                <w:lang w:val="ru-RU"/>
              </w:rPr>
              <w:t>Создание заказа</w:t>
            </w:r>
          </w:p>
        </w:tc>
        <w:tc>
          <w:tcPr>
            <w:tcW w:w="610" w:type="pct"/>
          </w:tcPr>
          <w:p w:rsidR="004E12A1" w:rsidRPr="00BA23D4" w:rsidRDefault="004E12A1" w:rsidP="00171F93">
            <w:pPr>
              <w:rPr>
                <w:lang w:val="ru-RU"/>
              </w:rPr>
            </w:pPr>
          </w:p>
        </w:tc>
      </w:tr>
      <w:tr w:rsidR="004E12A1" w:rsidRPr="00BA23D4" w:rsidTr="00B6786D">
        <w:tc>
          <w:tcPr>
            <w:tcW w:w="226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164" w:type="pct"/>
          </w:tcPr>
          <w:p w:rsidR="004E12A1" w:rsidRPr="00BA23D4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заказа</w:t>
            </w:r>
          </w:p>
        </w:tc>
        <w:tc>
          <w:tcPr>
            <w:tcW w:w="610" w:type="pct"/>
          </w:tcPr>
          <w:p w:rsidR="004E12A1" w:rsidRPr="00BA23D4" w:rsidRDefault="004E12A1" w:rsidP="00171F93">
            <w:pPr>
              <w:rPr>
                <w:lang w:val="ru-RU"/>
              </w:rPr>
            </w:pPr>
          </w:p>
        </w:tc>
      </w:tr>
      <w:tr w:rsidR="004E12A1" w:rsidRPr="00BA23D4" w:rsidTr="00B6786D">
        <w:tc>
          <w:tcPr>
            <w:tcW w:w="226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164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</w:tc>
        <w:tc>
          <w:tcPr>
            <w:tcW w:w="610" w:type="pct"/>
          </w:tcPr>
          <w:p w:rsidR="004E12A1" w:rsidRPr="00BA23D4" w:rsidRDefault="004E12A1" w:rsidP="00171F93">
            <w:pPr>
              <w:rPr>
                <w:lang w:val="ru-RU"/>
              </w:rPr>
            </w:pPr>
          </w:p>
        </w:tc>
      </w:tr>
      <w:tr w:rsidR="004E12A1" w:rsidRPr="00BA23D4" w:rsidTr="00B6786D">
        <w:tc>
          <w:tcPr>
            <w:tcW w:w="226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4164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Просмотр галереи</w:t>
            </w:r>
          </w:p>
        </w:tc>
        <w:tc>
          <w:tcPr>
            <w:tcW w:w="610" w:type="pct"/>
          </w:tcPr>
          <w:p w:rsidR="004E12A1" w:rsidRPr="00BA23D4" w:rsidRDefault="004E12A1" w:rsidP="00171F93">
            <w:pPr>
              <w:rPr>
                <w:lang w:val="ru-RU"/>
              </w:rPr>
            </w:pPr>
          </w:p>
        </w:tc>
      </w:tr>
      <w:tr w:rsidR="004E12A1" w:rsidRPr="00BA23D4" w:rsidTr="00B6786D">
        <w:tc>
          <w:tcPr>
            <w:tcW w:w="226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164" w:type="pct"/>
          </w:tcPr>
          <w:p w:rsidR="004E12A1" w:rsidRDefault="004E12A1" w:rsidP="00171F93">
            <w:pPr>
              <w:rPr>
                <w:lang w:val="ru-RU"/>
              </w:rPr>
            </w:pPr>
            <w:r>
              <w:rPr>
                <w:lang w:val="ru-RU"/>
              </w:rPr>
              <w:t>Выход из системы</w:t>
            </w:r>
          </w:p>
        </w:tc>
        <w:tc>
          <w:tcPr>
            <w:tcW w:w="610" w:type="pct"/>
          </w:tcPr>
          <w:p w:rsidR="004E12A1" w:rsidRPr="00BA23D4" w:rsidRDefault="004E12A1" w:rsidP="00171F93">
            <w:pPr>
              <w:rPr>
                <w:lang w:val="ru-RU"/>
              </w:rPr>
            </w:pPr>
          </w:p>
        </w:tc>
      </w:tr>
    </w:tbl>
    <w:p w:rsidR="00DF2E39" w:rsidRDefault="00DF2E39" w:rsidP="008B17F7">
      <w:pPr>
        <w:pStyle w:val="1"/>
      </w:pPr>
      <w:r>
        <w:t>Stress 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33"/>
        <w:gridCol w:w="7975"/>
        <w:gridCol w:w="1168"/>
      </w:tblGrid>
      <w:tr w:rsidR="00DF2E39" w:rsidTr="00C62FDF">
        <w:tc>
          <w:tcPr>
            <w:tcW w:w="226" w:type="pct"/>
          </w:tcPr>
          <w:p w:rsidR="00DF2E39" w:rsidRDefault="00DF2E39" w:rsidP="00171F93">
            <w:r>
              <w:t>#</w:t>
            </w:r>
          </w:p>
        </w:tc>
        <w:tc>
          <w:tcPr>
            <w:tcW w:w="4164" w:type="pct"/>
          </w:tcPr>
          <w:p w:rsidR="00DF2E39" w:rsidRPr="00BA23D4" w:rsidRDefault="00DF2E39" w:rsidP="00171F93">
            <w:r>
              <w:t>Test</w:t>
            </w:r>
          </w:p>
        </w:tc>
        <w:tc>
          <w:tcPr>
            <w:tcW w:w="610" w:type="pct"/>
          </w:tcPr>
          <w:p w:rsidR="00DF2E39" w:rsidRPr="00C62FDF" w:rsidRDefault="00C62FDF" w:rsidP="00171F93">
            <w:r>
              <w:t>Limit</w:t>
            </w:r>
          </w:p>
        </w:tc>
      </w:tr>
      <w:tr w:rsidR="00C62FDF" w:rsidRPr="00BA23D4" w:rsidTr="00C62FDF">
        <w:tc>
          <w:tcPr>
            <w:tcW w:w="5000" w:type="pct"/>
            <w:gridSpan w:val="3"/>
          </w:tcPr>
          <w:p w:rsidR="00C62FDF" w:rsidRPr="00BA23D4" w:rsidRDefault="00C62FDF" w:rsidP="00C62F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Определение максимальной выдерживаемой нагрузки</w:t>
            </w:r>
          </w:p>
        </w:tc>
      </w:tr>
      <w:tr w:rsidR="00C62FDF" w:rsidRPr="00BA23D4" w:rsidTr="00C62FDF">
        <w:tc>
          <w:tcPr>
            <w:tcW w:w="226" w:type="pct"/>
          </w:tcPr>
          <w:p w:rsidR="00C62FDF" w:rsidRPr="00B6786D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4164" w:type="pct"/>
          </w:tcPr>
          <w:p w:rsidR="00C62FDF" w:rsidRPr="00BA23D4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610" w:type="pct"/>
          </w:tcPr>
          <w:p w:rsidR="00C62FDF" w:rsidRPr="00BA23D4" w:rsidRDefault="00C62FDF" w:rsidP="00171F93">
            <w:pPr>
              <w:rPr>
                <w:lang w:val="ru-RU"/>
              </w:rPr>
            </w:pPr>
          </w:p>
        </w:tc>
      </w:tr>
      <w:tr w:rsidR="00C62FDF" w:rsidRPr="00BA23D4" w:rsidTr="00C62FDF">
        <w:tc>
          <w:tcPr>
            <w:tcW w:w="226" w:type="pct"/>
          </w:tcPr>
          <w:p w:rsidR="00C62FDF" w:rsidRPr="00D64D00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164" w:type="pct"/>
          </w:tcPr>
          <w:p w:rsidR="00C62FDF" w:rsidRPr="00BA23D4" w:rsidRDefault="00C62FDF" w:rsidP="00171F93">
            <w:pPr>
              <w:rPr>
                <w:lang w:val="ru-RU"/>
              </w:rPr>
            </w:pPr>
            <w:r w:rsidRPr="00D64D00">
              <w:rPr>
                <w:lang w:val="ru-RU"/>
              </w:rPr>
              <w:t>Создание заказа</w:t>
            </w:r>
          </w:p>
        </w:tc>
        <w:tc>
          <w:tcPr>
            <w:tcW w:w="610" w:type="pct"/>
          </w:tcPr>
          <w:p w:rsidR="00C62FDF" w:rsidRPr="00BA23D4" w:rsidRDefault="00C62FDF" w:rsidP="00171F93">
            <w:pPr>
              <w:rPr>
                <w:lang w:val="ru-RU"/>
              </w:rPr>
            </w:pPr>
          </w:p>
        </w:tc>
      </w:tr>
      <w:tr w:rsidR="00C62FDF" w:rsidRPr="00BA23D4" w:rsidTr="00C62FDF">
        <w:tc>
          <w:tcPr>
            <w:tcW w:w="226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 xml:space="preserve">3 </w:t>
            </w:r>
          </w:p>
        </w:tc>
        <w:tc>
          <w:tcPr>
            <w:tcW w:w="4164" w:type="pct"/>
          </w:tcPr>
          <w:p w:rsidR="00C62FDF" w:rsidRPr="00BA23D4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заказа</w:t>
            </w:r>
          </w:p>
        </w:tc>
        <w:tc>
          <w:tcPr>
            <w:tcW w:w="610" w:type="pct"/>
          </w:tcPr>
          <w:p w:rsidR="00C62FDF" w:rsidRPr="00BA23D4" w:rsidRDefault="00C62FDF" w:rsidP="00171F93">
            <w:pPr>
              <w:rPr>
                <w:lang w:val="ru-RU"/>
              </w:rPr>
            </w:pPr>
          </w:p>
        </w:tc>
      </w:tr>
      <w:tr w:rsidR="00C62FDF" w:rsidRPr="00BA23D4" w:rsidTr="00C62FDF">
        <w:tc>
          <w:tcPr>
            <w:tcW w:w="226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 xml:space="preserve">4 </w:t>
            </w:r>
          </w:p>
        </w:tc>
        <w:tc>
          <w:tcPr>
            <w:tcW w:w="4164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</w:tc>
        <w:tc>
          <w:tcPr>
            <w:tcW w:w="610" w:type="pct"/>
          </w:tcPr>
          <w:p w:rsidR="00C62FDF" w:rsidRPr="00BA23D4" w:rsidRDefault="00C62FDF" w:rsidP="00171F93">
            <w:pPr>
              <w:rPr>
                <w:lang w:val="ru-RU"/>
              </w:rPr>
            </w:pPr>
          </w:p>
        </w:tc>
      </w:tr>
      <w:tr w:rsidR="00C62FDF" w:rsidRPr="00BA23D4" w:rsidTr="00C62FDF">
        <w:tc>
          <w:tcPr>
            <w:tcW w:w="226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164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Просмотр галереи</w:t>
            </w:r>
          </w:p>
        </w:tc>
        <w:tc>
          <w:tcPr>
            <w:tcW w:w="610" w:type="pct"/>
          </w:tcPr>
          <w:p w:rsidR="00C62FDF" w:rsidRPr="00BA23D4" w:rsidRDefault="00C62FDF" w:rsidP="00171F93">
            <w:pPr>
              <w:rPr>
                <w:lang w:val="ru-RU"/>
              </w:rPr>
            </w:pPr>
          </w:p>
        </w:tc>
      </w:tr>
      <w:tr w:rsidR="00C62FDF" w:rsidRPr="00BA23D4" w:rsidTr="00C62FDF">
        <w:tc>
          <w:tcPr>
            <w:tcW w:w="226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164" w:type="pct"/>
          </w:tcPr>
          <w:p w:rsidR="00C62FDF" w:rsidRDefault="00C62FDF" w:rsidP="00171F93">
            <w:pPr>
              <w:rPr>
                <w:lang w:val="ru-RU"/>
              </w:rPr>
            </w:pPr>
            <w:r>
              <w:rPr>
                <w:lang w:val="ru-RU"/>
              </w:rPr>
              <w:t>Выход из системы</w:t>
            </w:r>
          </w:p>
        </w:tc>
        <w:tc>
          <w:tcPr>
            <w:tcW w:w="610" w:type="pct"/>
          </w:tcPr>
          <w:p w:rsidR="00C62FDF" w:rsidRPr="00BA23D4" w:rsidRDefault="00C62FDF" w:rsidP="00171F93">
            <w:pPr>
              <w:rPr>
                <w:lang w:val="ru-RU"/>
              </w:rPr>
            </w:pPr>
          </w:p>
        </w:tc>
      </w:tr>
    </w:tbl>
    <w:p w:rsidR="00DF2E39" w:rsidRDefault="00DF2E39" w:rsidP="008B17F7">
      <w:pPr>
        <w:pStyle w:val="1"/>
      </w:pPr>
      <w:r>
        <w:t>Configuration 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33"/>
        <w:gridCol w:w="7975"/>
        <w:gridCol w:w="1168"/>
      </w:tblGrid>
      <w:tr w:rsidR="00DF2E39" w:rsidTr="0070041E">
        <w:tc>
          <w:tcPr>
            <w:tcW w:w="226" w:type="pct"/>
          </w:tcPr>
          <w:p w:rsidR="00DF2E39" w:rsidRDefault="00DF2E39" w:rsidP="00171F93">
            <w:r>
              <w:t>#</w:t>
            </w:r>
          </w:p>
        </w:tc>
        <w:tc>
          <w:tcPr>
            <w:tcW w:w="4164" w:type="pct"/>
          </w:tcPr>
          <w:p w:rsidR="00DF2E39" w:rsidRPr="00BA23D4" w:rsidRDefault="00DF2E39" w:rsidP="00171F93">
            <w:r>
              <w:t>Test</w:t>
            </w:r>
          </w:p>
        </w:tc>
        <w:tc>
          <w:tcPr>
            <w:tcW w:w="610" w:type="pct"/>
          </w:tcPr>
          <w:p w:rsidR="00DF2E39" w:rsidRDefault="00DF2E39" w:rsidP="00171F93">
            <w:r>
              <w:t>Ok/Fail</w:t>
            </w:r>
          </w:p>
        </w:tc>
      </w:tr>
      <w:tr w:rsidR="00DF2E39" w:rsidRPr="002E364D" w:rsidTr="00171F93">
        <w:tc>
          <w:tcPr>
            <w:tcW w:w="226" w:type="pct"/>
          </w:tcPr>
          <w:p w:rsidR="00DF2E39" w:rsidRDefault="00DF2E39" w:rsidP="00171F93">
            <w:r>
              <w:t>1</w:t>
            </w:r>
          </w:p>
        </w:tc>
        <w:tc>
          <w:tcPr>
            <w:tcW w:w="4163" w:type="pct"/>
          </w:tcPr>
          <w:p w:rsidR="00DF2E39" w:rsidRPr="00BA23D4" w:rsidRDefault="0070041E" w:rsidP="00171F93">
            <w:pPr>
              <w:rPr>
                <w:lang w:val="ru-RU"/>
              </w:rPr>
            </w:pPr>
            <w:r>
              <w:rPr>
                <w:lang w:val="ru-RU"/>
              </w:rPr>
              <w:t>Windows 7/8, Chrome (latest) - Навигация в приложении через меню</w:t>
            </w:r>
          </w:p>
        </w:tc>
        <w:tc>
          <w:tcPr>
            <w:tcW w:w="610" w:type="pct"/>
          </w:tcPr>
          <w:p w:rsidR="00DF2E39" w:rsidRPr="00BA23D4" w:rsidRDefault="00DF2E39" w:rsidP="00171F93">
            <w:pPr>
              <w:rPr>
                <w:lang w:val="ru-RU"/>
              </w:rPr>
            </w:pPr>
          </w:p>
        </w:tc>
      </w:tr>
      <w:tr w:rsidR="00DF2E39" w:rsidRPr="002E364D" w:rsidTr="00171F93">
        <w:tc>
          <w:tcPr>
            <w:tcW w:w="226" w:type="pct"/>
          </w:tcPr>
          <w:p w:rsidR="00DF2E39" w:rsidRPr="00BA23D4" w:rsidRDefault="00DF2E39" w:rsidP="00171F93">
            <w:r>
              <w:t>2</w:t>
            </w:r>
          </w:p>
        </w:tc>
        <w:tc>
          <w:tcPr>
            <w:tcW w:w="4163" w:type="pct"/>
          </w:tcPr>
          <w:p w:rsidR="00DF2E39" w:rsidRPr="0070041E" w:rsidRDefault="0070041E" w:rsidP="00815EFF">
            <w:pPr>
              <w:rPr>
                <w:lang w:val="ru-RU"/>
              </w:rPr>
            </w:pPr>
            <w:r>
              <w:t>Solaris</w:t>
            </w:r>
            <w:r w:rsidRPr="0070041E">
              <w:rPr>
                <w:lang w:val="ru-RU"/>
              </w:rPr>
              <w:t xml:space="preserve"> </w:t>
            </w:r>
            <w:r>
              <w:t>OS</w:t>
            </w:r>
            <w:r w:rsidRPr="0070041E">
              <w:rPr>
                <w:lang w:val="ru-RU"/>
              </w:rPr>
              <w:t xml:space="preserve"> 10, </w:t>
            </w:r>
            <w:r w:rsidR="00815EFF">
              <w:t>Firefox (latest)</w:t>
            </w:r>
            <w:bookmarkStart w:id="2" w:name="_GoBack"/>
            <w:bookmarkEnd w:id="2"/>
            <w:r>
              <w:rPr>
                <w:lang w:val="ru-RU"/>
              </w:rPr>
              <w:t xml:space="preserve"> - Навигация в приложении через меню</w:t>
            </w:r>
          </w:p>
        </w:tc>
        <w:tc>
          <w:tcPr>
            <w:tcW w:w="610" w:type="pct"/>
          </w:tcPr>
          <w:p w:rsidR="00DF2E39" w:rsidRPr="00BA23D4" w:rsidRDefault="00DF2E39" w:rsidP="00171F93">
            <w:pPr>
              <w:rPr>
                <w:lang w:val="ru-RU"/>
              </w:rPr>
            </w:pPr>
          </w:p>
        </w:tc>
      </w:tr>
      <w:tr w:rsidR="0070041E" w:rsidRPr="00BA23D4" w:rsidTr="00171F93">
        <w:tc>
          <w:tcPr>
            <w:tcW w:w="226" w:type="pct"/>
          </w:tcPr>
          <w:p w:rsidR="0070041E" w:rsidRPr="00BA23D4" w:rsidRDefault="0070041E" w:rsidP="00171F93">
            <w:r>
              <w:t>3</w:t>
            </w:r>
          </w:p>
        </w:tc>
        <w:tc>
          <w:tcPr>
            <w:tcW w:w="4163" w:type="pct"/>
          </w:tcPr>
          <w:p w:rsidR="0070041E" w:rsidRPr="00BA23D4" w:rsidRDefault="0070041E" w:rsidP="0070041E">
            <w:pPr>
              <w:rPr>
                <w:lang w:val="ru-RU"/>
              </w:rPr>
            </w:pPr>
            <w:r>
              <w:rPr>
                <w:lang w:val="ru-RU"/>
              </w:rPr>
              <w:t>Windows 7/8, Chrome (latest) - Создание заказа (</w:t>
            </w:r>
            <w:r>
              <w:t>Test</w:t>
            </w:r>
            <w:r w:rsidRPr="00BA1293">
              <w:rPr>
                <w:lang w:val="ru-RU"/>
              </w:rPr>
              <w:t xml:space="preserve"> </w:t>
            </w:r>
            <w:r>
              <w:t>Suite</w:t>
            </w:r>
            <w:r w:rsidRPr="00BA1293">
              <w:rPr>
                <w:lang w:val="ru-RU"/>
              </w:rPr>
              <w:t xml:space="preserve"> 2.0.03.0 </w:t>
            </w:r>
            <w:r>
              <w:rPr>
                <w:lang w:val="ru-RU"/>
              </w:rPr>
              <w:t>Создать заказ)</w:t>
            </w:r>
          </w:p>
        </w:tc>
        <w:tc>
          <w:tcPr>
            <w:tcW w:w="610" w:type="pct"/>
          </w:tcPr>
          <w:p w:rsidR="0070041E" w:rsidRPr="00BA23D4" w:rsidRDefault="0070041E" w:rsidP="00171F93">
            <w:pPr>
              <w:rPr>
                <w:lang w:val="ru-RU"/>
              </w:rPr>
            </w:pPr>
          </w:p>
        </w:tc>
      </w:tr>
      <w:tr w:rsidR="0070041E" w:rsidRPr="002E364D" w:rsidTr="0070041E">
        <w:tc>
          <w:tcPr>
            <w:tcW w:w="226" w:type="pct"/>
          </w:tcPr>
          <w:p w:rsidR="0070041E" w:rsidRPr="0070041E" w:rsidRDefault="0070041E" w:rsidP="00171F9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164" w:type="pct"/>
          </w:tcPr>
          <w:p w:rsidR="0070041E" w:rsidRPr="0070041E" w:rsidRDefault="0070041E" w:rsidP="00815EFF">
            <w:pPr>
              <w:rPr>
                <w:lang w:val="ru-RU"/>
              </w:rPr>
            </w:pPr>
            <w:r>
              <w:t>Solaris</w:t>
            </w:r>
            <w:r w:rsidRPr="0070041E">
              <w:rPr>
                <w:lang w:val="ru-RU"/>
              </w:rPr>
              <w:t xml:space="preserve"> </w:t>
            </w:r>
            <w:r>
              <w:t>OS</w:t>
            </w:r>
            <w:r w:rsidRPr="0070041E">
              <w:rPr>
                <w:lang w:val="ru-RU"/>
              </w:rPr>
              <w:t xml:space="preserve"> 10, </w:t>
            </w:r>
            <w:r w:rsidR="00815EFF">
              <w:t>Firefox (latest)</w:t>
            </w:r>
            <w:r>
              <w:rPr>
                <w:lang w:val="ru-RU"/>
              </w:rPr>
              <w:t>- Создание заказа (</w:t>
            </w:r>
            <w:r>
              <w:t>Test</w:t>
            </w:r>
            <w:r w:rsidRPr="00BA1293">
              <w:rPr>
                <w:lang w:val="ru-RU"/>
              </w:rPr>
              <w:t xml:space="preserve"> </w:t>
            </w:r>
            <w:r>
              <w:t>Suite</w:t>
            </w:r>
            <w:r w:rsidRPr="00BA1293">
              <w:rPr>
                <w:lang w:val="ru-RU"/>
              </w:rPr>
              <w:t xml:space="preserve"> 2.0.03.0 </w:t>
            </w:r>
            <w:r>
              <w:rPr>
                <w:lang w:val="ru-RU"/>
              </w:rPr>
              <w:t>Создать заказ)</w:t>
            </w:r>
          </w:p>
        </w:tc>
        <w:tc>
          <w:tcPr>
            <w:tcW w:w="610" w:type="pct"/>
          </w:tcPr>
          <w:p w:rsidR="0070041E" w:rsidRPr="00BA23D4" w:rsidRDefault="0070041E" w:rsidP="00171F93">
            <w:pPr>
              <w:rPr>
                <w:lang w:val="ru-RU"/>
              </w:rPr>
            </w:pPr>
          </w:p>
        </w:tc>
      </w:tr>
    </w:tbl>
    <w:p w:rsidR="00DF2E39" w:rsidRPr="0070041E" w:rsidRDefault="00DF2E39" w:rsidP="008B17F7">
      <w:pPr>
        <w:pStyle w:val="1"/>
      </w:pPr>
      <w:r>
        <w:t>Security and Access Control Testing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33"/>
        <w:gridCol w:w="7975"/>
        <w:gridCol w:w="1168"/>
      </w:tblGrid>
      <w:tr w:rsidR="0070041E" w:rsidTr="00171F93">
        <w:tc>
          <w:tcPr>
            <w:tcW w:w="226" w:type="pct"/>
          </w:tcPr>
          <w:p w:rsidR="0070041E" w:rsidRDefault="0070041E" w:rsidP="00171F93">
            <w:r>
              <w:t>#</w:t>
            </w:r>
          </w:p>
        </w:tc>
        <w:tc>
          <w:tcPr>
            <w:tcW w:w="4163" w:type="pct"/>
          </w:tcPr>
          <w:p w:rsidR="0070041E" w:rsidRPr="00BA23D4" w:rsidRDefault="0070041E" w:rsidP="00171F93">
            <w:r>
              <w:t>Test</w:t>
            </w:r>
          </w:p>
        </w:tc>
        <w:tc>
          <w:tcPr>
            <w:tcW w:w="610" w:type="pct"/>
          </w:tcPr>
          <w:p w:rsidR="0070041E" w:rsidRDefault="0070041E" w:rsidP="00171F93">
            <w:r>
              <w:t>Ok/Fail</w:t>
            </w:r>
          </w:p>
        </w:tc>
      </w:tr>
      <w:tr w:rsidR="0070041E" w:rsidRPr="002E364D" w:rsidTr="00171F93">
        <w:tc>
          <w:tcPr>
            <w:tcW w:w="226" w:type="pct"/>
          </w:tcPr>
          <w:p w:rsidR="0070041E" w:rsidRDefault="0070041E" w:rsidP="00171F93">
            <w:r>
              <w:t>1</w:t>
            </w:r>
          </w:p>
        </w:tc>
        <w:tc>
          <w:tcPr>
            <w:tcW w:w="4163" w:type="pct"/>
          </w:tcPr>
          <w:p w:rsidR="004553B7" w:rsidRPr="00BA23D4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приложения на недоступность: Гостю</w:t>
            </w:r>
          </w:p>
        </w:tc>
        <w:tc>
          <w:tcPr>
            <w:tcW w:w="610" w:type="pct"/>
          </w:tcPr>
          <w:p w:rsidR="0070041E" w:rsidRPr="00BA23D4" w:rsidRDefault="0070041E" w:rsidP="00171F93">
            <w:pPr>
              <w:rPr>
                <w:lang w:val="ru-RU"/>
              </w:rPr>
            </w:pPr>
          </w:p>
        </w:tc>
      </w:tr>
      <w:tr w:rsidR="0070041E" w:rsidRPr="002E364D" w:rsidTr="00171F93">
        <w:tc>
          <w:tcPr>
            <w:tcW w:w="226" w:type="pct"/>
          </w:tcPr>
          <w:p w:rsidR="0070041E" w:rsidRPr="00BA23D4" w:rsidRDefault="0070041E" w:rsidP="00171F93">
            <w:r>
              <w:t>2</w:t>
            </w:r>
          </w:p>
        </w:tc>
        <w:tc>
          <w:tcPr>
            <w:tcW w:w="4163" w:type="pct"/>
          </w:tcPr>
          <w:p w:rsidR="0070041E" w:rsidRPr="00BA23D4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приложения на недоступность: Аналитику</w:t>
            </w:r>
          </w:p>
        </w:tc>
        <w:tc>
          <w:tcPr>
            <w:tcW w:w="610" w:type="pct"/>
          </w:tcPr>
          <w:p w:rsidR="0070041E" w:rsidRPr="00BA23D4" w:rsidRDefault="0070041E" w:rsidP="00171F93">
            <w:pPr>
              <w:rPr>
                <w:lang w:val="ru-RU"/>
              </w:rPr>
            </w:pPr>
          </w:p>
        </w:tc>
      </w:tr>
      <w:tr w:rsidR="0070041E" w:rsidRPr="002E364D" w:rsidTr="00171F93">
        <w:tc>
          <w:tcPr>
            <w:tcW w:w="226" w:type="pct"/>
          </w:tcPr>
          <w:p w:rsidR="0070041E" w:rsidRPr="00BA23D4" w:rsidRDefault="0070041E" w:rsidP="00171F93">
            <w:r>
              <w:t>3</w:t>
            </w:r>
          </w:p>
        </w:tc>
        <w:tc>
          <w:tcPr>
            <w:tcW w:w="4163" w:type="pct"/>
          </w:tcPr>
          <w:p w:rsidR="0070041E" w:rsidRPr="00BA23D4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приложения на недоступность: Швее</w:t>
            </w:r>
          </w:p>
        </w:tc>
        <w:tc>
          <w:tcPr>
            <w:tcW w:w="610" w:type="pct"/>
          </w:tcPr>
          <w:p w:rsidR="0070041E" w:rsidRPr="00BA23D4" w:rsidRDefault="0070041E" w:rsidP="00171F93">
            <w:pPr>
              <w:rPr>
                <w:lang w:val="ru-RU"/>
              </w:rPr>
            </w:pPr>
          </w:p>
        </w:tc>
      </w:tr>
      <w:tr w:rsidR="004553B7" w:rsidRPr="002E364D" w:rsidTr="00171F93">
        <w:tc>
          <w:tcPr>
            <w:tcW w:w="226" w:type="pct"/>
          </w:tcPr>
          <w:p w:rsidR="004553B7" w:rsidRP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163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приложения на недоступность:  Магу</w:t>
            </w:r>
          </w:p>
        </w:tc>
        <w:tc>
          <w:tcPr>
            <w:tcW w:w="610" w:type="pct"/>
          </w:tcPr>
          <w:p w:rsidR="004553B7" w:rsidRPr="00BA23D4" w:rsidRDefault="004553B7" w:rsidP="00171F93">
            <w:pPr>
              <w:rPr>
                <w:lang w:val="ru-RU"/>
              </w:rPr>
            </w:pPr>
          </w:p>
        </w:tc>
      </w:tr>
      <w:tr w:rsidR="004553B7" w:rsidRPr="002E364D" w:rsidTr="00171F93">
        <w:tc>
          <w:tcPr>
            <w:tcW w:w="226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163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приложения на недоступность: Обработчику крапивы</w:t>
            </w:r>
          </w:p>
        </w:tc>
        <w:tc>
          <w:tcPr>
            <w:tcW w:w="610" w:type="pct"/>
          </w:tcPr>
          <w:p w:rsidR="004553B7" w:rsidRPr="00BA23D4" w:rsidRDefault="004553B7" w:rsidP="00171F93">
            <w:pPr>
              <w:rPr>
                <w:lang w:val="ru-RU"/>
              </w:rPr>
            </w:pPr>
          </w:p>
        </w:tc>
      </w:tr>
      <w:tr w:rsidR="004553B7" w:rsidRPr="002E364D" w:rsidTr="00171F93">
        <w:tc>
          <w:tcPr>
            <w:tcW w:w="226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163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приложения на недоступность: Сборщику крапивы</w:t>
            </w:r>
          </w:p>
        </w:tc>
        <w:tc>
          <w:tcPr>
            <w:tcW w:w="610" w:type="pct"/>
          </w:tcPr>
          <w:p w:rsidR="004553B7" w:rsidRPr="00BA23D4" w:rsidRDefault="004553B7" w:rsidP="00171F93">
            <w:pPr>
              <w:rPr>
                <w:lang w:val="ru-RU"/>
              </w:rPr>
            </w:pPr>
          </w:p>
        </w:tc>
      </w:tr>
      <w:tr w:rsidR="004553B7" w:rsidRPr="002E364D" w:rsidTr="00171F93">
        <w:tc>
          <w:tcPr>
            <w:tcW w:w="226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163" w:type="pct"/>
          </w:tcPr>
          <w:p w:rsidR="004553B7" w:rsidRDefault="004553B7" w:rsidP="00171F93">
            <w:pPr>
              <w:rPr>
                <w:lang w:val="ru-RU"/>
              </w:rPr>
            </w:pPr>
            <w:r>
              <w:rPr>
                <w:lang w:val="ru-RU"/>
              </w:rPr>
              <w:t>Проверка недоступности страниц приложения на недоступность: Горожанину</w:t>
            </w:r>
          </w:p>
        </w:tc>
        <w:tc>
          <w:tcPr>
            <w:tcW w:w="610" w:type="pct"/>
          </w:tcPr>
          <w:p w:rsidR="004553B7" w:rsidRPr="00BA23D4" w:rsidRDefault="004553B7" w:rsidP="00171F93">
            <w:pPr>
              <w:rPr>
                <w:lang w:val="ru-RU"/>
              </w:rPr>
            </w:pPr>
          </w:p>
        </w:tc>
      </w:tr>
      <w:bookmarkEnd w:id="0"/>
      <w:bookmarkEnd w:id="1"/>
    </w:tbl>
    <w:p w:rsidR="000E1968" w:rsidRPr="00F53BD1" w:rsidRDefault="000E1968" w:rsidP="003D20ED">
      <w:pPr>
        <w:pStyle w:val="1"/>
        <w:numPr>
          <w:ilvl w:val="0"/>
          <w:numId w:val="0"/>
        </w:numPr>
        <w:rPr>
          <w:lang w:val="ru-RU"/>
        </w:rPr>
      </w:pPr>
    </w:p>
    <w:sectPr w:rsidR="000E1968" w:rsidRPr="00F53BD1" w:rsidSect="00180FF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844" w:rsidRDefault="00A72844">
      <w:pPr>
        <w:spacing w:line="240" w:lineRule="auto"/>
      </w:pPr>
      <w:r>
        <w:separator/>
      </w:r>
    </w:p>
  </w:endnote>
  <w:endnote w:type="continuationSeparator" w:id="0">
    <w:p w:rsidR="00A72844" w:rsidRDefault="00A72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D4" w:rsidRDefault="00BA23D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A23D4" w:rsidRDefault="00BA23D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A23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23D4" w:rsidRDefault="00BA23D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23D4" w:rsidRDefault="00BA23D4">
          <w:pPr>
            <w:jc w:val="center"/>
          </w:pPr>
          <w:r>
            <w:sym w:font="Symbol" w:char="F0D3"/>
          </w:r>
          <w:r w:rsidR="00A72844">
            <w:fldChar w:fldCharType="begin"/>
          </w:r>
          <w:r w:rsidR="00A72844">
            <w:instrText xml:space="preserve"> DOCPROPERTY "Company"  \* MERGEFORMAT </w:instrText>
          </w:r>
          <w:r w:rsidR="00A72844">
            <w:fldChar w:fldCharType="separate"/>
          </w:r>
          <w:r>
            <w:t>&lt;</w:t>
          </w:r>
          <w:r w:rsidRPr="00D1341E">
            <w:t xml:space="preserve">CRAFT-DEVELOPMENT </w:t>
          </w:r>
          <w:r>
            <w:t>&gt;</w:t>
          </w:r>
          <w:r w:rsidR="00A7284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E364D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23D4" w:rsidRDefault="00BA23D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15EFF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 w:rsidR="00A72844">
            <w:fldChar w:fldCharType="begin"/>
          </w:r>
          <w:r w:rsidR="00A72844">
            <w:instrText xml:space="preserve"> NUMPAGES  \* MERGEFORMAT </w:instrText>
          </w:r>
          <w:r w:rsidR="00A72844">
            <w:fldChar w:fldCharType="separate"/>
          </w:r>
          <w:r w:rsidR="00815EFF" w:rsidRPr="00815EFF">
            <w:rPr>
              <w:rStyle w:val="a8"/>
              <w:noProof/>
            </w:rPr>
            <w:t>5</w:t>
          </w:r>
          <w:r w:rsidR="00A72844">
            <w:rPr>
              <w:rStyle w:val="a8"/>
              <w:noProof/>
            </w:rPr>
            <w:fldChar w:fldCharType="end"/>
          </w:r>
        </w:p>
      </w:tc>
    </w:tr>
  </w:tbl>
  <w:p w:rsidR="00BA23D4" w:rsidRDefault="00BA23D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D4" w:rsidRDefault="00BA23D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844" w:rsidRDefault="00A72844">
      <w:pPr>
        <w:spacing w:line="240" w:lineRule="auto"/>
      </w:pPr>
      <w:r>
        <w:separator/>
      </w:r>
    </w:p>
  </w:footnote>
  <w:footnote w:type="continuationSeparator" w:id="0">
    <w:p w:rsidR="00A72844" w:rsidRDefault="00A728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D4" w:rsidRDefault="00BA23D4">
    <w:pPr>
      <w:rPr>
        <w:sz w:val="24"/>
      </w:rPr>
    </w:pPr>
  </w:p>
  <w:p w:rsidR="00BA23D4" w:rsidRDefault="00BA23D4">
    <w:pPr>
      <w:pBdr>
        <w:top w:val="single" w:sz="6" w:space="1" w:color="auto"/>
      </w:pBdr>
      <w:rPr>
        <w:sz w:val="24"/>
      </w:rPr>
    </w:pPr>
  </w:p>
  <w:p w:rsidR="00BA23D4" w:rsidRPr="00D1341E" w:rsidRDefault="00A72844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BA23D4">
      <w:rPr>
        <w:rFonts w:ascii="Arial" w:hAnsi="Arial"/>
        <w:b/>
        <w:sz w:val="36"/>
      </w:rPr>
      <w:t>&lt;CRAFT-DEVELOPMENT&gt;</w:t>
    </w:r>
    <w:r>
      <w:rPr>
        <w:rFonts w:ascii="Arial" w:hAnsi="Arial"/>
        <w:b/>
        <w:sz w:val="36"/>
      </w:rPr>
      <w:fldChar w:fldCharType="end"/>
    </w:r>
  </w:p>
  <w:p w:rsidR="00BA23D4" w:rsidRDefault="00BA23D4">
    <w:pPr>
      <w:pBdr>
        <w:bottom w:val="single" w:sz="6" w:space="1" w:color="auto"/>
      </w:pBdr>
      <w:jc w:val="right"/>
      <w:rPr>
        <w:sz w:val="24"/>
      </w:rPr>
    </w:pPr>
  </w:p>
  <w:p w:rsidR="00BA23D4" w:rsidRDefault="00BA23D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A23D4">
      <w:tc>
        <w:tcPr>
          <w:tcW w:w="6379" w:type="dxa"/>
        </w:tcPr>
        <w:p w:rsidR="00BA23D4" w:rsidRDefault="00A72844" w:rsidP="000E1968">
          <w:pPr>
            <w:spacing w:line="240" w:lineRule="auto"/>
            <w:jc w:val="right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A23D4" w:rsidRPr="000E1968">
            <w:rPr>
              <w:lang w:val="ru-RU"/>
            </w:rPr>
            <w:t>&lt;</w:t>
          </w:r>
          <w:r w:rsidR="00BA23D4">
            <w:rPr>
              <w:lang w:val="ru-RU"/>
            </w:rPr>
            <w:t>МКСИД</w:t>
          </w:r>
          <w:r w:rsidR="00BA23D4" w:rsidRPr="000E1968">
            <w:rPr>
              <w:lang w:val="ru-RU"/>
            </w:rPr>
            <w:t xml:space="preserve"> «Иллюзия»</w:t>
          </w:r>
          <w:r w:rsidR="00BA23D4">
            <w:t>&gt;</w:t>
          </w:r>
          <w:r>
            <w:fldChar w:fldCharType="end"/>
          </w:r>
        </w:p>
      </w:tc>
      <w:tc>
        <w:tcPr>
          <w:tcW w:w="3179" w:type="dxa"/>
        </w:tcPr>
        <w:p w:rsidR="00BA23D4" w:rsidRDefault="00BA23D4" w:rsidP="002E3D9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lang w:val="ru-RU"/>
            </w:rPr>
            <w:t>0.</w:t>
          </w:r>
          <w:r>
            <w:t>1&gt;</w:t>
          </w:r>
        </w:p>
      </w:tc>
    </w:tr>
    <w:tr w:rsidR="00BA23D4">
      <w:tc>
        <w:tcPr>
          <w:tcW w:w="6379" w:type="dxa"/>
        </w:tcPr>
        <w:p w:rsidR="00BA23D4" w:rsidRPr="007C339E" w:rsidRDefault="00BA23D4" w:rsidP="00BA23D4">
          <w:r>
            <w:t>Test Checklist</w:t>
          </w:r>
        </w:p>
      </w:tc>
      <w:tc>
        <w:tcPr>
          <w:tcW w:w="3179" w:type="dxa"/>
        </w:tcPr>
        <w:p w:rsidR="00BA23D4" w:rsidRDefault="00BA23D4" w:rsidP="00073CE2">
          <w:r>
            <w:t xml:space="preserve">  Date:  &lt;24</w:t>
          </w:r>
          <w:r>
            <w:rPr>
              <w:lang w:val="ru-RU"/>
            </w:rPr>
            <w:t>/06/14</w:t>
          </w:r>
          <w:r>
            <w:t>&gt;</w:t>
          </w:r>
        </w:p>
      </w:tc>
    </w:tr>
    <w:tr w:rsidR="00BA23D4">
      <w:tc>
        <w:tcPr>
          <w:tcW w:w="9558" w:type="dxa"/>
          <w:gridSpan w:val="2"/>
        </w:tcPr>
        <w:p w:rsidR="00BA23D4" w:rsidRDefault="00BA23D4">
          <w:r>
            <w:t>&lt;document identifier&gt;</w:t>
          </w:r>
        </w:p>
      </w:tc>
    </w:tr>
  </w:tbl>
  <w:p w:rsidR="00BA23D4" w:rsidRDefault="00BA23D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D4" w:rsidRDefault="00BA23D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31086E"/>
    <w:multiLevelType w:val="multilevel"/>
    <w:tmpl w:val="396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0709"/>
    <w:multiLevelType w:val="hybridMultilevel"/>
    <w:tmpl w:val="8E5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1C83"/>
    <w:multiLevelType w:val="hybridMultilevel"/>
    <w:tmpl w:val="F7D2F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E61BD"/>
    <w:multiLevelType w:val="hybridMultilevel"/>
    <w:tmpl w:val="546AB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03058"/>
    <w:multiLevelType w:val="hybridMultilevel"/>
    <w:tmpl w:val="0C241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791"/>
    <w:multiLevelType w:val="hybridMultilevel"/>
    <w:tmpl w:val="7EC26D3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8FA635F"/>
    <w:multiLevelType w:val="hybridMultilevel"/>
    <w:tmpl w:val="DF600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EB47F8"/>
    <w:multiLevelType w:val="multilevel"/>
    <w:tmpl w:val="80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02BA2"/>
    <w:multiLevelType w:val="hybridMultilevel"/>
    <w:tmpl w:val="6BD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53B3"/>
    <w:multiLevelType w:val="hybridMultilevel"/>
    <w:tmpl w:val="E81C0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12CE3"/>
    <w:multiLevelType w:val="hybridMultilevel"/>
    <w:tmpl w:val="92D81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B21AD"/>
    <w:multiLevelType w:val="hybridMultilevel"/>
    <w:tmpl w:val="5268C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D1A03"/>
    <w:multiLevelType w:val="hybridMultilevel"/>
    <w:tmpl w:val="A4CE1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472C4"/>
    <w:multiLevelType w:val="hybridMultilevel"/>
    <w:tmpl w:val="3112CA0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B78163D"/>
    <w:multiLevelType w:val="hybridMultilevel"/>
    <w:tmpl w:val="6BEA6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22DF1"/>
    <w:multiLevelType w:val="hybridMultilevel"/>
    <w:tmpl w:val="71CAB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15456D"/>
    <w:multiLevelType w:val="hybridMultilevel"/>
    <w:tmpl w:val="C6BE0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11"/>
  </w:num>
  <w:num w:numId="8">
    <w:abstractNumId w:val="4"/>
  </w:num>
  <w:num w:numId="9">
    <w:abstractNumId w:val="2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  <w:num w:numId="16">
    <w:abstractNumId w:val="9"/>
  </w:num>
  <w:num w:numId="17">
    <w:abstractNumId w:val="1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7E57"/>
    <w:rsid w:val="000122AF"/>
    <w:rsid w:val="00015245"/>
    <w:rsid w:val="00017EAA"/>
    <w:rsid w:val="0002065E"/>
    <w:rsid w:val="00023282"/>
    <w:rsid w:val="00032CB4"/>
    <w:rsid w:val="00033F13"/>
    <w:rsid w:val="00041062"/>
    <w:rsid w:val="000426D3"/>
    <w:rsid w:val="000429D5"/>
    <w:rsid w:val="00045017"/>
    <w:rsid w:val="00047C81"/>
    <w:rsid w:val="000528C8"/>
    <w:rsid w:val="00054012"/>
    <w:rsid w:val="000624E3"/>
    <w:rsid w:val="00073CE2"/>
    <w:rsid w:val="00074E91"/>
    <w:rsid w:val="000761FF"/>
    <w:rsid w:val="00084652"/>
    <w:rsid w:val="0008714E"/>
    <w:rsid w:val="00091B61"/>
    <w:rsid w:val="000A07EF"/>
    <w:rsid w:val="000A295D"/>
    <w:rsid w:val="000A2B3E"/>
    <w:rsid w:val="000A3825"/>
    <w:rsid w:val="000A707C"/>
    <w:rsid w:val="000A7557"/>
    <w:rsid w:val="000C07F6"/>
    <w:rsid w:val="000C19B7"/>
    <w:rsid w:val="000C54D7"/>
    <w:rsid w:val="000C6140"/>
    <w:rsid w:val="000C769E"/>
    <w:rsid w:val="000E002D"/>
    <w:rsid w:val="000E1968"/>
    <w:rsid w:val="000E32AC"/>
    <w:rsid w:val="000E45C5"/>
    <w:rsid w:val="00100B1B"/>
    <w:rsid w:val="00106502"/>
    <w:rsid w:val="00106625"/>
    <w:rsid w:val="00111F88"/>
    <w:rsid w:val="00115216"/>
    <w:rsid w:val="00117727"/>
    <w:rsid w:val="001244B5"/>
    <w:rsid w:val="001246CA"/>
    <w:rsid w:val="00126C6A"/>
    <w:rsid w:val="00131B59"/>
    <w:rsid w:val="001425BC"/>
    <w:rsid w:val="00146F7A"/>
    <w:rsid w:val="00147CC7"/>
    <w:rsid w:val="001530E3"/>
    <w:rsid w:val="001549DB"/>
    <w:rsid w:val="00163237"/>
    <w:rsid w:val="00163269"/>
    <w:rsid w:val="00166847"/>
    <w:rsid w:val="00172F78"/>
    <w:rsid w:val="001743E5"/>
    <w:rsid w:val="00180FF3"/>
    <w:rsid w:val="001926CD"/>
    <w:rsid w:val="00192ECD"/>
    <w:rsid w:val="001A0CB5"/>
    <w:rsid w:val="001A18D6"/>
    <w:rsid w:val="001B3347"/>
    <w:rsid w:val="001B5EAA"/>
    <w:rsid w:val="001C1E91"/>
    <w:rsid w:val="001C2219"/>
    <w:rsid w:val="001C7385"/>
    <w:rsid w:val="001C75C2"/>
    <w:rsid w:val="001D3DF6"/>
    <w:rsid w:val="001E042F"/>
    <w:rsid w:val="001E44AA"/>
    <w:rsid w:val="001E60FC"/>
    <w:rsid w:val="001F220E"/>
    <w:rsid w:val="001F3E37"/>
    <w:rsid w:val="001F78DA"/>
    <w:rsid w:val="00203432"/>
    <w:rsid w:val="002061AB"/>
    <w:rsid w:val="002170EC"/>
    <w:rsid w:val="00217155"/>
    <w:rsid w:val="00220620"/>
    <w:rsid w:val="002227BE"/>
    <w:rsid w:val="0022464C"/>
    <w:rsid w:val="00227299"/>
    <w:rsid w:val="00242192"/>
    <w:rsid w:val="00244C59"/>
    <w:rsid w:val="00244E38"/>
    <w:rsid w:val="00245E2A"/>
    <w:rsid w:val="002509DA"/>
    <w:rsid w:val="00262808"/>
    <w:rsid w:val="00264A0F"/>
    <w:rsid w:val="00273562"/>
    <w:rsid w:val="002769D4"/>
    <w:rsid w:val="00282545"/>
    <w:rsid w:val="00291E28"/>
    <w:rsid w:val="00293950"/>
    <w:rsid w:val="002A3555"/>
    <w:rsid w:val="002A4234"/>
    <w:rsid w:val="002A5FB2"/>
    <w:rsid w:val="002A76E6"/>
    <w:rsid w:val="002B5402"/>
    <w:rsid w:val="002C23B8"/>
    <w:rsid w:val="002C4D59"/>
    <w:rsid w:val="002C54AE"/>
    <w:rsid w:val="002D33B9"/>
    <w:rsid w:val="002D6D9C"/>
    <w:rsid w:val="002E0F20"/>
    <w:rsid w:val="002E364D"/>
    <w:rsid w:val="002E3D91"/>
    <w:rsid w:val="002F560C"/>
    <w:rsid w:val="003043EA"/>
    <w:rsid w:val="00304823"/>
    <w:rsid w:val="0030701A"/>
    <w:rsid w:val="0030793E"/>
    <w:rsid w:val="00327C5A"/>
    <w:rsid w:val="00333F99"/>
    <w:rsid w:val="00334D7C"/>
    <w:rsid w:val="00344EFA"/>
    <w:rsid w:val="00345255"/>
    <w:rsid w:val="00350113"/>
    <w:rsid w:val="00351F64"/>
    <w:rsid w:val="003527FB"/>
    <w:rsid w:val="00353603"/>
    <w:rsid w:val="003565AD"/>
    <w:rsid w:val="00357A14"/>
    <w:rsid w:val="00357C36"/>
    <w:rsid w:val="00360D9A"/>
    <w:rsid w:val="00361308"/>
    <w:rsid w:val="003640F5"/>
    <w:rsid w:val="003711AD"/>
    <w:rsid w:val="00376AC4"/>
    <w:rsid w:val="00381911"/>
    <w:rsid w:val="00383C2E"/>
    <w:rsid w:val="00385D06"/>
    <w:rsid w:val="003938F3"/>
    <w:rsid w:val="00393A28"/>
    <w:rsid w:val="003A0199"/>
    <w:rsid w:val="003A50F7"/>
    <w:rsid w:val="003B3DC3"/>
    <w:rsid w:val="003B63FE"/>
    <w:rsid w:val="003B7506"/>
    <w:rsid w:val="003C25DD"/>
    <w:rsid w:val="003C36EA"/>
    <w:rsid w:val="003D20ED"/>
    <w:rsid w:val="003D66B6"/>
    <w:rsid w:val="003E0A75"/>
    <w:rsid w:val="003E329F"/>
    <w:rsid w:val="003F2E55"/>
    <w:rsid w:val="003F45E9"/>
    <w:rsid w:val="003F7312"/>
    <w:rsid w:val="003F760C"/>
    <w:rsid w:val="003F7BC5"/>
    <w:rsid w:val="00401AFC"/>
    <w:rsid w:val="00404B9B"/>
    <w:rsid w:val="00412EF4"/>
    <w:rsid w:val="00416649"/>
    <w:rsid w:val="00417618"/>
    <w:rsid w:val="00422196"/>
    <w:rsid w:val="00425858"/>
    <w:rsid w:val="004346B4"/>
    <w:rsid w:val="00435B9B"/>
    <w:rsid w:val="004373EC"/>
    <w:rsid w:val="00442C98"/>
    <w:rsid w:val="00444012"/>
    <w:rsid w:val="00452AB5"/>
    <w:rsid w:val="004553B7"/>
    <w:rsid w:val="00456195"/>
    <w:rsid w:val="004566A1"/>
    <w:rsid w:val="004607D2"/>
    <w:rsid w:val="004617A9"/>
    <w:rsid w:val="004658E2"/>
    <w:rsid w:val="00471343"/>
    <w:rsid w:val="00483ABE"/>
    <w:rsid w:val="00484FBC"/>
    <w:rsid w:val="00486873"/>
    <w:rsid w:val="004913E9"/>
    <w:rsid w:val="00495E2B"/>
    <w:rsid w:val="004A2B58"/>
    <w:rsid w:val="004A43A2"/>
    <w:rsid w:val="004C296A"/>
    <w:rsid w:val="004C4BBC"/>
    <w:rsid w:val="004D7A18"/>
    <w:rsid w:val="004E12A1"/>
    <w:rsid w:val="004E31AD"/>
    <w:rsid w:val="004E424A"/>
    <w:rsid w:val="004E43BA"/>
    <w:rsid w:val="004F3065"/>
    <w:rsid w:val="0050710F"/>
    <w:rsid w:val="005148F7"/>
    <w:rsid w:val="00523C26"/>
    <w:rsid w:val="005352ED"/>
    <w:rsid w:val="0053589A"/>
    <w:rsid w:val="00544EBF"/>
    <w:rsid w:val="005474C5"/>
    <w:rsid w:val="005520A8"/>
    <w:rsid w:val="0055229A"/>
    <w:rsid w:val="0056117C"/>
    <w:rsid w:val="0056580C"/>
    <w:rsid w:val="00573C6E"/>
    <w:rsid w:val="00575FDA"/>
    <w:rsid w:val="005811F9"/>
    <w:rsid w:val="00581A66"/>
    <w:rsid w:val="00587B0B"/>
    <w:rsid w:val="0059235A"/>
    <w:rsid w:val="0059339D"/>
    <w:rsid w:val="00593768"/>
    <w:rsid w:val="005A096E"/>
    <w:rsid w:val="005A26B9"/>
    <w:rsid w:val="005A3164"/>
    <w:rsid w:val="005A71AA"/>
    <w:rsid w:val="005A7B82"/>
    <w:rsid w:val="005B338A"/>
    <w:rsid w:val="005B6BE1"/>
    <w:rsid w:val="005C0806"/>
    <w:rsid w:val="005C0E4C"/>
    <w:rsid w:val="005C663E"/>
    <w:rsid w:val="005C77B8"/>
    <w:rsid w:val="005D19A5"/>
    <w:rsid w:val="005D427B"/>
    <w:rsid w:val="005F2BA3"/>
    <w:rsid w:val="00605A00"/>
    <w:rsid w:val="00614373"/>
    <w:rsid w:val="0061508F"/>
    <w:rsid w:val="0062143C"/>
    <w:rsid w:val="00621E9E"/>
    <w:rsid w:val="00626372"/>
    <w:rsid w:val="00627750"/>
    <w:rsid w:val="00627A7A"/>
    <w:rsid w:val="00637F5C"/>
    <w:rsid w:val="00643DDD"/>
    <w:rsid w:val="00643EF4"/>
    <w:rsid w:val="0064760E"/>
    <w:rsid w:val="00656E8E"/>
    <w:rsid w:val="00657ACC"/>
    <w:rsid w:val="00662685"/>
    <w:rsid w:val="00666FEC"/>
    <w:rsid w:val="0067371A"/>
    <w:rsid w:val="006745C4"/>
    <w:rsid w:val="0067687D"/>
    <w:rsid w:val="00686EBF"/>
    <w:rsid w:val="0069771C"/>
    <w:rsid w:val="006B124B"/>
    <w:rsid w:val="006C090C"/>
    <w:rsid w:val="006C107D"/>
    <w:rsid w:val="006C3C78"/>
    <w:rsid w:val="006D1642"/>
    <w:rsid w:val="006E17D4"/>
    <w:rsid w:val="006E4CF4"/>
    <w:rsid w:val="006F0AAA"/>
    <w:rsid w:val="006F5B2E"/>
    <w:rsid w:val="0070041E"/>
    <w:rsid w:val="00731362"/>
    <w:rsid w:val="00746F5E"/>
    <w:rsid w:val="00746FF6"/>
    <w:rsid w:val="00752363"/>
    <w:rsid w:val="00761199"/>
    <w:rsid w:val="00770BE8"/>
    <w:rsid w:val="00780658"/>
    <w:rsid w:val="00781B3F"/>
    <w:rsid w:val="007929A9"/>
    <w:rsid w:val="0079662C"/>
    <w:rsid w:val="007A18D9"/>
    <w:rsid w:val="007A3636"/>
    <w:rsid w:val="007A4CF2"/>
    <w:rsid w:val="007B1EEE"/>
    <w:rsid w:val="007B3B67"/>
    <w:rsid w:val="007B4155"/>
    <w:rsid w:val="007B4848"/>
    <w:rsid w:val="007B50CE"/>
    <w:rsid w:val="007C339E"/>
    <w:rsid w:val="007C50E9"/>
    <w:rsid w:val="007D4368"/>
    <w:rsid w:val="007D4D50"/>
    <w:rsid w:val="007E2306"/>
    <w:rsid w:val="007E4DB3"/>
    <w:rsid w:val="007E4E4D"/>
    <w:rsid w:val="007E7E9B"/>
    <w:rsid w:val="007F4918"/>
    <w:rsid w:val="008038D4"/>
    <w:rsid w:val="00803BBB"/>
    <w:rsid w:val="00804E4C"/>
    <w:rsid w:val="008134A9"/>
    <w:rsid w:val="00815EFF"/>
    <w:rsid w:val="008169AA"/>
    <w:rsid w:val="00820693"/>
    <w:rsid w:val="008319C6"/>
    <w:rsid w:val="00833268"/>
    <w:rsid w:val="0083398E"/>
    <w:rsid w:val="00836C28"/>
    <w:rsid w:val="00840322"/>
    <w:rsid w:val="00840C03"/>
    <w:rsid w:val="00841D9A"/>
    <w:rsid w:val="00844F46"/>
    <w:rsid w:val="00850A6B"/>
    <w:rsid w:val="008511A5"/>
    <w:rsid w:val="00852464"/>
    <w:rsid w:val="008546B9"/>
    <w:rsid w:val="0087527A"/>
    <w:rsid w:val="008769CD"/>
    <w:rsid w:val="00880F71"/>
    <w:rsid w:val="008829BD"/>
    <w:rsid w:val="00885511"/>
    <w:rsid w:val="00893D64"/>
    <w:rsid w:val="00894ED8"/>
    <w:rsid w:val="008A6AC5"/>
    <w:rsid w:val="008A7925"/>
    <w:rsid w:val="008B0E44"/>
    <w:rsid w:val="008B17F7"/>
    <w:rsid w:val="008B3F46"/>
    <w:rsid w:val="008C3E66"/>
    <w:rsid w:val="008C4EA9"/>
    <w:rsid w:val="008C6A2E"/>
    <w:rsid w:val="008E1666"/>
    <w:rsid w:val="008E3C7A"/>
    <w:rsid w:val="008E5E27"/>
    <w:rsid w:val="008E63C8"/>
    <w:rsid w:val="008F3CA1"/>
    <w:rsid w:val="008F4F3D"/>
    <w:rsid w:val="008F5B14"/>
    <w:rsid w:val="009015C3"/>
    <w:rsid w:val="00902330"/>
    <w:rsid w:val="00904894"/>
    <w:rsid w:val="0090749E"/>
    <w:rsid w:val="009109AC"/>
    <w:rsid w:val="009318A9"/>
    <w:rsid w:val="00933CF1"/>
    <w:rsid w:val="00945942"/>
    <w:rsid w:val="00946822"/>
    <w:rsid w:val="0094785D"/>
    <w:rsid w:val="00951F66"/>
    <w:rsid w:val="00952A67"/>
    <w:rsid w:val="0095392F"/>
    <w:rsid w:val="00955006"/>
    <w:rsid w:val="00964D0D"/>
    <w:rsid w:val="00974D91"/>
    <w:rsid w:val="00977B91"/>
    <w:rsid w:val="0098199F"/>
    <w:rsid w:val="00985B45"/>
    <w:rsid w:val="009904DB"/>
    <w:rsid w:val="0099778C"/>
    <w:rsid w:val="009A29E4"/>
    <w:rsid w:val="009B61D8"/>
    <w:rsid w:val="009B782C"/>
    <w:rsid w:val="009C3478"/>
    <w:rsid w:val="009C4851"/>
    <w:rsid w:val="009D3E96"/>
    <w:rsid w:val="009D641D"/>
    <w:rsid w:val="009D68E4"/>
    <w:rsid w:val="009E3F00"/>
    <w:rsid w:val="009E42EA"/>
    <w:rsid w:val="009E4AFC"/>
    <w:rsid w:val="00A04213"/>
    <w:rsid w:val="00A065B0"/>
    <w:rsid w:val="00A07F74"/>
    <w:rsid w:val="00A1053A"/>
    <w:rsid w:val="00A15DA7"/>
    <w:rsid w:val="00A2132D"/>
    <w:rsid w:val="00A35998"/>
    <w:rsid w:val="00A3620D"/>
    <w:rsid w:val="00A37D82"/>
    <w:rsid w:val="00A47876"/>
    <w:rsid w:val="00A55348"/>
    <w:rsid w:val="00A56341"/>
    <w:rsid w:val="00A5679E"/>
    <w:rsid w:val="00A61963"/>
    <w:rsid w:val="00A727B5"/>
    <w:rsid w:val="00A72844"/>
    <w:rsid w:val="00A82709"/>
    <w:rsid w:val="00A85C12"/>
    <w:rsid w:val="00A8792A"/>
    <w:rsid w:val="00A87FEB"/>
    <w:rsid w:val="00A9063F"/>
    <w:rsid w:val="00A91EF1"/>
    <w:rsid w:val="00A92F4C"/>
    <w:rsid w:val="00A95186"/>
    <w:rsid w:val="00A963FD"/>
    <w:rsid w:val="00A96B7C"/>
    <w:rsid w:val="00AA0FCF"/>
    <w:rsid w:val="00AA15FA"/>
    <w:rsid w:val="00AA4988"/>
    <w:rsid w:val="00AB21E4"/>
    <w:rsid w:val="00AB2278"/>
    <w:rsid w:val="00AB3D88"/>
    <w:rsid w:val="00AB6195"/>
    <w:rsid w:val="00AC1363"/>
    <w:rsid w:val="00AC582A"/>
    <w:rsid w:val="00AC5E5D"/>
    <w:rsid w:val="00AC60B5"/>
    <w:rsid w:val="00AC66D6"/>
    <w:rsid w:val="00AC6A57"/>
    <w:rsid w:val="00AD27A8"/>
    <w:rsid w:val="00AE1C72"/>
    <w:rsid w:val="00AE2D86"/>
    <w:rsid w:val="00AE3ADE"/>
    <w:rsid w:val="00AE6BF5"/>
    <w:rsid w:val="00AF109E"/>
    <w:rsid w:val="00AF10FC"/>
    <w:rsid w:val="00AF2368"/>
    <w:rsid w:val="00B05DD5"/>
    <w:rsid w:val="00B26C83"/>
    <w:rsid w:val="00B31878"/>
    <w:rsid w:val="00B33DFC"/>
    <w:rsid w:val="00B44864"/>
    <w:rsid w:val="00B5451B"/>
    <w:rsid w:val="00B57FAA"/>
    <w:rsid w:val="00B64A59"/>
    <w:rsid w:val="00B667BD"/>
    <w:rsid w:val="00B66B1D"/>
    <w:rsid w:val="00B6786D"/>
    <w:rsid w:val="00B74D8D"/>
    <w:rsid w:val="00B77761"/>
    <w:rsid w:val="00B8034A"/>
    <w:rsid w:val="00B81236"/>
    <w:rsid w:val="00B84023"/>
    <w:rsid w:val="00B85D4C"/>
    <w:rsid w:val="00B86640"/>
    <w:rsid w:val="00B97901"/>
    <w:rsid w:val="00BA1224"/>
    <w:rsid w:val="00BA1293"/>
    <w:rsid w:val="00BA23D4"/>
    <w:rsid w:val="00BA3CC8"/>
    <w:rsid w:val="00BB0C1A"/>
    <w:rsid w:val="00BB13B0"/>
    <w:rsid w:val="00BB1C26"/>
    <w:rsid w:val="00BB2619"/>
    <w:rsid w:val="00BC383D"/>
    <w:rsid w:val="00BC610D"/>
    <w:rsid w:val="00BC741E"/>
    <w:rsid w:val="00BD07BB"/>
    <w:rsid w:val="00BD5F22"/>
    <w:rsid w:val="00BD6BA9"/>
    <w:rsid w:val="00BE143F"/>
    <w:rsid w:val="00BE2ABE"/>
    <w:rsid w:val="00BE4556"/>
    <w:rsid w:val="00BE46DE"/>
    <w:rsid w:val="00BF3B35"/>
    <w:rsid w:val="00BF71F0"/>
    <w:rsid w:val="00C021BD"/>
    <w:rsid w:val="00C02519"/>
    <w:rsid w:val="00C11807"/>
    <w:rsid w:val="00C1290D"/>
    <w:rsid w:val="00C15977"/>
    <w:rsid w:val="00C3528D"/>
    <w:rsid w:val="00C41689"/>
    <w:rsid w:val="00C419DD"/>
    <w:rsid w:val="00C56817"/>
    <w:rsid w:val="00C62A5D"/>
    <w:rsid w:val="00C62B00"/>
    <w:rsid w:val="00C62FDF"/>
    <w:rsid w:val="00C63576"/>
    <w:rsid w:val="00C72D27"/>
    <w:rsid w:val="00C76D67"/>
    <w:rsid w:val="00C77E7D"/>
    <w:rsid w:val="00C831C5"/>
    <w:rsid w:val="00C87D76"/>
    <w:rsid w:val="00C90750"/>
    <w:rsid w:val="00C90836"/>
    <w:rsid w:val="00C92425"/>
    <w:rsid w:val="00CA34E0"/>
    <w:rsid w:val="00CA3CED"/>
    <w:rsid w:val="00CA6FD5"/>
    <w:rsid w:val="00CB56AE"/>
    <w:rsid w:val="00CB7F89"/>
    <w:rsid w:val="00CC447C"/>
    <w:rsid w:val="00CD2C91"/>
    <w:rsid w:val="00CD3B8C"/>
    <w:rsid w:val="00CE5754"/>
    <w:rsid w:val="00CE630F"/>
    <w:rsid w:val="00CF262F"/>
    <w:rsid w:val="00CF4C83"/>
    <w:rsid w:val="00D0053E"/>
    <w:rsid w:val="00D04DC9"/>
    <w:rsid w:val="00D05143"/>
    <w:rsid w:val="00D0701A"/>
    <w:rsid w:val="00D10221"/>
    <w:rsid w:val="00D1341E"/>
    <w:rsid w:val="00D14055"/>
    <w:rsid w:val="00D20956"/>
    <w:rsid w:val="00D234E6"/>
    <w:rsid w:val="00D2413D"/>
    <w:rsid w:val="00D27B7E"/>
    <w:rsid w:val="00D350E1"/>
    <w:rsid w:val="00D36621"/>
    <w:rsid w:val="00D47C23"/>
    <w:rsid w:val="00D51687"/>
    <w:rsid w:val="00D53526"/>
    <w:rsid w:val="00D64D00"/>
    <w:rsid w:val="00D7253C"/>
    <w:rsid w:val="00D80653"/>
    <w:rsid w:val="00D80EEC"/>
    <w:rsid w:val="00D81B90"/>
    <w:rsid w:val="00D8261B"/>
    <w:rsid w:val="00D82C3D"/>
    <w:rsid w:val="00D84807"/>
    <w:rsid w:val="00D849B9"/>
    <w:rsid w:val="00D86172"/>
    <w:rsid w:val="00D87426"/>
    <w:rsid w:val="00D91431"/>
    <w:rsid w:val="00DA102A"/>
    <w:rsid w:val="00DD29AE"/>
    <w:rsid w:val="00DD619F"/>
    <w:rsid w:val="00DD6286"/>
    <w:rsid w:val="00DF2E39"/>
    <w:rsid w:val="00E019E4"/>
    <w:rsid w:val="00E01B3B"/>
    <w:rsid w:val="00E108A3"/>
    <w:rsid w:val="00E12B99"/>
    <w:rsid w:val="00E26AF8"/>
    <w:rsid w:val="00E27948"/>
    <w:rsid w:val="00E34BAA"/>
    <w:rsid w:val="00E34D29"/>
    <w:rsid w:val="00E474D2"/>
    <w:rsid w:val="00E47820"/>
    <w:rsid w:val="00E519AC"/>
    <w:rsid w:val="00E51A82"/>
    <w:rsid w:val="00E540BB"/>
    <w:rsid w:val="00E5436E"/>
    <w:rsid w:val="00E55138"/>
    <w:rsid w:val="00E5767A"/>
    <w:rsid w:val="00E57834"/>
    <w:rsid w:val="00E63AAD"/>
    <w:rsid w:val="00E6667E"/>
    <w:rsid w:val="00E709CB"/>
    <w:rsid w:val="00E71968"/>
    <w:rsid w:val="00E72154"/>
    <w:rsid w:val="00E80F43"/>
    <w:rsid w:val="00E84439"/>
    <w:rsid w:val="00E85C12"/>
    <w:rsid w:val="00E90576"/>
    <w:rsid w:val="00E92D9F"/>
    <w:rsid w:val="00E938DF"/>
    <w:rsid w:val="00E968F5"/>
    <w:rsid w:val="00EA2920"/>
    <w:rsid w:val="00EA3333"/>
    <w:rsid w:val="00EA3508"/>
    <w:rsid w:val="00EA45F0"/>
    <w:rsid w:val="00EA72C4"/>
    <w:rsid w:val="00EB4680"/>
    <w:rsid w:val="00EB4A0C"/>
    <w:rsid w:val="00EC42F3"/>
    <w:rsid w:val="00EC6148"/>
    <w:rsid w:val="00ED35D4"/>
    <w:rsid w:val="00ED4E9B"/>
    <w:rsid w:val="00ED69C1"/>
    <w:rsid w:val="00EE4782"/>
    <w:rsid w:val="00EE6538"/>
    <w:rsid w:val="00EF1509"/>
    <w:rsid w:val="00EF254C"/>
    <w:rsid w:val="00EF5441"/>
    <w:rsid w:val="00EF5D46"/>
    <w:rsid w:val="00EF62DE"/>
    <w:rsid w:val="00F01275"/>
    <w:rsid w:val="00F028BF"/>
    <w:rsid w:val="00F0632D"/>
    <w:rsid w:val="00F1383A"/>
    <w:rsid w:val="00F13BF6"/>
    <w:rsid w:val="00F15CA5"/>
    <w:rsid w:val="00F15E7D"/>
    <w:rsid w:val="00F17FE3"/>
    <w:rsid w:val="00F20DCF"/>
    <w:rsid w:val="00F258BF"/>
    <w:rsid w:val="00F26629"/>
    <w:rsid w:val="00F400F6"/>
    <w:rsid w:val="00F52F49"/>
    <w:rsid w:val="00F53BD1"/>
    <w:rsid w:val="00F64A29"/>
    <w:rsid w:val="00F656BD"/>
    <w:rsid w:val="00F67F79"/>
    <w:rsid w:val="00F838F2"/>
    <w:rsid w:val="00F91C62"/>
    <w:rsid w:val="00F95BA0"/>
    <w:rsid w:val="00F9678C"/>
    <w:rsid w:val="00FA0A5F"/>
    <w:rsid w:val="00FA66D8"/>
    <w:rsid w:val="00FB47D5"/>
    <w:rsid w:val="00FC12FD"/>
    <w:rsid w:val="00FC6D47"/>
    <w:rsid w:val="00FE44D1"/>
    <w:rsid w:val="00FE5CEA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"/>
    <w:qFormat/>
    <w:rsid w:val="001C22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C2219"/>
    <w:pPr>
      <w:ind w:left="900" w:hanging="900"/>
    </w:pPr>
  </w:style>
  <w:style w:type="paragraph" w:styleId="11">
    <w:name w:val="toc 1"/>
    <w:basedOn w:val="a"/>
    <w:next w:val="a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1C221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C2219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C2219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C2219"/>
  </w:style>
  <w:style w:type="paragraph" w:customStyle="1" w:styleId="Bullet1">
    <w:name w:val="Bullet1"/>
    <w:basedOn w:val="a"/>
    <w:rsid w:val="001C2219"/>
    <w:pPr>
      <w:ind w:left="720" w:hanging="432"/>
    </w:pPr>
  </w:style>
  <w:style w:type="paragraph" w:customStyle="1" w:styleId="Bullet2">
    <w:name w:val="Bullet2"/>
    <w:basedOn w:val="a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219"/>
    <w:pPr>
      <w:keepLines/>
      <w:spacing w:after="120"/>
    </w:pPr>
  </w:style>
  <w:style w:type="paragraph" w:styleId="a9">
    <w:name w:val="Body Text"/>
    <w:basedOn w:val="a"/>
    <w:link w:val="aa"/>
    <w:uiPriority w:val="99"/>
    <w:rsid w:val="001C2219"/>
    <w:pPr>
      <w:keepLines/>
      <w:spacing w:after="120"/>
      <w:ind w:left="720"/>
    </w:pPr>
  </w:style>
  <w:style w:type="paragraph" w:styleId="ab">
    <w:name w:val="Document Map"/>
    <w:basedOn w:val="a"/>
    <w:semiHidden/>
    <w:rsid w:val="001C2219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1C2219"/>
    <w:rPr>
      <w:sz w:val="20"/>
      <w:vertAlign w:val="superscript"/>
    </w:rPr>
  </w:style>
  <w:style w:type="paragraph" w:styleId="ad">
    <w:name w:val="footnote text"/>
    <w:basedOn w:val="a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2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1C2219"/>
    <w:pPr>
      <w:ind w:left="600"/>
    </w:pPr>
  </w:style>
  <w:style w:type="paragraph" w:styleId="50">
    <w:name w:val="toc 5"/>
    <w:basedOn w:val="a"/>
    <w:next w:val="a"/>
    <w:autoRedefine/>
    <w:semiHidden/>
    <w:rsid w:val="001C2219"/>
    <w:pPr>
      <w:ind w:left="800"/>
    </w:pPr>
  </w:style>
  <w:style w:type="paragraph" w:styleId="60">
    <w:name w:val="toc 6"/>
    <w:basedOn w:val="a"/>
    <w:next w:val="a"/>
    <w:autoRedefine/>
    <w:semiHidden/>
    <w:rsid w:val="001C2219"/>
    <w:pPr>
      <w:ind w:left="1000"/>
    </w:pPr>
  </w:style>
  <w:style w:type="paragraph" w:styleId="70">
    <w:name w:val="toc 7"/>
    <w:basedOn w:val="a"/>
    <w:next w:val="a"/>
    <w:autoRedefine/>
    <w:semiHidden/>
    <w:rsid w:val="001C2219"/>
    <w:pPr>
      <w:ind w:left="1200"/>
    </w:pPr>
  </w:style>
  <w:style w:type="paragraph" w:styleId="80">
    <w:name w:val="toc 8"/>
    <w:basedOn w:val="a"/>
    <w:next w:val="a"/>
    <w:autoRedefine/>
    <w:semiHidden/>
    <w:rsid w:val="001C2219"/>
    <w:pPr>
      <w:ind w:left="1400"/>
    </w:pPr>
  </w:style>
  <w:style w:type="paragraph" w:styleId="90">
    <w:name w:val="toc 9"/>
    <w:basedOn w:val="a"/>
    <w:next w:val="a"/>
    <w:autoRedefine/>
    <w:semiHidden/>
    <w:rsid w:val="001C2219"/>
    <w:pPr>
      <w:ind w:left="1600"/>
    </w:pPr>
  </w:style>
  <w:style w:type="paragraph" w:styleId="22">
    <w:name w:val="Body Text 2"/>
    <w:basedOn w:val="a"/>
    <w:semiHidden/>
    <w:rsid w:val="001C2219"/>
    <w:rPr>
      <w:i/>
      <w:color w:val="0000FF"/>
    </w:rPr>
  </w:style>
  <w:style w:type="paragraph" w:styleId="ae">
    <w:name w:val="Body Text Indent"/>
    <w:basedOn w:val="a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C221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sid w:val="001C2219"/>
    <w:rPr>
      <w:color w:val="0000FF"/>
      <w:u w:val="single"/>
    </w:rPr>
  </w:style>
  <w:style w:type="character" w:styleId="af0">
    <w:name w:val="Strong"/>
    <w:basedOn w:val="a0"/>
    <w:qFormat/>
    <w:rsid w:val="001C2219"/>
    <w:rPr>
      <w:b/>
    </w:rPr>
  </w:style>
  <w:style w:type="character" w:styleId="af1">
    <w:name w:val="FollowedHyperlink"/>
    <w:basedOn w:val="a0"/>
    <w:semiHidden/>
    <w:rsid w:val="001C2219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af4">
    <w:name w:val="Table Grid"/>
    <w:basedOn w:val="a1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af7">
    <w:name w:val="List Paragraph"/>
    <w:basedOn w:val="a"/>
    <w:uiPriority w:val="34"/>
    <w:qFormat/>
    <w:rsid w:val="00A8792A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E90576"/>
    <w:pPr>
      <w:spacing w:line="240" w:lineRule="auto"/>
    </w:p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90576"/>
    <w:rPr>
      <w:lang w:val="en-US" w:eastAsia="en-US"/>
    </w:rPr>
  </w:style>
  <w:style w:type="character" w:styleId="afa">
    <w:name w:val="endnote reference"/>
    <w:basedOn w:val="a0"/>
    <w:uiPriority w:val="99"/>
    <w:semiHidden/>
    <w:unhideWhenUsed/>
    <w:rsid w:val="00E90576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E12B99"/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180FF3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180FF3"/>
    <w:rPr>
      <w:rFonts w:ascii="Arial" w:hAnsi="Arial"/>
      <w:b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80FF3"/>
    <w:rPr>
      <w:rFonts w:ascii="Arial" w:hAnsi="Arial"/>
      <w:i/>
      <w:lang w:val="en-US" w:eastAsia="en-US"/>
    </w:rPr>
  </w:style>
  <w:style w:type="paragraph" w:customStyle="1" w:styleId="maintitle0">
    <w:name w:val="maintitl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80FF3"/>
  </w:style>
  <w:style w:type="paragraph" w:customStyle="1" w:styleId="infoblue0">
    <w:name w:val="infoblu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table" w:styleId="afd">
    <w:name w:val="Light Grid"/>
    <w:basedOn w:val="a1"/>
    <w:uiPriority w:val="62"/>
    <w:rsid w:val="00BA23D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2">
    <w:name w:val="Medium List 1"/>
    <w:basedOn w:val="a1"/>
    <w:uiPriority w:val="65"/>
    <w:rsid w:val="00BA23D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02A9D-833C-4751-8706-2C60E48BD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1068</TotalTime>
  <Pages>5</Pages>
  <Words>875</Words>
  <Characters>4991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802140</cp:lastModifiedBy>
  <cp:revision>434</cp:revision>
  <cp:lastPrinted>1900-12-31T20:00:00Z</cp:lastPrinted>
  <dcterms:created xsi:type="dcterms:W3CDTF">2014-06-11T04:23:00Z</dcterms:created>
  <dcterms:modified xsi:type="dcterms:W3CDTF">2014-07-01T20:30:00Z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